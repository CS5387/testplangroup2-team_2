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35DDE" w14:textId="031BB116" w:rsidR="00941D93" w:rsidRDefault="009E3DEA">
      <w:pPr>
        <w:pStyle w:val="Title"/>
      </w:pPr>
      <w:r>
        <w:t>Data Editor</w:t>
      </w:r>
    </w:p>
    <w:p w14:paraId="4304EBFC" w14:textId="77777777" w:rsidR="00941D93" w:rsidRDefault="00941D93">
      <w:pPr>
        <w:pStyle w:val="Title"/>
      </w:pPr>
      <w:r>
        <w:t xml:space="preserve">Test plan  </w:t>
      </w:r>
    </w:p>
    <w:p w14:paraId="2EDDF053" w14:textId="1A068E44" w:rsidR="00941D93" w:rsidRDefault="00941D93">
      <w:pPr>
        <w:pStyle w:val="Subtitle"/>
      </w:pPr>
      <w:r>
        <w:t>Version 1.0</w:t>
      </w:r>
    </w:p>
    <w:p w14:paraId="13596876" w14:textId="387769C5" w:rsidR="00941D93" w:rsidRDefault="009E3DEA">
      <w:pPr>
        <w:pStyle w:val="Subtitle"/>
        <w:rPr>
          <w:color w:val="000000"/>
        </w:rPr>
      </w:pPr>
      <w:r>
        <w:t>4/11/2020</w:t>
      </w:r>
    </w:p>
    <w:p w14:paraId="68093535"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44B10E3" w14:textId="77777777" w:rsidR="00941D93" w:rsidRDefault="00941D93">
      <w:pPr>
        <w:pStyle w:val="DocControlHeading"/>
      </w:pPr>
      <w:bookmarkStart w:id="3" w:name="_Toc22915465"/>
      <w:r>
        <w:lastRenderedPageBreak/>
        <w:t>Document Control</w:t>
      </w:r>
      <w:bookmarkEnd w:id="0"/>
      <w:bookmarkEnd w:id="1"/>
      <w:bookmarkEnd w:id="2"/>
      <w:bookmarkEnd w:id="3"/>
    </w:p>
    <w:p w14:paraId="0ED3BE1E"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6C313CB8" w14:textId="77777777" w:rsidR="00941D93" w:rsidRDefault="00941D93">
      <w:pPr>
        <w:pStyle w:val="Paragraph"/>
      </w:pPr>
      <w:r>
        <w:t>The Guidance Team and the customer shall approve this document.</w:t>
      </w:r>
    </w:p>
    <w:p w14:paraId="37F3450C"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7EA2C079" w14:textId="77777777">
        <w:tblPrEx>
          <w:tblCellMar>
            <w:top w:w="0" w:type="dxa"/>
            <w:bottom w:w="0" w:type="dxa"/>
          </w:tblCellMar>
        </w:tblPrEx>
        <w:tc>
          <w:tcPr>
            <w:tcW w:w="4428" w:type="dxa"/>
          </w:tcPr>
          <w:p w14:paraId="0AACADE9" w14:textId="77777777" w:rsidR="00941D93" w:rsidRDefault="00941D93">
            <w:pPr>
              <w:jc w:val="right"/>
            </w:pPr>
            <w:r>
              <w:t>Initial Release:</w:t>
            </w:r>
          </w:p>
        </w:tc>
        <w:tc>
          <w:tcPr>
            <w:tcW w:w="4428" w:type="dxa"/>
          </w:tcPr>
          <w:p w14:paraId="1D98813D" w14:textId="3C407DD5" w:rsidR="00941D93" w:rsidRDefault="009E3DEA">
            <w:r>
              <w:t>1.0</w:t>
            </w:r>
          </w:p>
        </w:tc>
      </w:tr>
      <w:tr w:rsidR="00941D93" w14:paraId="7BEC9AD1" w14:textId="77777777">
        <w:tblPrEx>
          <w:tblCellMar>
            <w:top w:w="0" w:type="dxa"/>
            <w:bottom w:w="0" w:type="dxa"/>
          </w:tblCellMar>
        </w:tblPrEx>
        <w:tc>
          <w:tcPr>
            <w:tcW w:w="4428" w:type="dxa"/>
          </w:tcPr>
          <w:p w14:paraId="44BECE74" w14:textId="77777777" w:rsidR="00941D93" w:rsidRDefault="00941D93">
            <w:pPr>
              <w:jc w:val="right"/>
            </w:pPr>
            <w:r>
              <w:t>Current Release:</w:t>
            </w:r>
          </w:p>
        </w:tc>
        <w:tc>
          <w:tcPr>
            <w:tcW w:w="4428" w:type="dxa"/>
          </w:tcPr>
          <w:p w14:paraId="67031294" w14:textId="770C1B13" w:rsidR="00941D93" w:rsidRDefault="009E3DEA">
            <w:r>
              <w:t>1.0</w:t>
            </w:r>
          </w:p>
        </w:tc>
      </w:tr>
      <w:tr w:rsidR="00941D93" w14:paraId="6FFB9470" w14:textId="77777777">
        <w:tblPrEx>
          <w:tblCellMar>
            <w:top w:w="0" w:type="dxa"/>
            <w:bottom w:w="0" w:type="dxa"/>
          </w:tblCellMar>
        </w:tblPrEx>
        <w:tc>
          <w:tcPr>
            <w:tcW w:w="4428" w:type="dxa"/>
          </w:tcPr>
          <w:p w14:paraId="3EFC4913" w14:textId="77777777" w:rsidR="00941D93" w:rsidRDefault="00941D93">
            <w:pPr>
              <w:jc w:val="right"/>
            </w:pPr>
            <w:r>
              <w:t>Indicator of Last Page in Document:</w:t>
            </w:r>
          </w:p>
        </w:tc>
        <w:tc>
          <w:tcPr>
            <w:tcW w:w="4428" w:type="dxa"/>
          </w:tcPr>
          <w:p w14:paraId="6F8C2F32" w14:textId="11283AA9" w:rsidR="00941D93" w:rsidRDefault="009E3DEA">
            <w:r>
              <w:t>$</w:t>
            </w:r>
          </w:p>
        </w:tc>
      </w:tr>
      <w:tr w:rsidR="00941D93" w14:paraId="4F5E3A9F" w14:textId="77777777">
        <w:tblPrEx>
          <w:tblCellMar>
            <w:top w:w="0" w:type="dxa"/>
            <w:bottom w:w="0" w:type="dxa"/>
          </w:tblCellMar>
        </w:tblPrEx>
        <w:tc>
          <w:tcPr>
            <w:tcW w:w="4428" w:type="dxa"/>
          </w:tcPr>
          <w:p w14:paraId="217A6F85" w14:textId="77777777" w:rsidR="00941D93" w:rsidRDefault="00941D93">
            <w:pPr>
              <w:jc w:val="right"/>
            </w:pPr>
            <w:r>
              <w:t>Date of Last Review:</w:t>
            </w:r>
          </w:p>
        </w:tc>
        <w:tc>
          <w:tcPr>
            <w:tcW w:w="4428" w:type="dxa"/>
          </w:tcPr>
          <w:p w14:paraId="71150B45" w14:textId="77777777" w:rsidR="00941D93" w:rsidRDefault="00941D93"/>
        </w:tc>
      </w:tr>
      <w:tr w:rsidR="00941D93" w14:paraId="08D70C10" w14:textId="77777777">
        <w:tblPrEx>
          <w:tblCellMar>
            <w:top w:w="0" w:type="dxa"/>
            <w:bottom w:w="0" w:type="dxa"/>
          </w:tblCellMar>
        </w:tblPrEx>
        <w:tc>
          <w:tcPr>
            <w:tcW w:w="4428" w:type="dxa"/>
          </w:tcPr>
          <w:p w14:paraId="6CFBB69B" w14:textId="77777777" w:rsidR="00941D93" w:rsidRDefault="00941D93">
            <w:pPr>
              <w:jc w:val="right"/>
            </w:pPr>
            <w:r>
              <w:t>Date of Next Review:</w:t>
            </w:r>
          </w:p>
        </w:tc>
        <w:tc>
          <w:tcPr>
            <w:tcW w:w="4428" w:type="dxa"/>
          </w:tcPr>
          <w:p w14:paraId="0F995824" w14:textId="77777777" w:rsidR="00941D93" w:rsidRDefault="00941D93"/>
        </w:tc>
      </w:tr>
      <w:tr w:rsidR="00941D93" w14:paraId="0E76B236" w14:textId="77777777">
        <w:tblPrEx>
          <w:tblCellMar>
            <w:top w:w="0" w:type="dxa"/>
            <w:bottom w:w="0" w:type="dxa"/>
          </w:tblCellMar>
        </w:tblPrEx>
        <w:tc>
          <w:tcPr>
            <w:tcW w:w="4428" w:type="dxa"/>
          </w:tcPr>
          <w:p w14:paraId="3CF67105" w14:textId="77777777" w:rsidR="00941D93" w:rsidRDefault="00941D93">
            <w:pPr>
              <w:jc w:val="right"/>
            </w:pPr>
            <w:r>
              <w:t>Target Date for Next Update:</w:t>
            </w:r>
          </w:p>
        </w:tc>
        <w:tc>
          <w:tcPr>
            <w:tcW w:w="4428" w:type="dxa"/>
          </w:tcPr>
          <w:p w14:paraId="555A90ED" w14:textId="77777777" w:rsidR="00941D93" w:rsidRDefault="00941D93"/>
        </w:tc>
      </w:tr>
    </w:tbl>
    <w:p w14:paraId="7A9F7A7C"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532AE214" w14:textId="77777777" w:rsidR="00941D93" w:rsidRDefault="00941D93">
      <w:pPr>
        <w:pStyle w:val="Paragraph"/>
      </w:pPr>
      <w:r>
        <w:t>This following list of people shall receive a copy of this document every time a new version of this document becomes available:</w:t>
      </w:r>
    </w:p>
    <w:p w14:paraId="0EA46DE5" w14:textId="77777777" w:rsidR="00941D93" w:rsidRDefault="00941D93">
      <w:pPr>
        <w:ind w:left="1440" w:firstLine="720"/>
      </w:pPr>
    </w:p>
    <w:p w14:paraId="5518B172" w14:textId="7A08D802" w:rsidR="00941D93" w:rsidRDefault="009E3DEA">
      <w:pPr>
        <w:ind w:left="1440" w:firstLine="720"/>
      </w:pPr>
      <w:r>
        <w:t xml:space="preserve">V&amp;V </w:t>
      </w:r>
      <w:proofErr w:type="gramStart"/>
      <w:r>
        <w:t xml:space="preserve">Class </w:t>
      </w:r>
      <w:r w:rsidR="00941D93">
        <w:t xml:space="preserve"> Member</w:t>
      </w:r>
      <w:proofErr w:type="gramEnd"/>
    </w:p>
    <w:p w14:paraId="4053CCA6" w14:textId="1C222DA8" w:rsidR="009E3DEA" w:rsidRDefault="009E3DEA">
      <w:pPr>
        <w:ind w:left="1440" w:firstLine="720"/>
      </w:pPr>
      <w:r>
        <w:t>Dr. Roach</w:t>
      </w:r>
    </w:p>
    <w:p w14:paraId="2F5C58A7"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04C1CA46" w14:textId="77777777" w:rsidR="00941D93" w:rsidRDefault="00941D93">
      <w:pPr>
        <w:pStyle w:val="Paragraph"/>
      </w:pPr>
      <w:r>
        <w:t>The following table details changes made between versions of this document</w:t>
      </w:r>
    </w:p>
    <w:p w14:paraId="19799D79"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CD10F77" w14:textId="77777777">
        <w:tblPrEx>
          <w:tblCellMar>
            <w:top w:w="0" w:type="dxa"/>
            <w:bottom w:w="0" w:type="dxa"/>
          </w:tblCellMar>
        </w:tblPrEx>
        <w:tc>
          <w:tcPr>
            <w:tcW w:w="1764" w:type="dxa"/>
          </w:tcPr>
          <w:p w14:paraId="699AEDB7" w14:textId="77777777" w:rsidR="00941D93" w:rsidRDefault="00941D93">
            <w:pPr>
              <w:jc w:val="center"/>
            </w:pPr>
            <w:r>
              <w:t>Version</w:t>
            </w:r>
          </w:p>
        </w:tc>
        <w:tc>
          <w:tcPr>
            <w:tcW w:w="1170" w:type="dxa"/>
          </w:tcPr>
          <w:p w14:paraId="779E7F9C" w14:textId="77777777" w:rsidR="00941D93" w:rsidRDefault="00941D93">
            <w:pPr>
              <w:jc w:val="center"/>
            </w:pPr>
            <w:r>
              <w:t>Date</w:t>
            </w:r>
          </w:p>
        </w:tc>
        <w:tc>
          <w:tcPr>
            <w:tcW w:w="1800" w:type="dxa"/>
          </w:tcPr>
          <w:p w14:paraId="169286B9" w14:textId="77777777" w:rsidR="00941D93" w:rsidRDefault="00941D93">
            <w:pPr>
              <w:jc w:val="center"/>
            </w:pPr>
            <w:r>
              <w:t>Modifier</w:t>
            </w:r>
          </w:p>
        </w:tc>
        <w:tc>
          <w:tcPr>
            <w:tcW w:w="3978" w:type="dxa"/>
          </w:tcPr>
          <w:p w14:paraId="0E473536" w14:textId="77777777" w:rsidR="00941D93" w:rsidRDefault="00941D93">
            <w:pPr>
              <w:jc w:val="center"/>
            </w:pPr>
            <w:r>
              <w:t>Description</w:t>
            </w:r>
          </w:p>
        </w:tc>
      </w:tr>
      <w:tr w:rsidR="00941D93" w14:paraId="5A1269E2" w14:textId="77777777">
        <w:tblPrEx>
          <w:tblCellMar>
            <w:top w:w="0" w:type="dxa"/>
            <w:bottom w:w="0" w:type="dxa"/>
          </w:tblCellMar>
        </w:tblPrEx>
        <w:tc>
          <w:tcPr>
            <w:tcW w:w="1764" w:type="dxa"/>
          </w:tcPr>
          <w:p w14:paraId="5B4B2092" w14:textId="2A6FA4A2" w:rsidR="00941D93" w:rsidRDefault="009E3DEA">
            <w:pPr>
              <w:jc w:val="center"/>
            </w:pPr>
            <w:r>
              <w:t>1.0</w:t>
            </w:r>
          </w:p>
        </w:tc>
        <w:tc>
          <w:tcPr>
            <w:tcW w:w="1170" w:type="dxa"/>
          </w:tcPr>
          <w:p w14:paraId="6C2D60CC" w14:textId="3F95AEF3" w:rsidR="00941D93" w:rsidRDefault="009E3DEA">
            <w:pPr>
              <w:jc w:val="center"/>
            </w:pPr>
            <w:r>
              <w:t>4/11/2020</w:t>
            </w:r>
          </w:p>
        </w:tc>
        <w:tc>
          <w:tcPr>
            <w:tcW w:w="1800" w:type="dxa"/>
          </w:tcPr>
          <w:p w14:paraId="23E75132" w14:textId="2945D3C5" w:rsidR="00941D93" w:rsidRDefault="009E3DEA">
            <w:pPr>
              <w:jc w:val="center"/>
            </w:pPr>
            <w:r>
              <w:t>Juan Gaucin</w:t>
            </w:r>
          </w:p>
        </w:tc>
        <w:tc>
          <w:tcPr>
            <w:tcW w:w="3978" w:type="dxa"/>
          </w:tcPr>
          <w:p w14:paraId="7C22B1F8" w14:textId="664D01F8" w:rsidR="00941D93" w:rsidRDefault="009E3DEA">
            <w:pPr>
              <w:pStyle w:val="TableText"/>
              <w:widowControl/>
              <w:spacing w:before="0" w:after="0"/>
            </w:pPr>
            <w:r>
              <w:t>Initial suites and test cases</w:t>
            </w:r>
          </w:p>
        </w:tc>
      </w:tr>
      <w:tr w:rsidR="00941D93" w14:paraId="12376E1D" w14:textId="77777777">
        <w:tblPrEx>
          <w:tblCellMar>
            <w:top w:w="0" w:type="dxa"/>
            <w:bottom w:w="0" w:type="dxa"/>
          </w:tblCellMar>
        </w:tblPrEx>
        <w:tc>
          <w:tcPr>
            <w:tcW w:w="1764" w:type="dxa"/>
          </w:tcPr>
          <w:p w14:paraId="0F74E76F" w14:textId="77777777" w:rsidR="00941D93" w:rsidRDefault="00941D93"/>
        </w:tc>
        <w:tc>
          <w:tcPr>
            <w:tcW w:w="1170" w:type="dxa"/>
          </w:tcPr>
          <w:p w14:paraId="12DF491F" w14:textId="77777777" w:rsidR="00941D93" w:rsidRDefault="00941D93"/>
        </w:tc>
        <w:tc>
          <w:tcPr>
            <w:tcW w:w="1800" w:type="dxa"/>
          </w:tcPr>
          <w:p w14:paraId="1B04DBCB" w14:textId="77777777" w:rsidR="00941D93" w:rsidRDefault="00941D93"/>
        </w:tc>
        <w:tc>
          <w:tcPr>
            <w:tcW w:w="3978" w:type="dxa"/>
          </w:tcPr>
          <w:p w14:paraId="2470B0B2" w14:textId="77777777" w:rsidR="00941D93" w:rsidRDefault="00941D93"/>
        </w:tc>
      </w:tr>
      <w:tr w:rsidR="00941D93" w14:paraId="03F28ACE" w14:textId="77777777">
        <w:tblPrEx>
          <w:tblCellMar>
            <w:top w:w="0" w:type="dxa"/>
            <w:bottom w:w="0" w:type="dxa"/>
          </w:tblCellMar>
        </w:tblPrEx>
        <w:tc>
          <w:tcPr>
            <w:tcW w:w="1764" w:type="dxa"/>
          </w:tcPr>
          <w:p w14:paraId="73881304" w14:textId="77777777" w:rsidR="00941D93" w:rsidRDefault="00941D93"/>
        </w:tc>
        <w:tc>
          <w:tcPr>
            <w:tcW w:w="1170" w:type="dxa"/>
          </w:tcPr>
          <w:p w14:paraId="464E8168" w14:textId="77777777" w:rsidR="00941D93" w:rsidRDefault="00941D93"/>
        </w:tc>
        <w:tc>
          <w:tcPr>
            <w:tcW w:w="1800" w:type="dxa"/>
          </w:tcPr>
          <w:p w14:paraId="4CC73D7C" w14:textId="77777777" w:rsidR="00941D93" w:rsidRDefault="00941D93"/>
        </w:tc>
        <w:tc>
          <w:tcPr>
            <w:tcW w:w="3978" w:type="dxa"/>
          </w:tcPr>
          <w:p w14:paraId="128E9B8F" w14:textId="77777777" w:rsidR="00941D93" w:rsidRDefault="00941D93"/>
        </w:tc>
      </w:tr>
    </w:tbl>
    <w:p w14:paraId="0AC3A9C0" w14:textId="77777777" w:rsidR="00941D93" w:rsidRDefault="00941D93">
      <w:pPr>
        <w:ind w:left="144"/>
      </w:pPr>
    </w:p>
    <w:p w14:paraId="0F53E4F9" w14:textId="77777777" w:rsidR="00941D93" w:rsidRDefault="00941D93">
      <w:pPr>
        <w:ind w:left="144"/>
      </w:pPr>
    </w:p>
    <w:p w14:paraId="2083DD1B" w14:textId="77777777" w:rsidR="00941D93" w:rsidRDefault="00941D93">
      <w:pPr>
        <w:ind w:left="144"/>
      </w:pPr>
    </w:p>
    <w:p w14:paraId="7DC61492" w14:textId="77777777" w:rsidR="00941D93" w:rsidRDefault="00941D93">
      <w:pPr>
        <w:ind w:left="144"/>
      </w:pPr>
    </w:p>
    <w:p w14:paraId="68A1497C" w14:textId="77777777" w:rsidR="00941D93" w:rsidRDefault="00941D93">
      <w:pPr>
        <w:pStyle w:val="Paragraph"/>
      </w:pPr>
      <w:r>
        <w:br w:type="column"/>
      </w:r>
    </w:p>
    <w:p w14:paraId="0E8D1023" w14:textId="77777777" w:rsidR="00941D93" w:rsidRDefault="00941D93">
      <w:pPr>
        <w:ind w:left="144"/>
      </w:pPr>
    </w:p>
    <w:p w14:paraId="54B0CC61" w14:textId="77777777" w:rsidR="00941D93" w:rsidRDefault="00941D93">
      <w:pPr>
        <w:pStyle w:val="TOC2"/>
        <w:rPr>
          <w:sz w:val="28"/>
        </w:rPr>
      </w:pPr>
      <w:r>
        <w:rPr>
          <w:sz w:val="28"/>
        </w:rPr>
        <w:t>Table of Contents</w:t>
      </w:r>
    </w:p>
    <w:p w14:paraId="1D9D91E3"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0F2737A" w14:textId="77777777" w:rsidR="000927B9" w:rsidRPr="003D58CD" w:rsidRDefault="000927B9">
      <w:pPr>
        <w:pStyle w:val="TOC2"/>
        <w:rPr>
          <w:rFonts w:ascii="Calibri" w:hAnsi="Calibri"/>
          <w:b w:val="0"/>
          <w:bCs w:val="0"/>
          <w:smallCaps w:val="0"/>
          <w:noProof/>
          <w:sz w:val="22"/>
          <w:szCs w:val="22"/>
        </w:rPr>
      </w:pPr>
      <w:hyperlink w:anchor="_Toc22915466" w:history="1">
        <w:r w:rsidRPr="004E4475">
          <w:rPr>
            <w:rStyle w:val="Hyperlink"/>
            <w:noProof/>
          </w:rPr>
          <w:t>Approval</w:t>
        </w:r>
        <w:r>
          <w:rPr>
            <w:noProof/>
            <w:webHidden/>
          </w:rPr>
          <w:tab/>
        </w:r>
        <w:r>
          <w:rPr>
            <w:noProof/>
            <w:webHidden/>
          </w:rPr>
          <w:fldChar w:fldCharType="begin"/>
        </w:r>
        <w:r>
          <w:rPr>
            <w:noProof/>
            <w:webHidden/>
          </w:rPr>
          <w:instrText xml:space="preserve"> PAGEREF _Toc22915466 \h </w:instrText>
        </w:r>
        <w:r>
          <w:rPr>
            <w:noProof/>
            <w:webHidden/>
          </w:rPr>
        </w:r>
        <w:r>
          <w:rPr>
            <w:noProof/>
            <w:webHidden/>
          </w:rPr>
          <w:fldChar w:fldCharType="separate"/>
        </w:r>
        <w:r>
          <w:rPr>
            <w:noProof/>
            <w:webHidden/>
          </w:rPr>
          <w:t>ii</w:t>
        </w:r>
        <w:r>
          <w:rPr>
            <w:noProof/>
            <w:webHidden/>
          </w:rPr>
          <w:fldChar w:fldCharType="end"/>
        </w:r>
      </w:hyperlink>
    </w:p>
    <w:p w14:paraId="3044EA22" w14:textId="77777777" w:rsidR="000927B9" w:rsidRPr="003D58CD" w:rsidRDefault="000927B9">
      <w:pPr>
        <w:pStyle w:val="TOC2"/>
        <w:rPr>
          <w:rFonts w:ascii="Calibri" w:hAnsi="Calibri"/>
          <w:b w:val="0"/>
          <w:bCs w:val="0"/>
          <w:smallCaps w:val="0"/>
          <w:noProof/>
          <w:sz w:val="22"/>
          <w:szCs w:val="22"/>
        </w:rPr>
      </w:pPr>
      <w:hyperlink w:anchor="_Toc22915467" w:history="1">
        <w:r w:rsidRPr="004E4475">
          <w:rPr>
            <w:rStyle w:val="Hyperlink"/>
            <w:noProof/>
          </w:rPr>
          <w:t>Document Change Control</w:t>
        </w:r>
        <w:r>
          <w:rPr>
            <w:noProof/>
            <w:webHidden/>
          </w:rPr>
          <w:tab/>
        </w:r>
        <w:r>
          <w:rPr>
            <w:noProof/>
            <w:webHidden/>
          </w:rPr>
          <w:fldChar w:fldCharType="begin"/>
        </w:r>
        <w:r>
          <w:rPr>
            <w:noProof/>
            <w:webHidden/>
          </w:rPr>
          <w:instrText xml:space="preserve"> PAGEREF _Toc22915467 \h </w:instrText>
        </w:r>
        <w:r>
          <w:rPr>
            <w:noProof/>
            <w:webHidden/>
          </w:rPr>
        </w:r>
        <w:r>
          <w:rPr>
            <w:noProof/>
            <w:webHidden/>
          </w:rPr>
          <w:fldChar w:fldCharType="separate"/>
        </w:r>
        <w:r>
          <w:rPr>
            <w:noProof/>
            <w:webHidden/>
          </w:rPr>
          <w:t>ii</w:t>
        </w:r>
        <w:r>
          <w:rPr>
            <w:noProof/>
            <w:webHidden/>
          </w:rPr>
          <w:fldChar w:fldCharType="end"/>
        </w:r>
      </w:hyperlink>
    </w:p>
    <w:p w14:paraId="5ED6F9E2" w14:textId="77777777" w:rsidR="000927B9" w:rsidRPr="003D58CD" w:rsidRDefault="000927B9">
      <w:pPr>
        <w:pStyle w:val="TOC2"/>
        <w:rPr>
          <w:rFonts w:ascii="Calibri" w:hAnsi="Calibri"/>
          <w:b w:val="0"/>
          <w:bCs w:val="0"/>
          <w:smallCaps w:val="0"/>
          <w:noProof/>
          <w:sz w:val="22"/>
          <w:szCs w:val="22"/>
        </w:rPr>
      </w:pPr>
      <w:hyperlink w:anchor="_Toc22915468" w:history="1">
        <w:r w:rsidRPr="004E4475">
          <w:rPr>
            <w:rStyle w:val="Hyperlink"/>
            <w:noProof/>
          </w:rPr>
          <w:t>Distribution List</w:t>
        </w:r>
        <w:r>
          <w:rPr>
            <w:noProof/>
            <w:webHidden/>
          </w:rPr>
          <w:tab/>
        </w:r>
        <w:r>
          <w:rPr>
            <w:noProof/>
            <w:webHidden/>
          </w:rPr>
          <w:fldChar w:fldCharType="begin"/>
        </w:r>
        <w:r>
          <w:rPr>
            <w:noProof/>
            <w:webHidden/>
          </w:rPr>
          <w:instrText xml:space="preserve"> PAGEREF _Toc22915468 \h </w:instrText>
        </w:r>
        <w:r>
          <w:rPr>
            <w:noProof/>
            <w:webHidden/>
          </w:rPr>
        </w:r>
        <w:r>
          <w:rPr>
            <w:noProof/>
            <w:webHidden/>
          </w:rPr>
          <w:fldChar w:fldCharType="separate"/>
        </w:r>
        <w:r>
          <w:rPr>
            <w:noProof/>
            <w:webHidden/>
          </w:rPr>
          <w:t>ii</w:t>
        </w:r>
        <w:r>
          <w:rPr>
            <w:noProof/>
            <w:webHidden/>
          </w:rPr>
          <w:fldChar w:fldCharType="end"/>
        </w:r>
      </w:hyperlink>
    </w:p>
    <w:p w14:paraId="783D43A4" w14:textId="77777777" w:rsidR="000927B9" w:rsidRPr="003D58CD" w:rsidRDefault="000927B9">
      <w:pPr>
        <w:pStyle w:val="TOC2"/>
        <w:rPr>
          <w:rFonts w:ascii="Calibri" w:hAnsi="Calibri"/>
          <w:b w:val="0"/>
          <w:bCs w:val="0"/>
          <w:smallCaps w:val="0"/>
          <w:noProof/>
          <w:sz w:val="22"/>
          <w:szCs w:val="22"/>
        </w:rPr>
      </w:pPr>
      <w:hyperlink w:anchor="_Toc22915469" w:history="1">
        <w:r w:rsidRPr="004E4475">
          <w:rPr>
            <w:rStyle w:val="Hyperlink"/>
            <w:noProof/>
          </w:rPr>
          <w:t>Change Summary</w:t>
        </w:r>
        <w:r>
          <w:rPr>
            <w:noProof/>
            <w:webHidden/>
          </w:rPr>
          <w:tab/>
        </w:r>
        <w:r>
          <w:rPr>
            <w:noProof/>
            <w:webHidden/>
          </w:rPr>
          <w:fldChar w:fldCharType="begin"/>
        </w:r>
        <w:r>
          <w:rPr>
            <w:noProof/>
            <w:webHidden/>
          </w:rPr>
          <w:instrText xml:space="preserve"> PAGEREF _Toc22915469 \h </w:instrText>
        </w:r>
        <w:r>
          <w:rPr>
            <w:noProof/>
            <w:webHidden/>
          </w:rPr>
        </w:r>
        <w:r>
          <w:rPr>
            <w:noProof/>
            <w:webHidden/>
          </w:rPr>
          <w:fldChar w:fldCharType="separate"/>
        </w:r>
        <w:r>
          <w:rPr>
            <w:noProof/>
            <w:webHidden/>
          </w:rPr>
          <w:t>ii</w:t>
        </w:r>
        <w:r>
          <w:rPr>
            <w:noProof/>
            <w:webHidden/>
          </w:rPr>
          <w:fldChar w:fldCharType="end"/>
        </w:r>
      </w:hyperlink>
    </w:p>
    <w:p w14:paraId="6158E409" w14:textId="77777777" w:rsidR="000927B9" w:rsidRPr="003D58CD" w:rsidRDefault="000927B9">
      <w:pPr>
        <w:pStyle w:val="TOC1"/>
        <w:tabs>
          <w:tab w:val="left" w:pos="400"/>
        </w:tabs>
        <w:rPr>
          <w:rFonts w:ascii="Calibri" w:hAnsi="Calibri"/>
          <w:b w:val="0"/>
          <w:caps w:val="0"/>
          <w:noProof/>
          <w:sz w:val="22"/>
          <w:szCs w:val="22"/>
        </w:rPr>
      </w:pPr>
      <w:hyperlink w:anchor="_Toc22915470" w:history="1">
        <w:r w:rsidRPr="004E4475">
          <w:rPr>
            <w:rStyle w:val="Hyperlink"/>
            <w:noProof/>
          </w:rPr>
          <w:t>1.</w:t>
        </w:r>
        <w:r w:rsidRPr="003D58CD">
          <w:rPr>
            <w:rFonts w:ascii="Calibri" w:hAnsi="Calibri"/>
            <w:b w:val="0"/>
            <w:caps w:val="0"/>
            <w:noProof/>
            <w:sz w:val="22"/>
            <w:szCs w:val="22"/>
          </w:rPr>
          <w:tab/>
        </w:r>
        <w:r w:rsidRPr="004E4475">
          <w:rPr>
            <w:rStyle w:val="Hyperlink"/>
            <w:noProof/>
          </w:rPr>
          <w:t>Introduction</w:t>
        </w:r>
        <w:r>
          <w:rPr>
            <w:noProof/>
            <w:webHidden/>
          </w:rPr>
          <w:tab/>
        </w:r>
        <w:r>
          <w:rPr>
            <w:noProof/>
            <w:webHidden/>
          </w:rPr>
          <w:fldChar w:fldCharType="begin"/>
        </w:r>
        <w:r>
          <w:rPr>
            <w:noProof/>
            <w:webHidden/>
          </w:rPr>
          <w:instrText xml:space="preserve"> PAGEREF _Toc22915470 \h </w:instrText>
        </w:r>
        <w:r>
          <w:rPr>
            <w:noProof/>
            <w:webHidden/>
          </w:rPr>
        </w:r>
        <w:r>
          <w:rPr>
            <w:noProof/>
            <w:webHidden/>
          </w:rPr>
          <w:fldChar w:fldCharType="separate"/>
        </w:r>
        <w:r>
          <w:rPr>
            <w:noProof/>
            <w:webHidden/>
          </w:rPr>
          <w:t>1</w:t>
        </w:r>
        <w:r>
          <w:rPr>
            <w:noProof/>
            <w:webHidden/>
          </w:rPr>
          <w:fldChar w:fldCharType="end"/>
        </w:r>
      </w:hyperlink>
    </w:p>
    <w:p w14:paraId="2A31180B"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1" w:history="1">
        <w:r w:rsidRPr="004E4475">
          <w:rPr>
            <w:rStyle w:val="Hyperlink"/>
            <w:noProof/>
          </w:rPr>
          <w:t>1.1.</w:t>
        </w:r>
        <w:r w:rsidRPr="003D58CD">
          <w:rPr>
            <w:rFonts w:ascii="Calibri" w:hAnsi="Calibri"/>
            <w:b w:val="0"/>
            <w:bCs w:val="0"/>
            <w:smallCaps w:val="0"/>
            <w:noProof/>
            <w:sz w:val="22"/>
            <w:szCs w:val="22"/>
          </w:rPr>
          <w:tab/>
        </w:r>
        <w:r w:rsidRPr="004E4475">
          <w:rPr>
            <w:rStyle w:val="Hyperlink"/>
            <w:noProof/>
          </w:rPr>
          <w:t>Purpose</w:t>
        </w:r>
        <w:r>
          <w:rPr>
            <w:noProof/>
            <w:webHidden/>
          </w:rPr>
          <w:tab/>
        </w:r>
        <w:r>
          <w:rPr>
            <w:noProof/>
            <w:webHidden/>
          </w:rPr>
          <w:fldChar w:fldCharType="begin"/>
        </w:r>
        <w:r>
          <w:rPr>
            <w:noProof/>
            <w:webHidden/>
          </w:rPr>
          <w:instrText xml:space="preserve"> PAGEREF _Toc22915471 \h </w:instrText>
        </w:r>
        <w:r>
          <w:rPr>
            <w:noProof/>
            <w:webHidden/>
          </w:rPr>
        </w:r>
        <w:r>
          <w:rPr>
            <w:noProof/>
            <w:webHidden/>
          </w:rPr>
          <w:fldChar w:fldCharType="separate"/>
        </w:r>
        <w:r>
          <w:rPr>
            <w:noProof/>
            <w:webHidden/>
          </w:rPr>
          <w:t>1</w:t>
        </w:r>
        <w:r>
          <w:rPr>
            <w:noProof/>
            <w:webHidden/>
          </w:rPr>
          <w:fldChar w:fldCharType="end"/>
        </w:r>
      </w:hyperlink>
    </w:p>
    <w:p w14:paraId="3874319E"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2" w:history="1">
        <w:r w:rsidRPr="004E4475">
          <w:rPr>
            <w:rStyle w:val="Hyperlink"/>
            <w:noProof/>
          </w:rPr>
          <w:t>1.2.</w:t>
        </w:r>
        <w:r w:rsidRPr="003D58CD">
          <w:rPr>
            <w:rFonts w:ascii="Calibri" w:hAnsi="Calibri"/>
            <w:b w:val="0"/>
            <w:bCs w:val="0"/>
            <w:smallCaps w:val="0"/>
            <w:noProof/>
            <w:sz w:val="22"/>
            <w:szCs w:val="22"/>
          </w:rPr>
          <w:tab/>
        </w:r>
        <w:r w:rsidRPr="004E4475">
          <w:rPr>
            <w:rStyle w:val="Hyperlink"/>
            <w:noProof/>
          </w:rPr>
          <w:t>Scope</w:t>
        </w:r>
        <w:r>
          <w:rPr>
            <w:noProof/>
            <w:webHidden/>
          </w:rPr>
          <w:tab/>
        </w:r>
        <w:r>
          <w:rPr>
            <w:noProof/>
            <w:webHidden/>
          </w:rPr>
          <w:fldChar w:fldCharType="begin"/>
        </w:r>
        <w:r>
          <w:rPr>
            <w:noProof/>
            <w:webHidden/>
          </w:rPr>
          <w:instrText xml:space="preserve"> PAGEREF _Toc22915472 \h </w:instrText>
        </w:r>
        <w:r>
          <w:rPr>
            <w:noProof/>
            <w:webHidden/>
          </w:rPr>
        </w:r>
        <w:r>
          <w:rPr>
            <w:noProof/>
            <w:webHidden/>
          </w:rPr>
          <w:fldChar w:fldCharType="separate"/>
        </w:r>
        <w:r>
          <w:rPr>
            <w:noProof/>
            <w:webHidden/>
          </w:rPr>
          <w:t>1</w:t>
        </w:r>
        <w:r>
          <w:rPr>
            <w:noProof/>
            <w:webHidden/>
          </w:rPr>
          <w:fldChar w:fldCharType="end"/>
        </w:r>
      </w:hyperlink>
    </w:p>
    <w:p w14:paraId="5CA04926"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3" w:history="1">
        <w:r w:rsidRPr="004E4475">
          <w:rPr>
            <w:rStyle w:val="Hyperlink"/>
            <w:noProof/>
          </w:rPr>
          <w:t>1.3.</w:t>
        </w:r>
        <w:r w:rsidRPr="003D58CD">
          <w:rPr>
            <w:rFonts w:ascii="Calibri" w:hAnsi="Calibri"/>
            <w:b w:val="0"/>
            <w:bCs w:val="0"/>
            <w:smallCaps w:val="0"/>
            <w:noProof/>
            <w:sz w:val="22"/>
            <w:szCs w:val="22"/>
          </w:rPr>
          <w:tab/>
        </w:r>
        <w:r w:rsidRPr="004E4475">
          <w:rPr>
            <w:rStyle w:val="Hyperlink"/>
            <w:noProof/>
          </w:rPr>
          <w:t>System Overview</w:t>
        </w:r>
        <w:r>
          <w:rPr>
            <w:noProof/>
            <w:webHidden/>
          </w:rPr>
          <w:tab/>
        </w:r>
        <w:r>
          <w:rPr>
            <w:noProof/>
            <w:webHidden/>
          </w:rPr>
          <w:fldChar w:fldCharType="begin"/>
        </w:r>
        <w:r>
          <w:rPr>
            <w:noProof/>
            <w:webHidden/>
          </w:rPr>
          <w:instrText xml:space="preserve"> PAGEREF _Toc22915473 \h </w:instrText>
        </w:r>
        <w:r>
          <w:rPr>
            <w:noProof/>
            <w:webHidden/>
          </w:rPr>
        </w:r>
        <w:r>
          <w:rPr>
            <w:noProof/>
            <w:webHidden/>
          </w:rPr>
          <w:fldChar w:fldCharType="separate"/>
        </w:r>
        <w:r>
          <w:rPr>
            <w:noProof/>
            <w:webHidden/>
          </w:rPr>
          <w:t>1</w:t>
        </w:r>
        <w:r>
          <w:rPr>
            <w:noProof/>
            <w:webHidden/>
          </w:rPr>
          <w:fldChar w:fldCharType="end"/>
        </w:r>
      </w:hyperlink>
    </w:p>
    <w:p w14:paraId="0C230CFA"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4" w:history="1">
        <w:r w:rsidRPr="004E4475">
          <w:rPr>
            <w:rStyle w:val="Hyperlink"/>
            <w:noProof/>
          </w:rPr>
          <w:t>1.4.</w:t>
        </w:r>
        <w:r w:rsidRPr="003D58CD">
          <w:rPr>
            <w:rFonts w:ascii="Calibri" w:hAnsi="Calibri"/>
            <w:b w:val="0"/>
            <w:bCs w:val="0"/>
            <w:smallCaps w:val="0"/>
            <w:noProof/>
            <w:sz w:val="22"/>
            <w:szCs w:val="22"/>
          </w:rPr>
          <w:tab/>
        </w:r>
        <w:r w:rsidRPr="004E4475">
          <w:rPr>
            <w:rStyle w:val="Hyperlink"/>
            <w:noProof/>
          </w:rPr>
          <w:t>Suspension and Exit Criteria</w:t>
        </w:r>
        <w:r>
          <w:rPr>
            <w:noProof/>
            <w:webHidden/>
          </w:rPr>
          <w:tab/>
        </w:r>
        <w:r>
          <w:rPr>
            <w:noProof/>
            <w:webHidden/>
          </w:rPr>
          <w:fldChar w:fldCharType="begin"/>
        </w:r>
        <w:r>
          <w:rPr>
            <w:noProof/>
            <w:webHidden/>
          </w:rPr>
          <w:instrText xml:space="preserve"> PAGEREF _Toc22915474 \h </w:instrText>
        </w:r>
        <w:r>
          <w:rPr>
            <w:noProof/>
            <w:webHidden/>
          </w:rPr>
        </w:r>
        <w:r>
          <w:rPr>
            <w:noProof/>
            <w:webHidden/>
          </w:rPr>
          <w:fldChar w:fldCharType="separate"/>
        </w:r>
        <w:r>
          <w:rPr>
            <w:noProof/>
            <w:webHidden/>
          </w:rPr>
          <w:t>1</w:t>
        </w:r>
        <w:r>
          <w:rPr>
            <w:noProof/>
            <w:webHidden/>
          </w:rPr>
          <w:fldChar w:fldCharType="end"/>
        </w:r>
      </w:hyperlink>
    </w:p>
    <w:p w14:paraId="37B581F3"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5" w:history="1">
        <w:r w:rsidRPr="004E4475">
          <w:rPr>
            <w:rStyle w:val="Hyperlink"/>
            <w:noProof/>
          </w:rPr>
          <w:t>1.5.</w:t>
        </w:r>
        <w:r w:rsidRPr="003D58CD">
          <w:rPr>
            <w:rFonts w:ascii="Calibri" w:hAnsi="Calibri"/>
            <w:b w:val="0"/>
            <w:bCs w:val="0"/>
            <w:smallCaps w:val="0"/>
            <w:noProof/>
            <w:sz w:val="22"/>
            <w:szCs w:val="22"/>
          </w:rPr>
          <w:tab/>
        </w:r>
        <w:r w:rsidRPr="004E4475">
          <w:rPr>
            <w:rStyle w:val="Hyperlink"/>
            <w:noProof/>
          </w:rPr>
          <w:t>Document Overview</w:t>
        </w:r>
        <w:r>
          <w:rPr>
            <w:noProof/>
            <w:webHidden/>
          </w:rPr>
          <w:tab/>
        </w:r>
        <w:r>
          <w:rPr>
            <w:noProof/>
            <w:webHidden/>
          </w:rPr>
          <w:fldChar w:fldCharType="begin"/>
        </w:r>
        <w:r>
          <w:rPr>
            <w:noProof/>
            <w:webHidden/>
          </w:rPr>
          <w:instrText xml:space="preserve"> PAGEREF _Toc22915475 \h </w:instrText>
        </w:r>
        <w:r>
          <w:rPr>
            <w:noProof/>
            <w:webHidden/>
          </w:rPr>
        </w:r>
        <w:r>
          <w:rPr>
            <w:noProof/>
            <w:webHidden/>
          </w:rPr>
          <w:fldChar w:fldCharType="separate"/>
        </w:r>
        <w:r>
          <w:rPr>
            <w:noProof/>
            <w:webHidden/>
          </w:rPr>
          <w:t>1</w:t>
        </w:r>
        <w:r>
          <w:rPr>
            <w:noProof/>
            <w:webHidden/>
          </w:rPr>
          <w:fldChar w:fldCharType="end"/>
        </w:r>
      </w:hyperlink>
    </w:p>
    <w:p w14:paraId="49472AC8" w14:textId="77777777" w:rsidR="000927B9" w:rsidRPr="003D58CD" w:rsidRDefault="000927B9">
      <w:pPr>
        <w:pStyle w:val="TOC2"/>
        <w:tabs>
          <w:tab w:val="left" w:pos="1200"/>
        </w:tabs>
        <w:rPr>
          <w:rFonts w:ascii="Calibri" w:hAnsi="Calibri"/>
          <w:b w:val="0"/>
          <w:bCs w:val="0"/>
          <w:smallCaps w:val="0"/>
          <w:noProof/>
          <w:sz w:val="22"/>
          <w:szCs w:val="22"/>
        </w:rPr>
      </w:pPr>
      <w:hyperlink w:anchor="_Toc22915476" w:history="1">
        <w:r w:rsidRPr="004E4475">
          <w:rPr>
            <w:rStyle w:val="Hyperlink"/>
            <w:noProof/>
          </w:rPr>
          <w:t>1.6.</w:t>
        </w:r>
        <w:r w:rsidRPr="003D58CD">
          <w:rPr>
            <w:rFonts w:ascii="Calibri" w:hAnsi="Calibri"/>
            <w:b w:val="0"/>
            <w:bCs w:val="0"/>
            <w:smallCaps w:val="0"/>
            <w:noProof/>
            <w:sz w:val="22"/>
            <w:szCs w:val="22"/>
          </w:rPr>
          <w:tab/>
        </w:r>
        <w:r w:rsidRPr="004E4475">
          <w:rPr>
            <w:rStyle w:val="Hyperlink"/>
            <w:noProof/>
          </w:rPr>
          <w:t>References</w:t>
        </w:r>
        <w:r>
          <w:rPr>
            <w:noProof/>
            <w:webHidden/>
          </w:rPr>
          <w:tab/>
        </w:r>
        <w:r>
          <w:rPr>
            <w:noProof/>
            <w:webHidden/>
          </w:rPr>
          <w:fldChar w:fldCharType="begin"/>
        </w:r>
        <w:r>
          <w:rPr>
            <w:noProof/>
            <w:webHidden/>
          </w:rPr>
          <w:instrText xml:space="preserve"> PAGEREF _Toc22915476 \h </w:instrText>
        </w:r>
        <w:r>
          <w:rPr>
            <w:noProof/>
            <w:webHidden/>
          </w:rPr>
        </w:r>
        <w:r>
          <w:rPr>
            <w:noProof/>
            <w:webHidden/>
          </w:rPr>
          <w:fldChar w:fldCharType="separate"/>
        </w:r>
        <w:r>
          <w:rPr>
            <w:noProof/>
            <w:webHidden/>
          </w:rPr>
          <w:t>1</w:t>
        </w:r>
        <w:r>
          <w:rPr>
            <w:noProof/>
            <w:webHidden/>
          </w:rPr>
          <w:fldChar w:fldCharType="end"/>
        </w:r>
      </w:hyperlink>
    </w:p>
    <w:p w14:paraId="4A411CE3" w14:textId="77777777" w:rsidR="000927B9" w:rsidRPr="003D58CD" w:rsidRDefault="000927B9">
      <w:pPr>
        <w:pStyle w:val="TOC1"/>
        <w:tabs>
          <w:tab w:val="left" w:pos="400"/>
        </w:tabs>
        <w:rPr>
          <w:rFonts w:ascii="Calibri" w:hAnsi="Calibri"/>
          <w:b w:val="0"/>
          <w:caps w:val="0"/>
          <w:noProof/>
          <w:sz w:val="22"/>
          <w:szCs w:val="22"/>
        </w:rPr>
      </w:pPr>
      <w:hyperlink w:anchor="_Toc22915477" w:history="1">
        <w:r w:rsidRPr="004E4475">
          <w:rPr>
            <w:rStyle w:val="Hyperlink"/>
            <w:noProof/>
          </w:rPr>
          <w:t>2.</w:t>
        </w:r>
        <w:r w:rsidRPr="003D58CD">
          <w:rPr>
            <w:rFonts w:ascii="Calibri" w:hAnsi="Calibri"/>
            <w:b w:val="0"/>
            <w:caps w:val="0"/>
            <w:noProof/>
            <w:sz w:val="22"/>
            <w:szCs w:val="22"/>
          </w:rPr>
          <w:tab/>
        </w:r>
        <w:r w:rsidRPr="004E4475">
          <w:rPr>
            <w:rStyle w:val="Hyperlink"/>
            <w:noProof/>
          </w:rPr>
          <w:t>Test Items and Features</w:t>
        </w:r>
        <w:r>
          <w:rPr>
            <w:noProof/>
            <w:webHidden/>
          </w:rPr>
          <w:tab/>
        </w:r>
        <w:r>
          <w:rPr>
            <w:noProof/>
            <w:webHidden/>
          </w:rPr>
          <w:fldChar w:fldCharType="begin"/>
        </w:r>
        <w:r>
          <w:rPr>
            <w:noProof/>
            <w:webHidden/>
          </w:rPr>
          <w:instrText xml:space="preserve"> PAGEREF _Toc22915477 \h </w:instrText>
        </w:r>
        <w:r>
          <w:rPr>
            <w:noProof/>
            <w:webHidden/>
          </w:rPr>
        </w:r>
        <w:r>
          <w:rPr>
            <w:noProof/>
            <w:webHidden/>
          </w:rPr>
          <w:fldChar w:fldCharType="separate"/>
        </w:r>
        <w:r>
          <w:rPr>
            <w:noProof/>
            <w:webHidden/>
          </w:rPr>
          <w:t>2</w:t>
        </w:r>
        <w:r>
          <w:rPr>
            <w:noProof/>
            <w:webHidden/>
          </w:rPr>
          <w:fldChar w:fldCharType="end"/>
        </w:r>
      </w:hyperlink>
    </w:p>
    <w:p w14:paraId="3EFE0F53" w14:textId="77777777" w:rsidR="000927B9" w:rsidRPr="003D58CD" w:rsidRDefault="000927B9">
      <w:pPr>
        <w:pStyle w:val="TOC1"/>
        <w:tabs>
          <w:tab w:val="left" w:pos="400"/>
        </w:tabs>
        <w:rPr>
          <w:rFonts w:ascii="Calibri" w:hAnsi="Calibri"/>
          <w:b w:val="0"/>
          <w:caps w:val="0"/>
          <w:noProof/>
          <w:sz w:val="22"/>
          <w:szCs w:val="22"/>
        </w:rPr>
      </w:pPr>
      <w:hyperlink w:anchor="_Toc22915478" w:history="1">
        <w:r w:rsidRPr="004E4475">
          <w:rPr>
            <w:rStyle w:val="Hyperlink"/>
            <w:noProof/>
          </w:rPr>
          <w:t>3.</w:t>
        </w:r>
        <w:r w:rsidRPr="003D58CD">
          <w:rPr>
            <w:rFonts w:ascii="Calibri" w:hAnsi="Calibri"/>
            <w:b w:val="0"/>
            <w:caps w:val="0"/>
            <w:noProof/>
            <w:sz w:val="22"/>
            <w:szCs w:val="22"/>
          </w:rPr>
          <w:tab/>
        </w:r>
        <w:r w:rsidRPr="004E4475">
          <w:rPr>
            <w:rStyle w:val="Hyperlink"/>
            <w:noProof/>
          </w:rPr>
          <w:t>Testing Approach</w:t>
        </w:r>
        <w:r>
          <w:rPr>
            <w:noProof/>
            <w:webHidden/>
          </w:rPr>
          <w:tab/>
        </w:r>
        <w:r>
          <w:rPr>
            <w:noProof/>
            <w:webHidden/>
          </w:rPr>
          <w:fldChar w:fldCharType="begin"/>
        </w:r>
        <w:r>
          <w:rPr>
            <w:noProof/>
            <w:webHidden/>
          </w:rPr>
          <w:instrText xml:space="preserve"> PAGEREF _Toc22915478 \h </w:instrText>
        </w:r>
        <w:r>
          <w:rPr>
            <w:noProof/>
            <w:webHidden/>
          </w:rPr>
        </w:r>
        <w:r>
          <w:rPr>
            <w:noProof/>
            <w:webHidden/>
          </w:rPr>
          <w:fldChar w:fldCharType="separate"/>
        </w:r>
        <w:r>
          <w:rPr>
            <w:noProof/>
            <w:webHidden/>
          </w:rPr>
          <w:t>3</w:t>
        </w:r>
        <w:r>
          <w:rPr>
            <w:noProof/>
            <w:webHidden/>
          </w:rPr>
          <w:fldChar w:fldCharType="end"/>
        </w:r>
      </w:hyperlink>
    </w:p>
    <w:p w14:paraId="339EBB58" w14:textId="77777777" w:rsidR="000927B9" w:rsidRPr="003D58CD" w:rsidRDefault="000927B9">
      <w:pPr>
        <w:pStyle w:val="TOC1"/>
        <w:tabs>
          <w:tab w:val="left" w:pos="400"/>
        </w:tabs>
        <w:rPr>
          <w:rFonts w:ascii="Calibri" w:hAnsi="Calibri"/>
          <w:b w:val="0"/>
          <w:caps w:val="0"/>
          <w:noProof/>
          <w:sz w:val="22"/>
          <w:szCs w:val="22"/>
        </w:rPr>
      </w:pPr>
      <w:hyperlink w:anchor="_Toc22915479" w:history="1">
        <w:r w:rsidRPr="004E4475">
          <w:rPr>
            <w:rStyle w:val="Hyperlink"/>
            <w:noProof/>
          </w:rPr>
          <w:t>4.</w:t>
        </w:r>
        <w:r w:rsidRPr="003D58CD">
          <w:rPr>
            <w:rFonts w:ascii="Calibri" w:hAnsi="Calibri"/>
            <w:b w:val="0"/>
            <w:caps w:val="0"/>
            <w:noProof/>
            <w:sz w:val="22"/>
            <w:szCs w:val="22"/>
          </w:rPr>
          <w:tab/>
        </w:r>
        <w:r w:rsidRPr="004E4475">
          <w:rPr>
            <w:rStyle w:val="Hyperlink"/>
            <w:noProof/>
          </w:rPr>
          <w:t>Test XX</w:t>
        </w:r>
        <w:r>
          <w:rPr>
            <w:noProof/>
            <w:webHidden/>
          </w:rPr>
          <w:tab/>
        </w:r>
        <w:r>
          <w:rPr>
            <w:noProof/>
            <w:webHidden/>
          </w:rPr>
          <w:fldChar w:fldCharType="begin"/>
        </w:r>
        <w:r>
          <w:rPr>
            <w:noProof/>
            <w:webHidden/>
          </w:rPr>
          <w:instrText xml:space="preserve"> PAGEREF _Toc22915479 \h </w:instrText>
        </w:r>
        <w:r>
          <w:rPr>
            <w:noProof/>
            <w:webHidden/>
          </w:rPr>
        </w:r>
        <w:r>
          <w:rPr>
            <w:noProof/>
            <w:webHidden/>
          </w:rPr>
          <w:fldChar w:fldCharType="separate"/>
        </w:r>
        <w:r>
          <w:rPr>
            <w:noProof/>
            <w:webHidden/>
          </w:rPr>
          <w:t>4</w:t>
        </w:r>
        <w:r>
          <w:rPr>
            <w:noProof/>
            <w:webHidden/>
          </w:rPr>
          <w:fldChar w:fldCharType="end"/>
        </w:r>
      </w:hyperlink>
    </w:p>
    <w:p w14:paraId="6B85F0CA" w14:textId="77777777" w:rsidR="000927B9" w:rsidRPr="003D58CD" w:rsidRDefault="000927B9">
      <w:pPr>
        <w:pStyle w:val="TOC2"/>
        <w:tabs>
          <w:tab w:val="left" w:pos="1200"/>
        </w:tabs>
        <w:rPr>
          <w:rFonts w:ascii="Calibri" w:hAnsi="Calibri"/>
          <w:b w:val="0"/>
          <w:bCs w:val="0"/>
          <w:smallCaps w:val="0"/>
          <w:noProof/>
          <w:sz w:val="22"/>
          <w:szCs w:val="22"/>
        </w:rPr>
      </w:pPr>
      <w:hyperlink w:anchor="_Toc22915480" w:history="1">
        <w:r w:rsidRPr="004E4475">
          <w:rPr>
            <w:rStyle w:val="Hyperlink"/>
            <w:noProof/>
          </w:rPr>
          <w:t>4.1.</w:t>
        </w:r>
        <w:r w:rsidRPr="003D58CD">
          <w:rPr>
            <w:rFonts w:ascii="Calibri" w:hAnsi="Calibri"/>
            <w:b w:val="0"/>
            <w:bCs w:val="0"/>
            <w:smallCaps w:val="0"/>
            <w:noProof/>
            <w:sz w:val="22"/>
            <w:szCs w:val="22"/>
          </w:rPr>
          <w:tab/>
        </w:r>
        <w:r w:rsidRPr="004E4475">
          <w:rPr>
            <w:rStyle w:val="Hyperlink"/>
            <w:noProof/>
          </w:rPr>
          <w:t>Test &lt;&lt;test id&gt;&gt;</w:t>
        </w:r>
        <w:r>
          <w:rPr>
            <w:noProof/>
            <w:webHidden/>
          </w:rPr>
          <w:tab/>
        </w:r>
        <w:r>
          <w:rPr>
            <w:noProof/>
            <w:webHidden/>
          </w:rPr>
          <w:fldChar w:fldCharType="begin"/>
        </w:r>
        <w:r>
          <w:rPr>
            <w:noProof/>
            <w:webHidden/>
          </w:rPr>
          <w:instrText xml:space="preserve"> PAGEREF _Toc22915480 \h </w:instrText>
        </w:r>
        <w:r>
          <w:rPr>
            <w:noProof/>
            <w:webHidden/>
          </w:rPr>
        </w:r>
        <w:r>
          <w:rPr>
            <w:noProof/>
            <w:webHidden/>
          </w:rPr>
          <w:fldChar w:fldCharType="separate"/>
        </w:r>
        <w:r>
          <w:rPr>
            <w:noProof/>
            <w:webHidden/>
          </w:rPr>
          <w:t>4</w:t>
        </w:r>
        <w:r>
          <w:rPr>
            <w:noProof/>
            <w:webHidden/>
          </w:rPr>
          <w:fldChar w:fldCharType="end"/>
        </w:r>
      </w:hyperlink>
    </w:p>
    <w:p w14:paraId="0C735CB6" w14:textId="77777777" w:rsidR="000927B9" w:rsidRPr="003D58CD" w:rsidRDefault="000927B9">
      <w:pPr>
        <w:pStyle w:val="TOC1"/>
        <w:tabs>
          <w:tab w:val="left" w:pos="400"/>
        </w:tabs>
        <w:rPr>
          <w:rFonts w:ascii="Calibri" w:hAnsi="Calibri"/>
          <w:b w:val="0"/>
          <w:caps w:val="0"/>
          <w:noProof/>
          <w:sz w:val="22"/>
          <w:szCs w:val="22"/>
        </w:rPr>
      </w:pPr>
      <w:hyperlink w:anchor="_Toc22915481" w:history="1">
        <w:r w:rsidRPr="004E4475">
          <w:rPr>
            <w:rStyle w:val="Hyperlink"/>
            <w:noProof/>
          </w:rPr>
          <w:t>5.</w:t>
        </w:r>
        <w:r w:rsidRPr="003D58CD">
          <w:rPr>
            <w:rFonts w:ascii="Calibri" w:hAnsi="Calibri"/>
            <w:b w:val="0"/>
            <w:caps w:val="0"/>
            <w:noProof/>
            <w:sz w:val="22"/>
            <w:szCs w:val="22"/>
          </w:rPr>
          <w:tab/>
        </w:r>
        <w:r w:rsidRPr="004E4475">
          <w:rPr>
            <w:rStyle w:val="Hyperlink"/>
            <w:noProof/>
          </w:rPr>
          <w:t>User Interface Testing</w:t>
        </w:r>
        <w:r>
          <w:rPr>
            <w:noProof/>
            <w:webHidden/>
          </w:rPr>
          <w:tab/>
        </w:r>
        <w:r>
          <w:rPr>
            <w:noProof/>
            <w:webHidden/>
          </w:rPr>
          <w:fldChar w:fldCharType="begin"/>
        </w:r>
        <w:r>
          <w:rPr>
            <w:noProof/>
            <w:webHidden/>
          </w:rPr>
          <w:instrText xml:space="preserve"> PAGEREF _Toc22915481 \h </w:instrText>
        </w:r>
        <w:r>
          <w:rPr>
            <w:noProof/>
            <w:webHidden/>
          </w:rPr>
        </w:r>
        <w:r>
          <w:rPr>
            <w:noProof/>
            <w:webHidden/>
          </w:rPr>
          <w:fldChar w:fldCharType="separate"/>
        </w:r>
        <w:r>
          <w:rPr>
            <w:noProof/>
            <w:webHidden/>
          </w:rPr>
          <w:t>5</w:t>
        </w:r>
        <w:r>
          <w:rPr>
            <w:noProof/>
            <w:webHidden/>
          </w:rPr>
          <w:fldChar w:fldCharType="end"/>
        </w:r>
      </w:hyperlink>
    </w:p>
    <w:p w14:paraId="40B8782D" w14:textId="77777777" w:rsidR="000927B9" w:rsidRPr="003D58CD" w:rsidRDefault="000927B9">
      <w:pPr>
        <w:pStyle w:val="TOC1"/>
        <w:tabs>
          <w:tab w:val="left" w:pos="400"/>
        </w:tabs>
        <w:rPr>
          <w:rFonts w:ascii="Calibri" w:hAnsi="Calibri"/>
          <w:b w:val="0"/>
          <w:caps w:val="0"/>
          <w:noProof/>
          <w:sz w:val="22"/>
          <w:szCs w:val="22"/>
        </w:rPr>
      </w:pPr>
      <w:hyperlink w:anchor="_Toc22915482" w:history="1">
        <w:r w:rsidRPr="004E4475">
          <w:rPr>
            <w:rStyle w:val="Hyperlink"/>
            <w:noProof/>
          </w:rPr>
          <w:t>6.</w:t>
        </w:r>
        <w:r w:rsidRPr="003D58CD">
          <w:rPr>
            <w:rFonts w:ascii="Calibri" w:hAnsi="Calibri"/>
            <w:b w:val="0"/>
            <w:caps w:val="0"/>
            <w:noProof/>
            <w:sz w:val="22"/>
            <w:szCs w:val="22"/>
          </w:rPr>
          <w:tab/>
        </w:r>
        <w:r w:rsidRPr="004E4475">
          <w:rPr>
            <w:rStyle w:val="Hyperlink"/>
            <w:noProof/>
          </w:rPr>
          <w:t>Test Schedule</w:t>
        </w:r>
        <w:r>
          <w:rPr>
            <w:noProof/>
            <w:webHidden/>
          </w:rPr>
          <w:tab/>
        </w:r>
        <w:r>
          <w:rPr>
            <w:noProof/>
            <w:webHidden/>
          </w:rPr>
          <w:fldChar w:fldCharType="begin"/>
        </w:r>
        <w:r>
          <w:rPr>
            <w:noProof/>
            <w:webHidden/>
          </w:rPr>
          <w:instrText xml:space="preserve"> PAGEREF _Toc22915482 \h </w:instrText>
        </w:r>
        <w:r>
          <w:rPr>
            <w:noProof/>
            <w:webHidden/>
          </w:rPr>
        </w:r>
        <w:r>
          <w:rPr>
            <w:noProof/>
            <w:webHidden/>
          </w:rPr>
          <w:fldChar w:fldCharType="separate"/>
        </w:r>
        <w:r>
          <w:rPr>
            <w:noProof/>
            <w:webHidden/>
          </w:rPr>
          <w:t>6</w:t>
        </w:r>
        <w:r>
          <w:rPr>
            <w:noProof/>
            <w:webHidden/>
          </w:rPr>
          <w:fldChar w:fldCharType="end"/>
        </w:r>
      </w:hyperlink>
    </w:p>
    <w:p w14:paraId="7FE729D0" w14:textId="77777777" w:rsidR="000927B9" w:rsidRPr="003D58CD" w:rsidRDefault="000927B9">
      <w:pPr>
        <w:pStyle w:val="TOC1"/>
        <w:tabs>
          <w:tab w:val="left" w:pos="400"/>
        </w:tabs>
        <w:rPr>
          <w:rFonts w:ascii="Calibri" w:hAnsi="Calibri"/>
          <w:b w:val="0"/>
          <w:caps w:val="0"/>
          <w:noProof/>
          <w:sz w:val="22"/>
          <w:szCs w:val="22"/>
        </w:rPr>
      </w:pPr>
      <w:hyperlink w:anchor="_Toc22915483" w:history="1">
        <w:r w:rsidRPr="004E4475">
          <w:rPr>
            <w:rStyle w:val="Hyperlink"/>
            <w:noProof/>
          </w:rPr>
          <w:t>7.</w:t>
        </w:r>
        <w:r w:rsidRPr="003D58CD">
          <w:rPr>
            <w:rFonts w:ascii="Calibri" w:hAnsi="Calibri"/>
            <w:b w:val="0"/>
            <w:caps w:val="0"/>
            <w:noProof/>
            <w:sz w:val="22"/>
            <w:szCs w:val="22"/>
          </w:rPr>
          <w:tab/>
        </w:r>
        <w:r w:rsidRPr="004E4475">
          <w:rPr>
            <w:rStyle w:val="Hyperlink"/>
            <w:noProof/>
          </w:rPr>
          <w:t>Other Sections</w:t>
        </w:r>
        <w:r>
          <w:rPr>
            <w:noProof/>
            <w:webHidden/>
          </w:rPr>
          <w:tab/>
        </w:r>
        <w:r>
          <w:rPr>
            <w:noProof/>
            <w:webHidden/>
          </w:rPr>
          <w:fldChar w:fldCharType="begin"/>
        </w:r>
        <w:r>
          <w:rPr>
            <w:noProof/>
            <w:webHidden/>
          </w:rPr>
          <w:instrText xml:space="preserve"> PAGEREF _Toc22915483 \h </w:instrText>
        </w:r>
        <w:r>
          <w:rPr>
            <w:noProof/>
            <w:webHidden/>
          </w:rPr>
        </w:r>
        <w:r>
          <w:rPr>
            <w:noProof/>
            <w:webHidden/>
          </w:rPr>
          <w:fldChar w:fldCharType="separate"/>
        </w:r>
        <w:r>
          <w:rPr>
            <w:noProof/>
            <w:webHidden/>
          </w:rPr>
          <w:t>7</w:t>
        </w:r>
        <w:r>
          <w:rPr>
            <w:noProof/>
            <w:webHidden/>
          </w:rPr>
          <w:fldChar w:fldCharType="end"/>
        </w:r>
      </w:hyperlink>
    </w:p>
    <w:p w14:paraId="623C1E1A" w14:textId="77777777" w:rsidR="000927B9" w:rsidRPr="003D58CD" w:rsidRDefault="000927B9">
      <w:pPr>
        <w:pStyle w:val="TOC1"/>
        <w:tabs>
          <w:tab w:val="left" w:pos="400"/>
        </w:tabs>
        <w:rPr>
          <w:rFonts w:ascii="Calibri" w:hAnsi="Calibri"/>
          <w:b w:val="0"/>
          <w:caps w:val="0"/>
          <w:noProof/>
          <w:sz w:val="22"/>
          <w:szCs w:val="22"/>
        </w:rPr>
      </w:pPr>
      <w:hyperlink w:anchor="_Toc22915484" w:history="1">
        <w:r w:rsidRPr="004E4475">
          <w:rPr>
            <w:rStyle w:val="Hyperlink"/>
            <w:noProof/>
          </w:rPr>
          <w:t>8.</w:t>
        </w:r>
        <w:r w:rsidRPr="003D58CD">
          <w:rPr>
            <w:rFonts w:ascii="Calibri" w:hAnsi="Calibri"/>
            <w:b w:val="0"/>
            <w:caps w:val="0"/>
            <w:noProof/>
            <w:sz w:val="22"/>
            <w:szCs w:val="22"/>
          </w:rPr>
          <w:tab/>
        </w:r>
        <w:r w:rsidRPr="004E4475">
          <w:rPr>
            <w:rStyle w:val="Hyperlink"/>
            <w:noProof/>
          </w:rPr>
          <w:t>Appendix</w:t>
        </w:r>
        <w:r>
          <w:rPr>
            <w:noProof/>
            <w:webHidden/>
          </w:rPr>
          <w:tab/>
        </w:r>
        <w:r>
          <w:rPr>
            <w:noProof/>
            <w:webHidden/>
          </w:rPr>
          <w:fldChar w:fldCharType="begin"/>
        </w:r>
        <w:r>
          <w:rPr>
            <w:noProof/>
            <w:webHidden/>
          </w:rPr>
          <w:instrText xml:space="preserve"> PAGEREF _Toc22915484 \h </w:instrText>
        </w:r>
        <w:r>
          <w:rPr>
            <w:noProof/>
            <w:webHidden/>
          </w:rPr>
        </w:r>
        <w:r>
          <w:rPr>
            <w:noProof/>
            <w:webHidden/>
          </w:rPr>
          <w:fldChar w:fldCharType="separate"/>
        </w:r>
        <w:r>
          <w:rPr>
            <w:noProof/>
            <w:webHidden/>
          </w:rPr>
          <w:t>8</w:t>
        </w:r>
        <w:r>
          <w:rPr>
            <w:noProof/>
            <w:webHidden/>
          </w:rPr>
          <w:fldChar w:fldCharType="end"/>
        </w:r>
      </w:hyperlink>
    </w:p>
    <w:p w14:paraId="375BA9EE" w14:textId="77777777" w:rsidR="00941D93" w:rsidRDefault="00941D93">
      <w:pPr>
        <w:pStyle w:val="TOC2"/>
      </w:pPr>
      <w:r>
        <w:fldChar w:fldCharType="end"/>
      </w:r>
    </w:p>
    <w:p w14:paraId="5292EB2C"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6954DD69" w14:textId="77777777" w:rsidR="00941D93" w:rsidRDefault="00941D93">
      <w:pPr>
        <w:pStyle w:val="Heading1"/>
      </w:pPr>
      <w:bookmarkStart w:id="20" w:name="_Toc22915470"/>
      <w:r>
        <w:lastRenderedPageBreak/>
        <w:t>Introduction</w:t>
      </w:r>
      <w:bookmarkEnd w:id="20"/>
    </w:p>
    <w:p w14:paraId="77BEEA98" w14:textId="77777777" w:rsidR="00941D93" w:rsidRDefault="00941D93"/>
    <w:p w14:paraId="723AC72C" w14:textId="77777777" w:rsidR="00941D93" w:rsidRDefault="00941D93">
      <w:pPr>
        <w:pStyle w:val="Paragraph"/>
      </w:pPr>
    </w:p>
    <w:p w14:paraId="53F7C9DC" w14:textId="77777777" w:rsidR="00941D93" w:rsidRDefault="00941D93">
      <w:pPr>
        <w:pStyle w:val="Paragraph"/>
      </w:pPr>
      <w:r>
        <w:t>&lt;&lt; This section gives introductory information regarding the project, the system to be tested, and the testing approach.&gt;&gt;</w:t>
      </w:r>
    </w:p>
    <w:p w14:paraId="6407E5E5" w14:textId="77777777" w:rsidR="00941D93" w:rsidRDefault="00941D93">
      <w:pPr>
        <w:pStyle w:val="Paragraph"/>
      </w:pPr>
    </w:p>
    <w:p w14:paraId="1E0B6E64" w14:textId="77777777" w:rsidR="00941D93" w:rsidRDefault="00941D93">
      <w:pPr>
        <w:pStyle w:val="Heading2"/>
      </w:pPr>
      <w:bookmarkStart w:id="21" w:name="_Toc22915471"/>
      <w:r>
        <w:t>Purpose</w:t>
      </w:r>
      <w:bookmarkEnd w:id="21"/>
    </w:p>
    <w:p w14:paraId="3796B0E5" w14:textId="77777777" w:rsidR="00941D93" w:rsidRDefault="00941D93"/>
    <w:p w14:paraId="2B0D0E5F"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2EED096F" w14:textId="77777777" w:rsidR="00941D93" w:rsidRDefault="00941D93"/>
    <w:p w14:paraId="568FC6A2" w14:textId="77777777" w:rsidR="00941D93" w:rsidRDefault="00941D93"/>
    <w:p w14:paraId="64C4107D" w14:textId="77777777" w:rsidR="00941D93" w:rsidRDefault="00941D93">
      <w:pPr>
        <w:pStyle w:val="Heading2"/>
      </w:pPr>
      <w:bookmarkStart w:id="22" w:name="_Toc22915472"/>
      <w:r>
        <w:t>Scope</w:t>
      </w:r>
      <w:bookmarkEnd w:id="22"/>
    </w:p>
    <w:p w14:paraId="50B96ADE" w14:textId="77777777" w:rsidR="00941D93" w:rsidRDefault="00941D93">
      <w:r>
        <w:t>&lt;&lt;Specify the project software releases/versions encompassed by the plan. &gt;&gt;</w:t>
      </w:r>
    </w:p>
    <w:p w14:paraId="7445B038" w14:textId="77777777" w:rsidR="00941D93" w:rsidRDefault="00941D93"/>
    <w:p w14:paraId="308651ED" w14:textId="77777777" w:rsidR="00941D93" w:rsidRDefault="00941D93">
      <w:pPr>
        <w:pStyle w:val="Heading2"/>
      </w:pPr>
      <w:bookmarkStart w:id="23" w:name="_Toc22915473"/>
      <w:r>
        <w:t>System Overview</w:t>
      </w:r>
      <w:bookmarkEnd w:id="23"/>
    </w:p>
    <w:p w14:paraId="2C01B50F"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588BD09F" w14:textId="77777777" w:rsidR="00150787" w:rsidRDefault="00150787" w:rsidP="00150787">
      <w:pPr>
        <w:pStyle w:val="Heading2"/>
      </w:pPr>
      <w:bookmarkStart w:id="24" w:name="_Toc22915474"/>
      <w:r>
        <w:t>Suspension and Exit Criteria</w:t>
      </w:r>
      <w:bookmarkEnd w:id="24"/>
    </w:p>
    <w:p w14:paraId="06CF4B3E"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w:t>
      </w:r>
      <w:proofErr w:type="gramStart"/>
      <w:r w:rsidR="00013402" w:rsidRPr="00013402">
        <w:t>at a later time</w:t>
      </w:r>
      <w:proofErr w:type="gramEnd"/>
      <w:r w:rsidR="00013402" w:rsidRPr="00013402">
        <w:t xml:space="preserv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w:t>
      </w:r>
      <w:proofErr w:type="gramStart"/>
      <w:r w:rsidR="00013402" w:rsidRPr="00013402">
        <w:t>all of</w:t>
      </w:r>
      <w:proofErr w:type="gramEnd"/>
      <w:r w:rsidR="00013402" w:rsidRPr="00013402">
        <w:t xml:space="preserve"> the specified tests. We want the pass rate to be high. We might specify that all critical tests must pass, and 90% of the non-critical must pass. In general, we want this to be high. &gt;&gt;</w:t>
      </w:r>
    </w:p>
    <w:p w14:paraId="59863714" w14:textId="77777777" w:rsidR="00941D93" w:rsidRDefault="00941D93">
      <w:pPr>
        <w:pStyle w:val="Heading2"/>
      </w:pPr>
      <w:bookmarkStart w:id="25" w:name="_Toc22915475"/>
      <w:r>
        <w:t>Document Overview</w:t>
      </w:r>
      <w:bookmarkEnd w:id="25"/>
    </w:p>
    <w:p w14:paraId="0CFBE4E4" w14:textId="77777777" w:rsidR="00941D93" w:rsidRDefault="007A4335">
      <w:r>
        <w:t>&lt;&lt;Describe the remainder of the document.&gt;&gt;</w:t>
      </w:r>
    </w:p>
    <w:p w14:paraId="3688C483" w14:textId="77777777" w:rsidR="00941D93" w:rsidRDefault="007E0AF8">
      <w:pPr>
        <w:pStyle w:val="Heading2"/>
      </w:pPr>
      <w:bookmarkStart w:id="26" w:name="_Toc22915476"/>
      <w:r>
        <w:t>References</w:t>
      </w:r>
      <w:bookmarkEnd w:id="26"/>
    </w:p>
    <w:p w14:paraId="37E7AC95" w14:textId="77777777" w:rsidR="007A4335" w:rsidRDefault="007A4335" w:rsidP="007A4335">
      <w:r>
        <w:t>&lt;&lt;List all the references applicable to the test plan. Generally, this includes project standards, SRS, SDD, and a product assurance plan.&gt;&gt;</w:t>
      </w:r>
    </w:p>
    <w:p w14:paraId="4DD4A58C" w14:textId="77777777" w:rsidR="00941D93" w:rsidRDefault="00941D93"/>
    <w:p w14:paraId="71DFC865" w14:textId="77777777" w:rsidR="007A4335" w:rsidRDefault="007A4335" w:rsidP="007A4335">
      <w:pPr>
        <w:pStyle w:val="Heading1"/>
        <w:pageBreakBefore w:val="0"/>
      </w:pPr>
      <w:bookmarkStart w:id="27" w:name="_Toc227033591"/>
      <w:r>
        <w:br w:type="page"/>
      </w:r>
      <w:bookmarkStart w:id="28" w:name="_Toc22915477"/>
      <w:r>
        <w:lastRenderedPageBreak/>
        <w:t>Test Items and Features</w:t>
      </w:r>
      <w:bookmarkEnd w:id="27"/>
      <w:bookmarkEnd w:id="28"/>
    </w:p>
    <w:p w14:paraId="3117B10B"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74EFD1A1" w14:textId="77777777" w:rsidR="00941D93" w:rsidRDefault="00941D93"/>
    <w:p w14:paraId="2F49F723" w14:textId="77777777" w:rsidR="00941D93" w:rsidRDefault="00941D93">
      <w:pPr>
        <w:pStyle w:val="Heading1"/>
      </w:pPr>
      <w:bookmarkStart w:id="29" w:name="_Toc22915478"/>
      <w:r>
        <w:lastRenderedPageBreak/>
        <w:t>Testing Approach</w:t>
      </w:r>
      <w:bookmarkEnd w:id="29"/>
    </w:p>
    <w:p w14:paraId="439AD80D" w14:textId="77777777" w:rsidR="00941D93" w:rsidRDefault="00941D93"/>
    <w:p w14:paraId="265F3880" w14:textId="51C53DCD"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w:t>
      </w:r>
      <w:proofErr w:type="gramStart"/>
      <w:r>
        <w:t>performed, but</w:t>
      </w:r>
      <w:proofErr w:type="gramEnd"/>
      <w:r>
        <w:t xml:space="preserve"> does not give the test steps. For each of these tests, give it a name and specify its objective. </w:t>
      </w:r>
      <w:r w:rsidR="00013402">
        <w:t>Label the criticality of the test cases.</w:t>
      </w:r>
      <w:r>
        <w:t xml:space="preserve"> &gt;&gt;</w:t>
      </w:r>
    </w:p>
    <w:p w14:paraId="16E0B193" w14:textId="460D833D" w:rsidR="009E3DEA" w:rsidRDefault="009E3DEA" w:rsidP="00B34944">
      <w:r>
        <w:t xml:space="preserve">The approach for the test of the system </w:t>
      </w:r>
    </w:p>
    <w:p w14:paraId="2E074ECF" w14:textId="77777777" w:rsidR="009069AE" w:rsidRDefault="009069AE">
      <w:pPr>
        <w:pStyle w:val="ListBullet"/>
        <w:numPr>
          <w:ilvl w:val="0"/>
          <w:numId w:val="0"/>
        </w:numPr>
        <w:ind w:left="576" w:hanging="360"/>
      </w:pPr>
    </w:p>
    <w:p w14:paraId="6967198A" w14:textId="77777777" w:rsidR="009069AE" w:rsidRDefault="009069AE" w:rsidP="009069AE">
      <w:pPr>
        <w:pStyle w:val="Caption"/>
        <w:keepNext/>
      </w:pPr>
      <w:bookmarkStart w:id="30" w:name="_Ref234215049"/>
      <w:r>
        <w:t>Table 1: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B781A60" w14:textId="77777777" w:rsidTr="009162F5">
        <w:trPr>
          <w:trHeight w:val="360"/>
        </w:trPr>
        <w:tc>
          <w:tcPr>
            <w:tcW w:w="9306" w:type="dxa"/>
            <w:gridSpan w:val="3"/>
            <w:shd w:val="clear" w:color="auto" w:fill="E0E0E0"/>
          </w:tcPr>
          <w:p w14:paraId="334BA1C5" w14:textId="77777777" w:rsidR="007A4335" w:rsidRDefault="007A4335" w:rsidP="009162F5">
            <w:pPr>
              <w:jc w:val="center"/>
              <w:rPr>
                <w:b/>
              </w:rPr>
            </w:pPr>
          </w:p>
          <w:p w14:paraId="7789C5D9" w14:textId="659E4193" w:rsidR="007A4335" w:rsidRDefault="007A4335" w:rsidP="009162F5">
            <w:pPr>
              <w:jc w:val="center"/>
              <w:rPr>
                <w:b/>
              </w:rPr>
            </w:pPr>
            <w:r>
              <w:rPr>
                <w:b/>
              </w:rPr>
              <w:t>TEST SUITE</w:t>
            </w:r>
            <w:r w:rsidR="009E3DEA">
              <w:rPr>
                <w:b/>
              </w:rPr>
              <w:t xml:space="preserve"> &lt;Filter Function&gt;</w:t>
            </w:r>
          </w:p>
        </w:tc>
      </w:tr>
      <w:tr w:rsidR="007A4335" w14:paraId="53BB274C" w14:textId="77777777" w:rsidTr="009162F5">
        <w:trPr>
          <w:trHeight w:val="360"/>
        </w:trPr>
        <w:tc>
          <w:tcPr>
            <w:tcW w:w="2290" w:type="dxa"/>
            <w:shd w:val="clear" w:color="auto" w:fill="auto"/>
          </w:tcPr>
          <w:p w14:paraId="4998E184" w14:textId="77777777" w:rsidR="007A4335" w:rsidRDefault="007A4335" w:rsidP="009162F5">
            <w:pPr>
              <w:jc w:val="center"/>
              <w:rPr>
                <w:b/>
              </w:rPr>
            </w:pPr>
            <w:r>
              <w:rPr>
                <w:b/>
              </w:rPr>
              <w:t>Description of Test Suite</w:t>
            </w:r>
          </w:p>
        </w:tc>
        <w:tc>
          <w:tcPr>
            <w:tcW w:w="7016" w:type="dxa"/>
            <w:gridSpan w:val="2"/>
            <w:shd w:val="clear" w:color="auto" w:fill="auto"/>
          </w:tcPr>
          <w:p w14:paraId="09105C8C" w14:textId="4968F424" w:rsidR="007A4335" w:rsidRDefault="009E3DEA" w:rsidP="009E3DEA">
            <w:pPr>
              <w:rPr>
                <w:b/>
              </w:rPr>
            </w:pPr>
            <w:r>
              <w:rPr>
                <w:b/>
              </w:rPr>
              <w:t>The following test suite aims at testing the functionality of the filter functionality of the system.</w:t>
            </w:r>
          </w:p>
        </w:tc>
      </w:tr>
      <w:tr w:rsidR="007A4335" w14:paraId="441EF3BF" w14:textId="77777777" w:rsidTr="00013402">
        <w:trPr>
          <w:trHeight w:val="360"/>
        </w:trPr>
        <w:tc>
          <w:tcPr>
            <w:tcW w:w="2290" w:type="dxa"/>
            <w:shd w:val="clear" w:color="auto" w:fill="E0E0E0"/>
          </w:tcPr>
          <w:p w14:paraId="4DDF708A" w14:textId="77777777" w:rsidR="007A4335" w:rsidRDefault="007A4335" w:rsidP="009162F5">
            <w:pPr>
              <w:jc w:val="center"/>
              <w:rPr>
                <w:b/>
              </w:rPr>
            </w:pPr>
            <w:r>
              <w:rPr>
                <w:b/>
              </w:rPr>
              <w:t>Test Case Identifier</w:t>
            </w:r>
          </w:p>
        </w:tc>
        <w:tc>
          <w:tcPr>
            <w:tcW w:w="5378" w:type="dxa"/>
            <w:shd w:val="clear" w:color="auto" w:fill="E0E0E0"/>
          </w:tcPr>
          <w:p w14:paraId="0FED477C" w14:textId="77777777" w:rsidR="007A4335" w:rsidRDefault="007A4335" w:rsidP="009162F5">
            <w:pPr>
              <w:jc w:val="center"/>
              <w:rPr>
                <w:b/>
              </w:rPr>
            </w:pPr>
            <w:r>
              <w:rPr>
                <w:b/>
              </w:rPr>
              <w:t>Objective</w:t>
            </w:r>
          </w:p>
        </w:tc>
        <w:tc>
          <w:tcPr>
            <w:tcW w:w="1638" w:type="dxa"/>
            <w:shd w:val="clear" w:color="auto" w:fill="E0E0E0"/>
          </w:tcPr>
          <w:p w14:paraId="1CDC225C" w14:textId="77777777" w:rsidR="007A4335" w:rsidRDefault="00013402" w:rsidP="009162F5">
            <w:pPr>
              <w:jc w:val="center"/>
              <w:rPr>
                <w:b/>
              </w:rPr>
            </w:pPr>
            <w:r>
              <w:rPr>
                <w:b/>
              </w:rPr>
              <w:t>Criticality</w:t>
            </w:r>
          </w:p>
        </w:tc>
      </w:tr>
      <w:tr w:rsidR="007A4335" w14:paraId="7DA1EF46" w14:textId="77777777" w:rsidTr="00013402">
        <w:trPr>
          <w:trHeight w:val="378"/>
        </w:trPr>
        <w:tc>
          <w:tcPr>
            <w:tcW w:w="2290" w:type="dxa"/>
          </w:tcPr>
          <w:p w14:paraId="7279B56F" w14:textId="0B0A2911" w:rsidR="007A4335" w:rsidRDefault="009E3DEA" w:rsidP="009162F5">
            <w:pPr>
              <w:jc w:val="center"/>
            </w:pPr>
            <w:r>
              <w:t>AND_V</w:t>
            </w:r>
          </w:p>
        </w:tc>
        <w:tc>
          <w:tcPr>
            <w:tcW w:w="5378" w:type="dxa"/>
            <w:shd w:val="clear" w:color="auto" w:fill="auto"/>
          </w:tcPr>
          <w:p w14:paraId="4232555E" w14:textId="042E930C" w:rsidR="007A4335" w:rsidRDefault="009E3DEA" w:rsidP="009162F5">
            <w:pPr>
              <w:jc w:val="center"/>
              <w:rPr>
                <w:b/>
              </w:rPr>
            </w:pPr>
            <w:r>
              <w:rPr>
                <w:b/>
              </w:rPr>
              <w:t>Test the “AND” filter option with valid input</w:t>
            </w:r>
          </w:p>
        </w:tc>
        <w:tc>
          <w:tcPr>
            <w:tcW w:w="1638" w:type="dxa"/>
            <w:shd w:val="clear" w:color="auto" w:fill="auto"/>
          </w:tcPr>
          <w:p w14:paraId="2001BC4F" w14:textId="41B0CDBE" w:rsidR="007A4335" w:rsidRDefault="009E3DEA" w:rsidP="009162F5">
            <w:pPr>
              <w:jc w:val="center"/>
              <w:rPr>
                <w:b/>
              </w:rPr>
            </w:pPr>
            <w:r>
              <w:rPr>
                <w:b/>
              </w:rPr>
              <w:t>Medium</w:t>
            </w:r>
          </w:p>
        </w:tc>
      </w:tr>
      <w:tr w:rsidR="007A4335" w14:paraId="7D8082F0" w14:textId="77777777" w:rsidTr="00013402">
        <w:trPr>
          <w:trHeight w:val="378"/>
        </w:trPr>
        <w:tc>
          <w:tcPr>
            <w:tcW w:w="2290" w:type="dxa"/>
          </w:tcPr>
          <w:p w14:paraId="486542B2" w14:textId="2D817F97" w:rsidR="007A4335" w:rsidRDefault="009E3DEA" w:rsidP="009162F5">
            <w:pPr>
              <w:jc w:val="center"/>
            </w:pPr>
            <w:r>
              <w:t>AND_I</w:t>
            </w:r>
          </w:p>
        </w:tc>
        <w:tc>
          <w:tcPr>
            <w:tcW w:w="5378" w:type="dxa"/>
            <w:shd w:val="clear" w:color="auto" w:fill="auto"/>
          </w:tcPr>
          <w:p w14:paraId="6FBC80A6" w14:textId="53C11ED1" w:rsidR="007A4335" w:rsidRDefault="009E3DEA" w:rsidP="009162F5">
            <w:pPr>
              <w:jc w:val="center"/>
              <w:rPr>
                <w:b/>
              </w:rPr>
            </w:pPr>
            <w:r>
              <w:rPr>
                <w:b/>
              </w:rPr>
              <w:t>Test the “AND” filter option with invalid input</w:t>
            </w:r>
          </w:p>
        </w:tc>
        <w:tc>
          <w:tcPr>
            <w:tcW w:w="1638" w:type="dxa"/>
            <w:shd w:val="clear" w:color="auto" w:fill="auto"/>
          </w:tcPr>
          <w:p w14:paraId="2DA06647" w14:textId="1EF83145" w:rsidR="007A4335" w:rsidRDefault="009E3DEA" w:rsidP="009162F5">
            <w:pPr>
              <w:jc w:val="center"/>
              <w:rPr>
                <w:b/>
              </w:rPr>
            </w:pPr>
            <w:r>
              <w:rPr>
                <w:b/>
              </w:rPr>
              <w:t>Medium</w:t>
            </w:r>
          </w:p>
        </w:tc>
      </w:tr>
      <w:tr w:rsidR="009E3DEA" w14:paraId="5A3F85D4" w14:textId="77777777" w:rsidTr="00013402">
        <w:trPr>
          <w:trHeight w:val="378"/>
        </w:trPr>
        <w:tc>
          <w:tcPr>
            <w:tcW w:w="2290" w:type="dxa"/>
          </w:tcPr>
          <w:p w14:paraId="68F80976" w14:textId="621CB7A1" w:rsidR="009E3DEA" w:rsidRDefault="00B43CB4" w:rsidP="009162F5">
            <w:pPr>
              <w:jc w:val="center"/>
            </w:pPr>
            <w:r>
              <w:t>OR_V</w:t>
            </w:r>
          </w:p>
        </w:tc>
        <w:tc>
          <w:tcPr>
            <w:tcW w:w="5378" w:type="dxa"/>
            <w:shd w:val="clear" w:color="auto" w:fill="auto"/>
          </w:tcPr>
          <w:p w14:paraId="0E8FECA8" w14:textId="3B7A0EAE" w:rsidR="009E3DEA" w:rsidRDefault="00B43CB4" w:rsidP="009162F5">
            <w:pPr>
              <w:jc w:val="center"/>
              <w:rPr>
                <w:b/>
              </w:rPr>
            </w:pPr>
            <w:r>
              <w:rPr>
                <w:b/>
              </w:rPr>
              <w:t>Test the “OR” filter option with valid input</w:t>
            </w:r>
          </w:p>
        </w:tc>
        <w:tc>
          <w:tcPr>
            <w:tcW w:w="1638" w:type="dxa"/>
            <w:shd w:val="clear" w:color="auto" w:fill="auto"/>
          </w:tcPr>
          <w:p w14:paraId="42769504" w14:textId="4530655C" w:rsidR="009E3DEA" w:rsidRDefault="00B43CB4" w:rsidP="009162F5">
            <w:pPr>
              <w:jc w:val="center"/>
              <w:rPr>
                <w:b/>
              </w:rPr>
            </w:pPr>
            <w:r>
              <w:rPr>
                <w:b/>
              </w:rPr>
              <w:t>Medium</w:t>
            </w:r>
          </w:p>
        </w:tc>
      </w:tr>
      <w:tr w:rsidR="009E3DEA" w14:paraId="71991E66" w14:textId="77777777" w:rsidTr="00013402">
        <w:trPr>
          <w:trHeight w:val="378"/>
        </w:trPr>
        <w:tc>
          <w:tcPr>
            <w:tcW w:w="2290" w:type="dxa"/>
          </w:tcPr>
          <w:p w14:paraId="1A842EB7" w14:textId="1DE5C3F7" w:rsidR="009E3DEA" w:rsidRDefault="00B43CB4" w:rsidP="009162F5">
            <w:pPr>
              <w:jc w:val="center"/>
            </w:pPr>
            <w:r>
              <w:t>OR_I</w:t>
            </w:r>
          </w:p>
        </w:tc>
        <w:tc>
          <w:tcPr>
            <w:tcW w:w="5378" w:type="dxa"/>
            <w:shd w:val="clear" w:color="auto" w:fill="auto"/>
          </w:tcPr>
          <w:p w14:paraId="5C00E17E" w14:textId="0C358083" w:rsidR="009E3DEA" w:rsidRDefault="00B43CB4" w:rsidP="009162F5">
            <w:pPr>
              <w:jc w:val="center"/>
              <w:rPr>
                <w:b/>
              </w:rPr>
            </w:pPr>
            <w:r>
              <w:rPr>
                <w:b/>
              </w:rPr>
              <w:t>Test the “OR” filter option with invalid input</w:t>
            </w:r>
          </w:p>
        </w:tc>
        <w:tc>
          <w:tcPr>
            <w:tcW w:w="1638" w:type="dxa"/>
            <w:shd w:val="clear" w:color="auto" w:fill="auto"/>
          </w:tcPr>
          <w:p w14:paraId="28D795C3" w14:textId="4AAFE4F9" w:rsidR="009E3DEA" w:rsidRDefault="00B43CB4" w:rsidP="009162F5">
            <w:pPr>
              <w:jc w:val="center"/>
              <w:rPr>
                <w:b/>
              </w:rPr>
            </w:pPr>
            <w:r>
              <w:rPr>
                <w:b/>
              </w:rPr>
              <w:t>Medium</w:t>
            </w:r>
          </w:p>
        </w:tc>
      </w:tr>
    </w:tbl>
    <w:p w14:paraId="462C2686" w14:textId="77777777" w:rsidR="009069AE" w:rsidRDefault="009069AE" w:rsidP="009069AE"/>
    <w:p w14:paraId="26CECDE7" w14:textId="77777777"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378E1" w14:paraId="7591B15F" w14:textId="77777777" w:rsidTr="00D66B0E">
        <w:trPr>
          <w:trHeight w:val="360"/>
        </w:trPr>
        <w:tc>
          <w:tcPr>
            <w:tcW w:w="9306" w:type="dxa"/>
            <w:gridSpan w:val="3"/>
            <w:shd w:val="clear" w:color="auto" w:fill="E0E0E0"/>
          </w:tcPr>
          <w:p w14:paraId="5C8C1E48" w14:textId="77777777" w:rsidR="007378E1" w:rsidRDefault="007378E1" w:rsidP="00D66B0E">
            <w:pPr>
              <w:jc w:val="center"/>
              <w:rPr>
                <w:b/>
              </w:rPr>
            </w:pPr>
          </w:p>
          <w:p w14:paraId="06729A2F" w14:textId="6DFF6294" w:rsidR="007378E1" w:rsidRDefault="007378E1" w:rsidP="00D66B0E">
            <w:pPr>
              <w:jc w:val="center"/>
              <w:rPr>
                <w:b/>
              </w:rPr>
            </w:pPr>
            <w:r>
              <w:rPr>
                <w:b/>
              </w:rPr>
              <w:t>TEST SUITE &lt;Search Function&gt;</w:t>
            </w:r>
          </w:p>
        </w:tc>
      </w:tr>
      <w:tr w:rsidR="007378E1" w14:paraId="38752888" w14:textId="77777777" w:rsidTr="00D66B0E">
        <w:trPr>
          <w:trHeight w:val="360"/>
        </w:trPr>
        <w:tc>
          <w:tcPr>
            <w:tcW w:w="2290" w:type="dxa"/>
            <w:shd w:val="clear" w:color="auto" w:fill="auto"/>
          </w:tcPr>
          <w:p w14:paraId="714E8178" w14:textId="77777777" w:rsidR="007378E1" w:rsidRDefault="007378E1" w:rsidP="00D66B0E">
            <w:pPr>
              <w:jc w:val="center"/>
              <w:rPr>
                <w:b/>
              </w:rPr>
            </w:pPr>
            <w:r>
              <w:rPr>
                <w:b/>
              </w:rPr>
              <w:t>Description of Test Suite</w:t>
            </w:r>
          </w:p>
        </w:tc>
        <w:tc>
          <w:tcPr>
            <w:tcW w:w="7016" w:type="dxa"/>
            <w:gridSpan w:val="2"/>
            <w:shd w:val="clear" w:color="auto" w:fill="auto"/>
          </w:tcPr>
          <w:p w14:paraId="6BC9D173" w14:textId="77777777" w:rsidR="007378E1" w:rsidRDefault="007378E1" w:rsidP="00D66B0E">
            <w:pPr>
              <w:rPr>
                <w:b/>
              </w:rPr>
            </w:pPr>
            <w:r>
              <w:rPr>
                <w:b/>
              </w:rPr>
              <w:t>The following test suite aims at testing the functionality of the filter functionality of the system.</w:t>
            </w:r>
          </w:p>
        </w:tc>
      </w:tr>
      <w:tr w:rsidR="007378E1" w14:paraId="5BDF101B" w14:textId="77777777" w:rsidTr="00D66B0E">
        <w:trPr>
          <w:trHeight w:val="360"/>
        </w:trPr>
        <w:tc>
          <w:tcPr>
            <w:tcW w:w="2290" w:type="dxa"/>
            <w:shd w:val="clear" w:color="auto" w:fill="E0E0E0"/>
          </w:tcPr>
          <w:p w14:paraId="01A0B7B6" w14:textId="77777777" w:rsidR="007378E1" w:rsidRDefault="007378E1" w:rsidP="00D66B0E">
            <w:pPr>
              <w:jc w:val="center"/>
              <w:rPr>
                <w:b/>
              </w:rPr>
            </w:pPr>
            <w:r>
              <w:rPr>
                <w:b/>
              </w:rPr>
              <w:t>Test Case Identifier</w:t>
            </w:r>
          </w:p>
        </w:tc>
        <w:tc>
          <w:tcPr>
            <w:tcW w:w="5378" w:type="dxa"/>
            <w:shd w:val="clear" w:color="auto" w:fill="E0E0E0"/>
          </w:tcPr>
          <w:p w14:paraId="0DB46D7A" w14:textId="77777777" w:rsidR="007378E1" w:rsidRDefault="007378E1" w:rsidP="00D66B0E">
            <w:pPr>
              <w:jc w:val="center"/>
              <w:rPr>
                <w:b/>
              </w:rPr>
            </w:pPr>
            <w:r>
              <w:rPr>
                <w:b/>
              </w:rPr>
              <w:t>Objective</w:t>
            </w:r>
          </w:p>
        </w:tc>
        <w:tc>
          <w:tcPr>
            <w:tcW w:w="1638" w:type="dxa"/>
            <w:shd w:val="clear" w:color="auto" w:fill="E0E0E0"/>
          </w:tcPr>
          <w:p w14:paraId="5DD8A92D" w14:textId="77777777" w:rsidR="007378E1" w:rsidRDefault="007378E1" w:rsidP="00D66B0E">
            <w:pPr>
              <w:jc w:val="center"/>
              <w:rPr>
                <w:b/>
              </w:rPr>
            </w:pPr>
            <w:r>
              <w:rPr>
                <w:b/>
              </w:rPr>
              <w:t>Criticality</w:t>
            </w:r>
          </w:p>
        </w:tc>
      </w:tr>
      <w:tr w:rsidR="007378E1" w14:paraId="5F3D9774" w14:textId="77777777" w:rsidTr="00D66B0E">
        <w:trPr>
          <w:trHeight w:val="378"/>
        </w:trPr>
        <w:tc>
          <w:tcPr>
            <w:tcW w:w="2290" w:type="dxa"/>
          </w:tcPr>
          <w:p w14:paraId="1779BB6B" w14:textId="091FE734" w:rsidR="007378E1" w:rsidRDefault="00001B06" w:rsidP="00D66B0E">
            <w:pPr>
              <w:jc w:val="center"/>
            </w:pPr>
            <w:r>
              <w:t>SE</w:t>
            </w:r>
            <w:r w:rsidR="007378E1">
              <w:t>_</w:t>
            </w:r>
            <w:r>
              <w:t>WW</w:t>
            </w:r>
          </w:p>
        </w:tc>
        <w:tc>
          <w:tcPr>
            <w:tcW w:w="5378" w:type="dxa"/>
            <w:shd w:val="clear" w:color="auto" w:fill="auto"/>
          </w:tcPr>
          <w:p w14:paraId="3417C905" w14:textId="519C6265" w:rsidR="007378E1" w:rsidRDefault="00001B06" w:rsidP="00D66B0E">
            <w:pPr>
              <w:jc w:val="center"/>
              <w:rPr>
                <w:b/>
              </w:rPr>
            </w:pPr>
            <w:r>
              <w:rPr>
                <w:b/>
              </w:rPr>
              <w:t>Test the search functionality with whole words</w:t>
            </w:r>
          </w:p>
        </w:tc>
        <w:tc>
          <w:tcPr>
            <w:tcW w:w="1638" w:type="dxa"/>
            <w:shd w:val="clear" w:color="auto" w:fill="auto"/>
          </w:tcPr>
          <w:p w14:paraId="0F8793CB" w14:textId="77777777" w:rsidR="007378E1" w:rsidRDefault="007378E1" w:rsidP="00D66B0E">
            <w:pPr>
              <w:jc w:val="center"/>
              <w:rPr>
                <w:b/>
              </w:rPr>
            </w:pPr>
            <w:r>
              <w:rPr>
                <w:b/>
              </w:rPr>
              <w:t>Medium</w:t>
            </w:r>
          </w:p>
        </w:tc>
      </w:tr>
      <w:tr w:rsidR="007378E1" w14:paraId="52B1511A" w14:textId="77777777" w:rsidTr="00D66B0E">
        <w:trPr>
          <w:trHeight w:val="378"/>
        </w:trPr>
        <w:tc>
          <w:tcPr>
            <w:tcW w:w="2290" w:type="dxa"/>
          </w:tcPr>
          <w:p w14:paraId="58E82CA2" w14:textId="58C4FF95" w:rsidR="007378E1" w:rsidRDefault="00001B06" w:rsidP="00D66B0E">
            <w:pPr>
              <w:jc w:val="center"/>
            </w:pPr>
            <w:r>
              <w:t>SE</w:t>
            </w:r>
            <w:r w:rsidR="007378E1">
              <w:t>_</w:t>
            </w:r>
            <w:r>
              <w:t>MC</w:t>
            </w:r>
          </w:p>
        </w:tc>
        <w:tc>
          <w:tcPr>
            <w:tcW w:w="5378" w:type="dxa"/>
            <w:shd w:val="clear" w:color="auto" w:fill="auto"/>
          </w:tcPr>
          <w:p w14:paraId="5E05277B" w14:textId="15F50399" w:rsidR="007378E1" w:rsidRDefault="007378E1" w:rsidP="00D66B0E">
            <w:pPr>
              <w:jc w:val="center"/>
              <w:rPr>
                <w:b/>
              </w:rPr>
            </w:pPr>
            <w:r>
              <w:rPr>
                <w:b/>
              </w:rPr>
              <w:t>Test</w:t>
            </w:r>
            <w:r w:rsidR="00001B06">
              <w:rPr>
                <w:b/>
              </w:rPr>
              <w:t xml:space="preserve"> the search functionality with matching case</w:t>
            </w:r>
          </w:p>
        </w:tc>
        <w:tc>
          <w:tcPr>
            <w:tcW w:w="1638" w:type="dxa"/>
            <w:shd w:val="clear" w:color="auto" w:fill="auto"/>
          </w:tcPr>
          <w:p w14:paraId="06C8715A" w14:textId="77777777" w:rsidR="007378E1" w:rsidRDefault="007378E1" w:rsidP="00D66B0E">
            <w:pPr>
              <w:jc w:val="center"/>
              <w:rPr>
                <w:b/>
              </w:rPr>
            </w:pPr>
            <w:r>
              <w:rPr>
                <w:b/>
              </w:rPr>
              <w:t>Medium</w:t>
            </w:r>
          </w:p>
        </w:tc>
      </w:tr>
      <w:tr w:rsidR="007378E1" w14:paraId="31469BA5" w14:textId="77777777" w:rsidTr="00D66B0E">
        <w:trPr>
          <w:trHeight w:val="378"/>
        </w:trPr>
        <w:tc>
          <w:tcPr>
            <w:tcW w:w="2290" w:type="dxa"/>
          </w:tcPr>
          <w:p w14:paraId="77813041" w14:textId="767BF17B" w:rsidR="007378E1" w:rsidRDefault="00001B06" w:rsidP="00D66B0E">
            <w:pPr>
              <w:jc w:val="center"/>
            </w:pPr>
            <w:r>
              <w:t>SE_RE</w:t>
            </w:r>
          </w:p>
        </w:tc>
        <w:tc>
          <w:tcPr>
            <w:tcW w:w="5378" w:type="dxa"/>
            <w:shd w:val="clear" w:color="auto" w:fill="auto"/>
          </w:tcPr>
          <w:p w14:paraId="32251757" w14:textId="638D7F00" w:rsidR="007378E1" w:rsidRDefault="00001B06" w:rsidP="00D66B0E">
            <w:pPr>
              <w:jc w:val="center"/>
              <w:rPr>
                <w:b/>
              </w:rPr>
            </w:pPr>
            <w:r>
              <w:rPr>
                <w:b/>
              </w:rPr>
              <w:t>Test the search and replace functionality</w:t>
            </w:r>
          </w:p>
        </w:tc>
        <w:tc>
          <w:tcPr>
            <w:tcW w:w="1638" w:type="dxa"/>
            <w:shd w:val="clear" w:color="auto" w:fill="auto"/>
          </w:tcPr>
          <w:p w14:paraId="53FD2378" w14:textId="77777777" w:rsidR="007378E1" w:rsidRDefault="007378E1" w:rsidP="00D66B0E">
            <w:pPr>
              <w:jc w:val="center"/>
              <w:rPr>
                <w:b/>
              </w:rPr>
            </w:pPr>
            <w:r>
              <w:rPr>
                <w:b/>
              </w:rPr>
              <w:t>Medium</w:t>
            </w:r>
          </w:p>
        </w:tc>
      </w:tr>
      <w:tr w:rsidR="007378E1" w14:paraId="2C58664D" w14:textId="77777777" w:rsidTr="00D66B0E">
        <w:trPr>
          <w:trHeight w:val="378"/>
        </w:trPr>
        <w:tc>
          <w:tcPr>
            <w:tcW w:w="2290" w:type="dxa"/>
          </w:tcPr>
          <w:p w14:paraId="7CCDD5BD" w14:textId="3D254506" w:rsidR="007378E1" w:rsidRDefault="00001B06" w:rsidP="00D66B0E">
            <w:pPr>
              <w:jc w:val="center"/>
            </w:pPr>
            <w:r>
              <w:t>SE_RA</w:t>
            </w:r>
          </w:p>
        </w:tc>
        <w:tc>
          <w:tcPr>
            <w:tcW w:w="5378" w:type="dxa"/>
            <w:shd w:val="clear" w:color="auto" w:fill="auto"/>
          </w:tcPr>
          <w:p w14:paraId="7F8DBAD4" w14:textId="6D1A1119" w:rsidR="007378E1" w:rsidRDefault="007378E1" w:rsidP="00D66B0E">
            <w:pPr>
              <w:jc w:val="center"/>
              <w:rPr>
                <w:b/>
              </w:rPr>
            </w:pPr>
            <w:r>
              <w:rPr>
                <w:b/>
              </w:rPr>
              <w:t xml:space="preserve">Test the </w:t>
            </w:r>
            <w:r w:rsidR="00001B06">
              <w:rPr>
                <w:b/>
              </w:rPr>
              <w:t>search and replace functionality</w:t>
            </w:r>
          </w:p>
        </w:tc>
        <w:tc>
          <w:tcPr>
            <w:tcW w:w="1638" w:type="dxa"/>
            <w:shd w:val="clear" w:color="auto" w:fill="auto"/>
          </w:tcPr>
          <w:p w14:paraId="7B454AED" w14:textId="77777777" w:rsidR="007378E1" w:rsidRDefault="007378E1" w:rsidP="00D66B0E">
            <w:pPr>
              <w:jc w:val="center"/>
              <w:rPr>
                <w:b/>
              </w:rPr>
            </w:pPr>
            <w:r>
              <w:rPr>
                <w:b/>
              </w:rPr>
              <w:t>Medium</w:t>
            </w:r>
          </w:p>
        </w:tc>
      </w:tr>
    </w:tbl>
    <w:p w14:paraId="66BDEDFC" w14:textId="77777777" w:rsidR="009069AE" w:rsidRDefault="009069AE" w:rsidP="009069AE"/>
    <w:p w14:paraId="1F5FB8F0" w14:textId="77777777" w:rsidR="009069AE" w:rsidRPr="00130598" w:rsidRDefault="009069AE" w:rsidP="009069AE">
      <w:pPr>
        <w:pStyle w:val="ListBullet"/>
        <w:numPr>
          <w:ilvl w:val="0"/>
          <w:numId w:val="0"/>
        </w:numPr>
        <w:ind w:left="576" w:hanging="360"/>
      </w:pPr>
    </w:p>
    <w:p w14:paraId="3646813E" w14:textId="77777777" w:rsidR="009069AE" w:rsidRDefault="009069AE">
      <w:pPr>
        <w:pStyle w:val="ListBullet"/>
        <w:numPr>
          <w:ilvl w:val="0"/>
          <w:numId w:val="0"/>
        </w:numPr>
        <w:ind w:left="576" w:hanging="360"/>
      </w:pPr>
    </w:p>
    <w:p w14:paraId="49D8E7E3" w14:textId="77777777" w:rsidR="00941D93" w:rsidRDefault="00941D93">
      <w:pPr>
        <w:pStyle w:val="Heading1"/>
      </w:pPr>
      <w:bookmarkStart w:id="31" w:name="_Toc22915479"/>
      <w:r>
        <w:lastRenderedPageBreak/>
        <w:t>Test XX</w:t>
      </w:r>
      <w:bookmarkEnd w:id="31"/>
    </w:p>
    <w:p w14:paraId="2144CA6E" w14:textId="77777777" w:rsidR="00941D93" w:rsidRDefault="00941D93">
      <w:r>
        <w:t>&lt;&lt;The purpose of this section is to:</w:t>
      </w:r>
    </w:p>
    <w:p w14:paraId="6716A511" w14:textId="77777777" w:rsidR="00941D93" w:rsidRDefault="00B34944" w:rsidP="00B34944">
      <w:pPr>
        <w:pStyle w:val="Paragraph"/>
        <w:numPr>
          <w:ilvl w:val="0"/>
          <w:numId w:val="12"/>
        </w:numPr>
      </w:pPr>
      <w:r>
        <w:t>document test input, specific test procedures, and outcomes.</w:t>
      </w:r>
    </w:p>
    <w:p w14:paraId="6AC76579" w14:textId="77777777" w:rsidR="00941D93" w:rsidRDefault="00941D93">
      <w:pPr>
        <w:pStyle w:val="Paragraph"/>
        <w:numPr>
          <w:ilvl w:val="0"/>
          <w:numId w:val="12"/>
        </w:numPr>
      </w:pPr>
      <w:r>
        <w:t>establish test methods,</w:t>
      </w:r>
    </w:p>
    <w:p w14:paraId="7E8CCD29" w14:textId="77777777" w:rsidR="00941D93" w:rsidRDefault="00941D93" w:rsidP="00B34944">
      <w:pPr>
        <w:pStyle w:val="Paragraph"/>
        <w:numPr>
          <w:ilvl w:val="0"/>
          <w:numId w:val="12"/>
        </w:numPr>
      </w:pPr>
      <w:r>
        <w:t>explain the nature and extent of each test</w:t>
      </w:r>
      <w:r w:rsidR="00B34944">
        <w:t xml:space="preserve"> </w:t>
      </w:r>
      <w:r>
        <w:t>&gt;&gt;</w:t>
      </w:r>
    </w:p>
    <w:p w14:paraId="7AA7A7FC" w14:textId="77777777" w:rsidR="00B34944" w:rsidRDefault="00B34944" w:rsidP="00B34944">
      <w:pPr>
        <w:pStyle w:val="Paragraph"/>
      </w:pPr>
      <w:r>
        <w:t>&lt;&lt; for each test case, complete the following: &gt;&gt;</w:t>
      </w:r>
    </w:p>
    <w:p w14:paraId="0CE465C3" w14:textId="1DEBCDC9" w:rsidR="00941D93" w:rsidRDefault="00B34944" w:rsidP="00B34944">
      <w:pPr>
        <w:pStyle w:val="Heading2"/>
      </w:pPr>
      <w:bookmarkStart w:id="32" w:name="_Toc22915480"/>
      <w:r>
        <w:t>Test &lt;</w:t>
      </w:r>
      <w:r w:rsidR="00B43CB4">
        <w:t>AND_V</w:t>
      </w:r>
      <w:r>
        <w:t>&gt;</w:t>
      </w:r>
      <w:bookmarkEnd w:id="32"/>
    </w:p>
    <w:p w14:paraId="31209D04" w14:textId="77777777" w:rsidR="00B34944" w:rsidRDefault="00B34944"/>
    <w:p w14:paraId="4B347E9D" w14:textId="0ED513E5" w:rsidR="00941D93" w:rsidRPr="00B43CB4" w:rsidRDefault="00941D93">
      <w:r w:rsidRPr="00B34944">
        <w:rPr>
          <w:b/>
          <w:bCs/>
        </w:rPr>
        <w:t xml:space="preserve">Objective: </w:t>
      </w:r>
      <w:r w:rsidR="00B43CB4">
        <w:t>Test the functionality of the filter option with the “AND” option selected.</w:t>
      </w:r>
    </w:p>
    <w:p w14:paraId="2F49555F" w14:textId="039C144B" w:rsidR="00941D93" w:rsidRDefault="00941D93">
      <w:pPr>
        <w:sectPr w:rsidR="00941D93">
          <w:headerReference w:type="default" r:id="rId11"/>
          <w:footerReference w:type="default" r:id="rId12"/>
          <w:pgSz w:w="12240" w:h="15840" w:code="1"/>
          <w:pgMar w:top="1440" w:right="1440" w:bottom="1440" w:left="1800" w:header="720" w:footer="720" w:gutter="0"/>
          <w:pgNumType w:start="1"/>
          <w:cols w:space="720"/>
        </w:sectPr>
      </w:pPr>
      <w:r w:rsidRPr="00B34944">
        <w:rPr>
          <w:b/>
          <w:bCs/>
        </w:rPr>
        <w:t>Notes:</w:t>
      </w:r>
      <w:r w:rsidRPr="00B34944">
        <w:t xml:space="preserve"> </w:t>
      </w:r>
      <w:r w:rsidR="00B43CB4">
        <w:t xml:space="preserve">The test will make use </w:t>
      </w:r>
      <w:proofErr w:type="gramStart"/>
      <w:r w:rsidR="00B43CB4">
        <w:t>of  an</w:t>
      </w:r>
      <w:proofErr w:type="gramEnd"/>
      <w:r w:rsidR="00B43CB4">
        <w:t xml:space="preserve"> existing database that will be included for testing,</w:t>
      </w:r>
    </w:p>
    <w:p w14:paraId="2B5CF75A"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288A095E"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2405"/>
        <w:gridCol w:w="1164"/>
        <w:gridCol w:w="11"/>
        <w:gridCol w:w="488"/>
        <w:gridCol w:w="2455"/>
        <w:gridCol w:w="1748"/>
      </w:tblGrid>
      <w:tr w:rsidR="00941D93" w14:paraId="76FF752C" w14:textId="77777777" w:rsidTr="002934EC">
        <w:tblPrEx>
          <w:tblCellMar>
            <w:top w:w="0" w:type="dxa"/>
            <w:bottom w:w="0" w:type="dxa"/>
          </w:tblCellMar>
        </w:tblPrEx>
        <w:trPr>
          <w:cantSplit/>
          <w:trHeight w:val="300"/>
        </w:trPr>
        <w:tc>
          <w:tcPr>
            <w:tcW w:w="4525" w:type="dxa"/>
            <w:gridSpan w:val="4"/>
          </w:tcPr>
          <w:p w14:paraId="52963489" w14:textId="6464B399" w:rsidR="00941D93" w:rsidRDefault="00941D93">
            <w:r>
              <w:t xml:space="preserve">Test No.: </w:t>
            </w:r>
            <w:r w:rsidR="00B43CB4">
              <w:t>AND_V</w:t>
            </w:r>
          </w:p>
        </w:tc>
        <w:tc>
          <w:tcPr>
            <w:tcW w:w="4691" w:type="dxa"/>
            <w:gridSpan w:val="3"/>
          </w:tcPr>
          <w:p w14:paraId="676A605B" w14:textId="7458DF57" w:rsidR="00941D93" w:rsidRDefault="00941D93">
            <w:r>
              <w:t xml:space="preserve">Current Status: </w:t>
            </w:r>
            <w:r w:rsidR="00B43CB4">
              <w:t>Pending</w:t>
            </w:r>
          </w:p>
        </w:tc>
      </w:tr>
      <w:tr w:rsidR="00941D93" w14:paraId="2FEAFD88" w14:textId="77777777">
        <w:tblPrEx>
          <w:tblCellMar>
            <w:top w:w="0" w:type="dxa"/>
            <w:bottom w:w="0" w:type="dxa"/>
          </w:tblCellMar>
        </w:tblPrEx>
        <w:trPr>
          <w:cantSplit/>
          <w:trHeight w:val="300"/>
        </w:trPr>
        <w:tc>
          <w:tcPr>
            <w:tcW w:w="9216" w:type="dxa"/>
            <w:gridSpan w:val="7"/>
          </w:tcPr>
          <w:p w14:paraId="413F0B53" w14:textId="75473E41" w:rsidR="00941D93" w:rsidRPr="00E47986" w:rsidRDefault="00941D93">
            <w:r w:rsidRPr="00E47986">
              <w:t xml:space="preserve">Test title:  </w:t>
            </w:r>
            <w:r w:rsidR="00B43CB4">
              <w:t>Test “AND” filter with valid input.</w:t>
            </w:r>
          </w:p>
          <w:p w14:paraId="2AA25030" w14:textId="77777777" w:rsidR="00941D93" w:rsidRPr="00E47986" w:rsidRDefault="00941D93"/>
        </w:tc>
      </w:tr>
      <w:tr w:rsidR="00941D93" w14:paraId="2540DB7E" w14:textId="77777777">
        <w:tblPrEx>
          <w:tblCellMar>
            <w:top w:w="0" w:type="dxa"/>
            <w:bottom w:w="0" w:type="dxa"/>
          </w:tblCellMar>
        </w:tblPrEx>
        <w:trPr>
          <w:cantSplit/>
          <w:trHeight w:val="1070"/>
        </w:trPr>
        <w:tc>
          <w:tcPr>
            <w:tcW w:w="9216" w:type="dxa"/>
            <w:gridSpan w:val="7"/>
          </w:tcPr>
          <w:p w14:paraId="650D17CE" w14:textId="01450110" w:rsidR="00B43CB4" w:rsidRPr="00E47986" w:rsidRDefault="00941D93" w:rsidP="00B43CB4">
            <w:r w:rsidRPr="00E47986">
              <w:t xml:space="preserve">Testing approach: </w:t>
            </w:r>
            <w:r w:rsidR="00B43CB4">
              <w:t xml:space="preserve">The test will be making use of an existing data base that will be included. </w:t>
            </w:r>
            <w:r w:rsidR="00973332">
              <w:t xml:space="preserve">By </w:t>
            </w:r>
            <w:proofErr w:type="gramStart"/>
            <w:r w:rsidR="00973332">
              <w:t>default</w:t>
            </w:r>
            <w:proofErr w:type="gramEnd"/>
            <w:r w:rsidR="00973332">
              <w:t xml:space="preserve"> the “AND” filter is selected so there is no action to be taken before conducting the test.</w:t>
            </w:r>
            <w:r w:rsidR="00D66B0E">
              <w:t xml:space="preserve"> The test will be conducted from the beginning by opening a new instance of the system.</w:t>
            </w:r>
          </w:p>
          <w:p w14:paraId="42572C07" w14:textId="492C2997" w:rsidR="00941D93" w:rsidRPr="00E47986" w:rsidRDefault="00941D93"/>
        </w:tc>
      </w:tr>
      <w:tr w:rsidR="00941D93" w14:paraId="782AF4DE" w14:textId="77777777" w:rsidTr="002934EC">
        <w:tblPrEx>
          <w:tblCellMar>
            <w:top w:w="0" w:type="dxa"/>
            <w:bottom w:w="0" w:type="dxa"/>
          </w:tblCellMar>
        </w:tblPrEx>
        <w:trPr>
          <w:cantSplit/>
          <w:trHeight w:val="4130"/>
        </w:trPr>
        <w:tc>
          <w:tcPr>
            <w:tcW w:w="945" w:type="dxa"/>
          </w:tcPr>
          <w:p w14:paraId="4431272C" w14:textId="77777777" w:rsidR="00941D93" w:rsidRDefault="00941D93">
            <w:r>
              <w:t>STEP</w:t>
            </w:r>
          </w:p>
          <w:p w14:paraId="2CB897E1" w14:textId="77777777" w:rsidR="00941D93" w:rsidRDefault="00941D93"/>
          <w:p w14:paraId="40A764DC" w14:textId="76F1262D" w:rsidR="00941D93" w:rsidRDefault="00B43CB4">
            <w:r>
              <w:t>1</w:t>
            </w:r>
          </w:p>
        </w:tc>
        <w:tc>
          <w:tcPr>
            <w:tcW w:w="2405" w:type="dxa"/>
          </w:tcPr>
          <w:p w14:paraId="70D528C1" w14:textId="77777777" w:rsidR="00941D93" w:rsidRDefault="00941D93">
            <w:r>
              <w:t>OPERATOR ACTION</w:t>
            </w:r>
          </w:p>
          <w:p w14:paraId="76ABFA78" w14:textId="77777777" w:rsidR="00941D93" w:rsidRDefault="00941D93"/>
          <w:p w14:paraId="008DB5C3" w14:textId="47ED6CAC" w:rsidR="00B43CB4" w:rsidRDefault="00B43CB4">
            <w:r>
              <w:t xml:space="preserve">Open </w:t>
            </w:r>
            <w:proofErr w:type="spellStart"/>
            <w:r>
              <w:t>dbEdit</w:t>
            </w:r>
            <w:proofErr w:type="spellEnd"/>
            <w:r>
              <w:t xml:space="preserve"> System.</w:t>
            </w:r>
          </w:p>
        </w:tc>
        <w:tc>
          <w:tcPr>
            <w:tcW w:w="1663" w:type="dxa"/>
            <w:gridSpan w:val="3"/>
          </w:tcPr>
          <w:p w14:paraId="57829842" w14:textId="77777777" w:rsidR="00941D93" w:rsidRDefault="00941D93">
            <w:r>
              <w:t>PURPOSE</w:t>
            </w:r>
          </w:p>
          <w:p w14:paraId="48181270" w14:textId="77777777" w:rsidR="00941D93" w:rsidRDefault="00941D93"/>
          <w:p w14:paraId="5E883EA8" w14:textId="4534EB2B" w:rsidR="00941D93" w:rsidRDefault="00B43CB4">
            <w:r>
              <w:t>Open the system for use.</w:t>
            </w:r>
          </w:p>
        </w:tc>
        <w:tc>
          <w:tcPr>
            <w:tcW w:w="2455" w:type="dxa"/>
          </w:tcPr>
          <w:p w14:paraId="2BD8A96B" w14:textId="77777777" w:rsidR="00941D93" w:rsidRDefault="00941D93">
            <w:r>
              <w:t>EXEPCTED RESULTS</w:t>
            </w:r>
          </w:p>
          <w:p w14:paraId="31E84769" w14:textId="77777777" w:rsidR="00941D93" w:rsidRDefault="00941D93"/>
          <w:p w14:paraId="3708634F" w14:textId="7C6FD1BA" w:rsidR="00941D93" w:rsidRDefault="00B43CB4">
            <w:r>
              <w:t>System will open displaying a blank</w:t>
            </w:r>
            <w:r w:rsidR="006365C1">
              <w:t xml:space="preserve"> window labeled Table Name and the tool bar with File and Search options.</w:t>
            </w:r>
          </w:p>
        </w:tc>
        <w:tc>
          <w:tcPr>
            <w:tcW w:w="1748" w:type="dxa"/>
          </w:tcPr>
          <w:p w14:paraId="57D69135" w14:textId="77777777" w:rsidR="00941D93" w:rsidRDefault="00941D93">
            <w:r>
              <w:t>COMMENTS</w:t>
            </w:r>
          </w:p>
          <w:p w14:paraId="5D8D9158" w14:textId="77777777" w:rsidR="00941D93" w:rsidRDefault="00941D93"/>
          <w:p w14:paraId="1B0DB6CF" w14:textId="77777777" w:rsidR="00941D93" w:rsidRDefault="00941D93"/>
        </w:tc>
      </w:tr>
      <w:tr w:rsidR="006365C1" w14:paraId="3C6D0D67" w14:textId="77777777" w:rsidTr="002934EC">
        <w:tblPrEx>
          <w:tblCellMar>
            <w:top w:w="0" w:type="dxa"/>
            <w:bottom w:w="0" w:type="dxa"/>
          </w:tblCellMar>
        </w:tblPrEx>
        <w:trPr>
          <w:cantSplit/>
          <w:trHeight w:val="4130"/>
        </w:trPr>
        <w:tc>
          <w:tcPr>
            <w:tcW w:w="945" w:type="dxa"/>
          </w:tcPr>
          <w:p w14:paraId="7377049B" w14:textId="77777777" w:rsidR="006365C1" w:rsidRDefault="006365C1" w:rsidP="006365C1"/>
          <w:p w14:paraId="56BF5234" w14:textId="77777777" w:rsidR="006365C1" w:rsidRDefault="006365C1" w:rsidP="006365C1"/>
          <w:p w14:paraId="0C6B65FB" w14:textId="77777777" w:rsidR="006365C1" w:rsidRDefault="006365C1" w:rsidP="006365C1"/>
          <w:p w14:paraId="6183DF29" w14:textId="04C17328" w:rsidR="006365C1" w:rsidRDefault="006365C1" w:rsidP="006365C1">
            <w:r>
              <w:t>2</w:t>
            </w:r>
          </w:p>
        </w:tc>
        <w:tc>
          <w:tcPr>
            <w:tcW w:w="2405" w:type="dxa"/>
          </w:tcPr>
          <w:p w14:paraId="572DF937" w14:textId="77777777" w:rsidR="006365C1" w:rsidRDefault="006365C1" w:rsidP="006365C1"/>
          <w:p w14:paraId="1B151E35" w14:textId="1F48768F" w:rsidR="006365C1" w:rsidRDefault="006365C1" w:rsidP="006365C1">
            <w:r>
              <w:t>From the tool bar select “File” then from the menu select the option “Open”</w:t>
            </w:r>
          </w:p>
        </w:tc>
        <w:tc>
          <w:tcPr>
            <w:tcW w:w="1663" w:type="dxa"/>
            <w:gridSpan w:val="3"/>
          </w:tcPr>
          <w:p w14:paraId="5602BBEF" w14:textId="77777777" w:rsidR="006365C1" w:rsidRDefault="006365C1" w:rsidP="006365C1"/>
          <w:p w14:paraId="1434A9D4" w14:textId="01452C60" w:rsidR="006365C1" w:rsidRDefault="006365C1" w:rsidP="006365C1">
            <w:r>
              <w:t>This will allow the user to select the data file.</w:t>
            </w:r>
          </w:p>
        </w:tc>
        <w:tc>
          <w:tcPr>
            <w:tcW w:w="2455" w:type="dxa"/>
          </w:tcPr>
          <w:p w14:paraId="311D757B" w14:textId="77777777" w:rsidR="006365C1" w:rsidRDefault="006365C1" w:rsidP="006365C1"/>
          <w:p w14:paraId="4363E3EF" w14:textId="5230B943" w:rsidR="006365C1" w:rsidRDefault="006365C1" w:rsidP="006365C1">
            <w:r>
              <w:t>This step should open a file browser window from which you will find a list of files.</w:t>
            </w:r>
          </w:p>
        </w:tc>
        <w:tc>
          <w:tcPr>
            <w:tcW w:w="1748" w:type="dxa"/>
          </w:tcPr>
          <w:p w14:paraId="6A2C3152" w14:textId="77777777" w:rsidR="006365C1" w:rsidRDefault="006365C1" w:rsidP="006365C1"/>
        </w:tc>
      </w:tr>
      <w:tr w:rsidR="006365C1" w14:paraId="11C3C8DC" w14:textId="77777777" w:rsidTr="002934EC">
        <w:tblPrEx>
          <w:tblCellMar>
            <w:top w:w="0" w:type="dxa"/>
            <w:bottom w:w="0" w:type="dxa"/>
          </w:tblCellMar>
        </w:tblPrEx>
        <w:trPr>
          <w:cantSplit/>
          <w:trHeight w:val="4130"/>
        </w:trPr>
        <w:tc>
          <w:tcPr>
            <w:tcW w:w="945" w:type="dxa"/>
          </w:tcPr>
          <w:p w14:paraId="78ABB3C2" w14:textId="77777777" w:rsidR="006365C1" w:rsidRDefault="006365C1" w:rsidP="006365C1"/>
          <w:p w14:paraId="133F6588" w14:textId="6E1C0226" w:rsidR="006365C1" w:rsidRDefault="006365C1" w:rsidP="006365C1">
            <w:r>
              <w:t>3</w:t>
            </w:r>
          </w:p>
        </w:tc>
        <w:tc>
          <w:tcPr>
            <w:tcW w:w="2405" w:type="dxa"/>
          </w:tcPr>
          <w:p w14:paraId="55512AC4" w14:textId="77777777" w:rsidR="006365C1" w:rsidRDefault="006365C1" w:rsidP="006365C1"/>
          <w:p w14:paraId="0226CAD5" w14:textId="536E081F" w:rsidR="006365C1" w:rsidRDefault="006365C1" w:rsidP="006365C1">
            <w:r>
              <w:t>Select the file named “TEST_DB” from the file browser and press the open button.</w:t>
            </w:r>
          </w:p>
        </w:tc>
        <w:tc>
          <w:tcPr>
            <w:tcW w:w="1663" w:type="dxa"/>
            <w:gridSpan w:val="3"/>
          </w:tcPr>
          <w:p w14:paraId="3DB1EC34" w14:textId="77777777" w:rsidR="006365C1" w:rsidRDefault="006365C1" w:rsidP="006365C1"/>
          <w:p w14:paraId="253FF83D" w14:textId="36631D5E" w:rsidR="006365C1" w:rsidRDefault="006365C1" w:rsidP="006365C1">
            <w:r>
              <w:t>This step will load the data file into the editor.</w:t>
            </w:r>
          </w:p>
        </w:tc>
        <w:tc>
          <w:tcPr>
            <w:tcW w:w="2455" w:type="dxa"/>
          </w:tcPr>
          <w:p w14:paraId="743ACFE7" w14:textId="77777777" w:rsidR="006365C1" w:rsidRDefault="006365C1" w:rsidP="006365C1"/>
          <w:p w14:paraId="419BCD18" w14:textId="77777777" w:rsidR="006365C1" w:rsidRDefault="006365C1" w:rsidP="006365C1">
            <w:r>
              <w:t xml:space="preserve">The previously blank window should now display three tables labeled </w:t>
            </w:r>
            <w:proofErr w:type="gramStart"/>
            <w:r>
              <w:t>“ BIG</w:t>
            </w:r>
            <w:proofErr w:type="gramEnd"/>
            <w:r>
              <w:t>_TABLE”,</w:t>
            </w:r>
          </w:p>
          <w:p w14:paraId="7FADB8FC" w14:textId="77777777" w:rsidR="006365C1" w:rsidRDefault="006365C1" w:rsidP="006365C1">
            <w:r>
              <w:t>“CONSTRAINT_TABLE”,</w:t>
            </w:r>
          </w:p>
          <w:p w14:paraId="2223121B" w14:textId="6FFA2B89" w:rsidR="006365C1" w:rsidRDefault="006365C1" w:rsidP="006365C1">
            <w:r>
              <w:t>and “TYPE_TABLE”</w:t>
            </w:r>
          </w:p>
        </w:tc>
        <w:tc>
          <w:tcPr>
            <w:tcW w:w="1748" w:type="dxa"/>
          </w:tcPr>
          <w:p w14:paraId="367A6D67" w14:textId="77777777" w:rsidR="006365C1" w:rsidRDefault="006365C1" w:rsidP="006365C1"/>
        </w:tc>
      </w:tr>
      <w:tr w:rsidR="00973332" w14:paraId="693BDD65" w14:textId="77777777" w:rsidTr="002934EC">
        <w:tblPrEx>
          <w:tblCellMar>
            <w:top w:w="0" w:type="dxa"/>
            <w:bottom w:w="0" w:type="dxa"/>
          </w:tblCellMar>
        </w:tblPrEx>
        <w:trPr>
          <w:cantSplit/>
          <w:trHeight w:val="4130"/>
        </w:trPr>
        <w:tc>
          <w:tcPr>
            <w:tcW w:w="945" w:type="dxa"/>
          </w:tcPr>
          <w:p w14:paraId="5155FEA5" w14:textId="77777777" w:rsidR="00973332" w:rsidRDefault="00973332" w:rsidP="006365C1"/>
          <w:p w14:paraId="1E801E7B" w14:textId="6B16EC10" w:rsidR="00973332" w:rsidRDefault="00973332" w:rsidP="006365C1">
            <w:r>
              <w:t>4</w:t>
            </w:r>
          </w:p>
        </w:tc>
        <w:tc>
          <w:tcPr>
            <w:tcW w:w="2405" w:type="dxa"/>
          </w:tcPr>
          <w:p w14:paraId="48E32060" w14:textId="77777777" w:rsidR="00973332" w:rsidRDefault="00973332" w:rsidP="006365C1"/>
          <w:p w14:paraId="341E0D1B" w14:textId="3AAD67A5" w:rsidR="00973332" w:rsidRDefault="00973332" w:rsidP="006365C1">
            <w:r>
              <w:t>Double click on the table labeled “CONSTRAINT_TABLE”</w:t>
            </w:r>
          </w:p>
        </w:tc>
        <w:tc>
          <w:tcPr>
            <w:tcW w:w="1663" w:type="dxa"/>
            <w:gridSpan w:val="3"/>
          </w:tcPr>
          <w:p w14:paraId="650D56D3" w14:textId="77777777" w:rsidR="00973332" w:rsidRDefault="00973332" w:rsidP="006365C1"/>
          <w:p w14:paraId="7FE99607" w14:textId="029F6DE1" w:rsidR="00973332" w:rsidRDefault="00973332" w:rsidP="006365C1">
            <w:r>
              <w:t>The step will open the table in which the filter function is to be tested on.</w:t>
            </w:r>
          </w:p>
        </w:tc>
        <w:tc>
          <w:tcPr>
            <w:tcW w:w="2455" w:type="dxa"/>
          </w:tcPr>
          <w:p w14:paraId="76878BFC" w14:textId="77777777" w:rsidR="00973332" w:rsidRDefault="00973332" w:rsidP="006365C1"/>
          <w:p w14:paraId="3F2D86D9" w14:textId="3E9FD107" w:rsidR="00973332" w:rsidRDefault="00973332" w:rsidP="006365C1">
            <w:r>
              <w:t>A separate window will display with data from the table. The first of the row will be blank.</w:t>
            </w:r>
          </w:p>
        </w:tc>
        <w:tc>
          <w:tcPr>
            <w:tcW w:w="1748" w:type="dxa"/>
          </w:tcPr>
          <w:p w14:paraId="18087D49" w14:textId="77777777" w:rsidR="00973332" w:rsidRDefault="00973332" w:rsidP="006365C1"/>
          <w:p w14:paraId="509B19DC" w14:textId="0452E385" w:rsidR="00973332" w:rsidRDefault="00973332" w:rsidP="006365C1"/>
        </w:tc>
      </w:tr>
      <w:tr w:rsidR="00973332" w14:paraId="4F9D7213" w14:textId="77777777" w:rsidTr="002934EC">
        <w:tblPrEx>
          <w:tblCellMar>
            <w:top w:w="0" w:type="dxa"/>
            <w:bottom w:w="0" w:type="dxa"/>
          </w:tblCellMar>
        </w:tblPrEx>
        <w:trPr>
          <w:cantSplit/>
          <w:trHeight w:val="4130"/>
        </w:trPr>
        <w:tc>
          <w:tcPr>
            <w:tcW w:w="945" w:type="dxa"/>
          </w:tcPr>
          <w:p w14:paraId="105F6A3A" w14:textId="77777777" w:rsidR="00973332" w:rsidRDefault="00973332" w:rsidP="006365C1"/>
          <w:p w14:paraId="747FD0A5" w14:textId="377AEE90" w:rsidR="00973332" w:rsidRDefault="00973332" w:rsidP="006365C1">
            <w:r>
              <w:t>5</w:t>
            </w:r>
          </w:p>
        </w:tc>
        <w:tc>
          <w:tcPr>
            <w:tcW w:w="2405" w:type="dxa"/>
          </w:tcPr>
          <w:p w14:paraId="22AC863A" w14:textId="77777777" w:rsidR="00973332" w:rsidRDefault="00973332" w:rsidP="006365C1"/>
          <w:p w14:paraId="551A7BCD" w14:textId="77777777" w:rsidR="00973332" w:rsidRDefault="00973332" w:rsidP="006365C1">
            <w:r>
              <w:t>In the blank cell underneath the column labeled “INDEX”</w:t>
            </w:r>
          </w:p>
          <w:p w14:paraId="66743CE1" w14:textId="2C905C02" w:rsidR="00973332" w:rsidRDefault="00973332" w:rsidP="006365C1">
            <w:r>
              <w:t>Enter the following text “Start”. Press the “ENTER” key.</w:t>
            </w:r>
          </w:p>
        </w:tc>
        <w:tc>
          <w:tcPr>
            <w:tcW w:w="1663" w:type="dxa"/>
            <w:gridSpan w:val="3"/>
          </w:tcPr>
          <w:p w14:paraId="281D470D" w14:textId="77777777" w:rsidR="00973332" w:rsidRDefault="00973332" w:rsidP="006365C1"/>
          <w:p w14:paraId="14507628" w14:textId="1796B35D" w:rsidR="00973332" w:rsidRDefault="00973332" w:rsidP="006365C1">
            <w:r>
              <w:t>This will begin filtering the data.</w:t>
            </w:r>
          </w:p>
        </w:tc>
        <w:tc>
          <w:tcPr>
            <w:tcW w:w="2455" w:type="dxa"/>
          </w:tcPr>
          <w:p w14:paraId="17B4D7A5" w14:textId="77777777" w:rsidR="00973332" w:rsidRDefault="00973332" w:rsidP="006365C1"/>
          <w:p w14:paraId="6DD19E04" w14:textId="10B1FEAA" w:rsidR="00973332" w:rsidRDefault="00973332" w:rsidP="006365C1">
            <w:r>
              <w:t>Only rows containing the word “Start” on the index column will be displayed.</w:t>
            </w:r>
          </w:p>
        </w:tc>
        <w:tc>
          <w:tcPr>
            <w:tcW w:w="1748" w:type="dxa"/>
          </w:tcPr>
          <w:p w14:paraId="1DA7F638" w14:textId="77777777" w:rsidR="00973332" w:rsidRDefault="00973332" w:rsidP="006365C1"/>
        </w:tc>
      </w:tr>
      <w:tr w:rsidR="002934EC" w14:paraId="77B8DC2A" w14:textId="77777777" w:rsidTr="002934EC">
        <w:tblPrEx>
          <w:tblCellMar>
            <w:top w:w="0" w:type="dxa"/>
            <w:bottom w:w="0" w:type="dxa"/>
          </w:tblCellMar>
        </w:tblPrEx>
        <w:trPr>
          <w:cantSplit/>
          <w:trHeight w:val="4130"/>
        </w:trPr>
        <w:tc>
          <w:tcPr>
            <w:tcW w:w="945" w:type="dxa"/>
          </w:tcPr>
          <w:p w14:paraId="694A0446" w14:textId="77777777" w:rsidR="002934EC" w:rsidRDefault="002934EC" w:rsidP="002934EC"/>
          <w:p w14:paraId="694EE15A" w14:textId="5792EAF6" w:rsidR="002934EC" w:rsidRDefault="002934EC" w:rsidP="002934EC">
            <w:r>
              <w:t>6</w:t>
            </w:r>
          </w:p>
        </w:tc>
        <w:tc>
          <w:tcPr>
            <w:tcW w:w="2405" w:type="dxa"/>
          </w:tcPr>
          <w:p w14:paraId="58929021" w14:textId="77777777" w:rsidR="002934EC" w:rsidRDefault="002934EC" w:rsidP="002934EC"/>
          <w:p w14:paraId="09B028B8" w14:textId="1777B399" w:rsidR="002934EC" w:rsidRDefault="002934EC" w:rsidP="002934EC">
            <w:r>
              <w:t>In the blank cell underneath the column labeled “RESTRICTION_TYPE”</w:t>
            </w:r>
          </w:p>
          <w:p w14:paraId="1228345B" w14:textId="6BC451DF" w:rsidR="002934EC" w:rsidRDefault="002934EC" w:rsidP="002934EC">
            <w:r>
              <w:t>Enter the following text “Correct”. Press the “ENTER” key.</w:t>
            </w:r>
          </w:p>
        </w:tc>
        <w:tc>
          <w:tcPr>
            <w:tcW w:w="1663" w:type="dxa"/>
            <w:gridSpan w:val="3"/>
          </w:tcPr>
          <w:p w14:paraId="58F2DCAD" w14:textId="77777777" w:rsidR="002934EC" w:rsidRDefault="002934EC" w:rsidP="002934EC"/>
          <w:p w14:paraId="2B6D47CC" w14:textId="60B64F17" w:rsidR="002934EC" w:rsidRDefault="002934EC" w:rsidP="002934EC">
            <w:r>
              <w:t>This will exercise the “AND” option by filtering by two fields.</w:t>
            </w:r>
          </w:p>
        </w:tc>
        <w:tc>
          <w:tcPr>
            <w:tcW w:w="2455" w:type="dxa"/>
          </w:tcPr>
          <w:p w14:paraId="554BA0FD" w14:textId="77777777" w:rsidR="002934EC" w:rsidRDefault="002934EC" w:rsidP="002934EC"/>
          <w:p w14:paraId="0BB6EC9F" w14:textId="77777777" w:rsidR="002934EC" w:rsidRDefault="002934EC" w:rsidP="002934EC">
            <w:r>
              <w:t>Only 1 row should be displayed that contains “Start” in the index column and “correct” in the restriction type column.</w:t>
            </w:r>
          </w:p>
          <w:p w14:paraId="1A68348E" w14:textId="6591D8D4" w:rsidR="002934EC" w:rsidRDefault="002934EC" w:rsidP="002934EC">
            <w:r>
              <w:t>This demonstrates a successful test.</w:t>
            </w:r>
          </w:p>
        </w:tc>
        <w:tc>
          <w:tcPr>
            <w:tcW w:w="1748" w:type="dxa"/>
          </w:tcPr>
          <w:p w14:paraId="2FF98867" w14:textId="77777777" w:rsidR="002934EC" w:rsidRDefault="002934EC" w:rsidP="002934EC"/>
          <w:p w14:paraId="2AB4DE17" w14:textId="02E6111B" w:rsidR="002934EC" w:rsidRDefault="002934EC" w:rsidP="002934EC">
            <w:r>
              <w:t>Failure to display only one row indicates an error and test should fail.</w:t>
            </w:r>
          </w:p>
        </w:tc>
      </w:tr>
      <w:tr w:rsidR="002934EC" w14:paraId="74E085B7" w14:textId="77777777">
        <w:tblPrEx>
          <w:tblCellMar>
            <w:top w:w="0" w:type="dxa"/>
            <w:bottom w:w="0" w:type="dxa"/>
          </w:tblCellMar>
        </w:tblPrEx>
        <w:trPr>
          <w:trHeight w:val="1250"/>
        </w:trPr>
        <w:tc>
          <w:tcPr>
            <w:tcW w:w="9216" w:type="dxa"/>
            <w:gridSpan w:val="7"/>
            <w:tcBorders>
              <w:bottom w:val="single" w:sz="4" w:space="0" w:color="auto"/>
            </w:tcBorders>
          </w:tcPr>
          <w:p w14:paraId="2300E867" w14:textId="77777777" w:rsidR="002934EC" w:rsidRDefault="002934EC" w:rsidP="002934EC">
            <w:r>
              <w:t>Concluding Remarks:</w:t>
            </w:r>
          </w:p>
        </w:tc>
      </w:tr>
      <w:tr w:rsidR="002934EC" w14:paraId="629AE4C1" w14:textId="77777777" w:rsidTr="002934EC">
        <w:tblPrEx>
          <w:tblCellMar>
            <w:top w:w="0" w:type="dxa"/>
            <w:bottom w:w="0" w:type="dxa"/>
          </w:tblCellMar>
        </w:tblPrEx>
        <w:trPr>
          <w:trHeight w:val="890"/>
        </w:trPr>
        <w:tc>
          <w:tcPr>
            <w:tcW w:w="4514" w:type="dxa"/>
            <w:gridSpan w:val="3"/>
          </w:tcPr>
          <w:p w14:paraId="6476B690" w14:textId="77777777" w:rsidR="002934EC" w:rsidRDefault="002934EC" w:rsidP="002934EC">
            <w:r>
              <w:t xml:space="preserve">Testing Team: </w:t>
            </w:r>
          </w:p>
          <w:p w14:paraId="3946A088" w14:textId="61D930EB" w:rsidR="002934EC" w:rsidRDefault="002934EC" w:rsidP="002934EC"/>
        </w:tc>
        <w:tc>
          <w:tcPr>
            <w:tcW w:w="4702" w:type="dxa"/>
            <w:gridSpan w:val="4"/>
          </w:tcPr>
          <w:p w14:paraId="658962A9" w14:textId="77777777" w:rsidR="002934EC" w:rsidRDefault="002934EC" w:rsidP="002934EC">
            <w:r>
              <w:t>Date Completed:</w:t>
            </w:r>
          </w:p>
        </w:tc>
      </w:tr>
    </w:tbl>
    <w:p w14:paraId="72F021D7" w14:textId="42154279" w:rsidR="004706B7" w:rsidRPr="004706B7" w:rsidRDefault="002934EC" w:rsidP="002934EC">
      <w:pPr>
        <w:pStyle w:val="Heading2"/>
      </w:pPr>
      <w:r>
        <w:t>T</w:t>
      </w:r>
      <w:r w:rsidR="00001B06">
        <w:t>est</w:t>
      </w:r>
      <w:r>
        <w:t xml:space="preserve"> </w:t>
      </w:r>
      <w:r w:rsidR="007378E1">
        <w:t>&lt;OR_V&gt;</w:t>
      </w:r>
    </w:p>
    <w:p w14:paraId="24D0F293" w14:textId="77777777" w:rsidR="007378E1" w:rsidRDefault="007378E1" w:rsidP="007378E1">
      <w:pPr>
        <w:rPr>
          <w:b/>
          <w:bCs/>
        </w:rPr>
      </w:pPr>
    </w:p>
    <w:p w14:paraId="070F374A" w14:textId="2AD06163" w:rsidR="007378E1" w:rsidRPr="00B43CB4" w:rsidRDefault="007378E1" w:rsidP="007378E1">
      <w:r w:rsidRPr="00B34944">
        <w:rPr>
          <w:b/>
          <w:bCs/>
        </w:rPr>
        <w:t xml:space="preserve">Objective: </w:t>
      </w:r>
      <w:r>
        <w:t>Test the functionality of the filter option with the “OR” option selected.</w:t>
      </w:r>
    </w:p>
    <w:p w14:paraId="6DC8C67B" w14:textId="77777777" w:rsidR="007378E1" w:rsidRDefault="007378E1" w:rsidP="007378E1">
      <w:pPr>
        <w:sectPr w:rsidR="007378E1" w:rsidSect="007378E1">
          <w:headerReference w:type="default" r:id="rId13"/>
          <w:footerReference w:type="default" r:id="rId14"/>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proofErr w:type="gramStart"/>
      <w:r>
        <w:t>of  an</w:t>
      </w:r>
      <w:proofErr w:type="gramEnd"/>
      <w:r>
        <w:t xml:space="preserve"> existing database that will be included for testing,</w:t>
      </w:r>
    </w:p>
    <w:p w14:paraId="4A734A27" w14:textId="77777777" w:rsidR="007378E1" w:rsidRDefault="007378E1" w:rsidP="007378E1">
      <w:pPr>
        <w:pStyle w:val="Paragraph"/>
        <w:sectPr w:rsidR="007378E1">
          <w:type w:val="continuous"/>
          <w:pgSz w:w="12240" w:h="15840" w:code="1"/>
          <w:pgMar w:top="1440" w:right="1440" w:bottom="1440" w:left="1800" w:header="720" w:footer="720" w:gutter="0"/>
          <w:cols w:space="720"/>
        </w:sectPr>
      </w:pPr>
    </w:p>
    <w:p w14:paraId="43F0A28B" w14:textId="77777777" w:rsidR="007378E1" w:rsidRDefault="007378E1" w:rsidP="007378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2405"/>
        <w:gridCol w:w="1164"/>
        <w:gridCol w:w="11"/>
        <w:gridCol w:w="488"/>
        <w:gridCol w:w="2455"/>
        <w:gridCol w:w="1748"/>
      </w:tblGrid>
      <w:tr w:rsidR="007378E1" w14:paraId="32FC76FA" w14:textId="77777777" w:rsidTr="00D66B0E">
        <w:tblPrEx>
          <w:tblCellMar>
            <w:top w:w="0" w:type="dxa"/>
            <w:bottom w:w="0" w:type="dxa"/>
          </w:tblCellMar>
        </w:tblPrEx>
        <w:trPr>
          <w:cantSplit/>
          <w:trHeight w:val="300"/>
        </w:trPr>
        <w:tc>
          <w:tcPr>
            <w:tcW w:w="4525" w:type="dxa"/>
            <w:gridSpan w:val="4"/>
          </w:tcPr>
          <w:p w14:paraId="01988950" w14:textId="33215842" w:rsidR="007378E1" w:rsidRDefault="007378E1" w:rsidP="00D66B0E">
            <w:r>
              <w:t>Test No.: OR_V</w:t>
            </w:r>
          </w:p>
        </w:tc>
        <w:tc>
          <w:tcPr>
            <w:tcW w:w="4691" w:type="dxa"/>
            <w:gridSpan w:val="3"/>
          </w:tcPr>
          <w:p w14:paraId="53D87B3B" w14:textId="77777777" w:rsidR="007378E1" w:rsidRDefault="007378E1" w:rsidP="00D66B0E">
            <w:r>
              <w:t>Current Status: Pending</w:t>
            </w:r>
          </w:p>
        </w:tc>
      </w:tr>
      <w:tr w:rsidR="007378E1" w14:paraId="716C03AD" w14:textId="77777777" w:rsidTr="00D66B0E">
        <w:tblPrEx>
          <w:tblCellMar>
            <w:top w:w="0" w:type="dxa"/>
            <w:bottom w:w="0" w:type="dxa"/>
          </w:tblCellMar>
        </w:tblPrEx>
        <w:trPr>
          <w:cantSplit/>
          <w:trHeight w:val="300"/>
        </w:trPr>
        <w:tc>
          <w:tcPr>
            <w:tcW w:w="9216" w:type="dxa"/>
            <w:gridSpan w:val="7"/>
          </w:tcPr>
          <w:p w14:paraId="1A6D3362" w14:textId="4FF1A019" w:rsidR="007378E1" w:rsidRPr="00E47986" w:rsidRDefault="007378E1" w:rsidP="00D66B0E">
            <w:r w:rsidRPr="00E47986">
              <w:lastRenderedPageBreak/>
              <w:t xml:space="preserve">Test title:  </w:t>
            </w:r>
            <w:r>
              <w:t>Test “OR” filter with valid input.</w:t>
            </w:r>
          </w:p>
          <w:p w14:paraId="6A58F2EB" w14:textId="77777777" w:rsidR="007378E1" w:rsidRPr="00E47986" w:rsidRDefault="007378E1" w:rsidP="00D66B0E"/>
        </w:tc>
      </w:tr>
      <w:tr w:rsidR="007378E1" w14:paraId="73BF9A6F" w14:textId="77777777" w:rsidTr="00D66B0E">
        <w:tblPrEx>
          <w:tblCellMar>
            <w:top w:w="0" w:type="dxa"/>
            <w:bottom w:w="0" w:type="dxa"/>
          </w:tblCellMar>
        </w:tblPrEx>
        <w:trPr>
          <w:cantSplit/>
          <w:trHeight w:val="1070"/>
        </w:trPr>
        <w:tc>
          <w:tcPr>
            <w:tcW w:w="9216" w:type="dxa"/>
            <w:gridSpan w:val="7"/>
          </w:tcPr>
          <w:p w14:paraId="57D5E9AD" w14:textId="1F14AE4F" w:rsidR="007378E1" w:rsidRPr="00E47986" w:rsidRDefault="007378E1" w:rsidP="00D66B0E">
            <w:r w:rsidRPr="00E47986">
              <w:t xml:space="preserve">Testing approach: </w:t>
            </w:r>
            <w:r>
              <w:t xml:space="preserve">The test will be making use of an existing data base that will be included. The “OR” option will need to be selected during the </w:t>
            </w:r>
            <w:proofErr w:type="gramStart"/>
            <w:r>
              <w:t>test..</w:t>
            </w:r>
            <w:proofErr w:type="gramEnd"/>
          </w:p>
          <w:p w14:paraId="447265FE" w14:textId="77777777" w:rsidR="007378E1" w:rsidRPr="00E47986" w:rsidRDefault="007378E1" w:rsidP="00D66B0E"/>
        </w:tc>
      </w:tr>
      <w:tr w:rsidR="007378E1" w14:paraId="5F8925BE" w14:textId="77777777" w:rsidTr="00D66B0E">
        <w:tblPrEx>
          <w:tblCellMar>
            <w:top w:w="0" w:type="dxa"/>
            <w:bottom w:w="0" w:type="dxa"/>
          </w:tblCellMar>
        </w:tblPrEx>
        <w:trPr>
          <w:cantSplit/>
          <w:trHeight w:val="4130"/>
        </w:trPr>
        <w:tc>
          <w:tcPr>
            <w:tcW w:w="945" w:type="dxa"/>
          </w:tcPr>
          <w:p w14:paraId="18949A60" w14:textId="77777777" w:rsidR="007378E1" w:rsidRDefault="007378E1" w:rsidP="00D66B0E">
            <w:r>
              <w:t>STEP</w:t>
            </w:r>
          </w:p>
          <w:p w14:paraId="17F306B5" w14:textId="77777777" w:rsidR="007378E1" w:rsidRDefault="007378E1" w:rsidP="00D66B0E"/>
          <w:p w14:paraId="6154F936" w14:textId="77777777" w:rsidR="007378E1" w:rsidRDefault="007378E1" w:rsidP="00D66B0E">
            <w:r>
              <w:t>1</w:t>
            </w:r>
          </w:p>
        </w:tc>
        <w:tc>
          <w:tcPr>
            <w:tcW w:w="2405" w:type="dxa"/>
          </w:tcPr>
          <w:p w14:paraId="13E973F2" w14:textId="77777777" w:rsidR="007378E1" w:rsidRDefault="007378E1" w:rsidP="00D66B0E">
            <w:r>
              <w:t>OPERATOR ACTION</w:t>
            </w:r>
          </w:p>
          <w:p w14:paraId="7E11D0E5" w14:textId="77777777" w:rsidR="007378E1" w:rsidRDefault="007378E1" w:rsidP="00D66B0E"/>
          <w:p w14:paraId="0C87D40F" w14:textId="77777777" w:rsidR="007378E1" w:rsidRDefault="007378E1" w:rsidP="00D66B0E">
            <w:r>
              <w:t xml:space="preserve">Open </w:t>
            </w:r>
            <w:proofErr w:type="spellStart"/>
            <w:r>
              <w:t>dbEdit</w:t>
            </w:r>
            <w:proofErr w:type="spellEnd"/>
            <w:r>
              <w:t xml:space="preserve"> System.</w:t>
            </w:r>
          </w:p>
        </w:tc>
        <w:tc>
          <w:tcPr>
            <w:tcW w:w="1663" w:type="dxa"/>
            <w:gridSpan w:val="3"/>
          </w:tcPr>
          <w:p w14:paraId="51DF0875" w14:textId="77777777" w:rsidR="007378E1" w:rsidRDefault="007378E1" w:rsidP="00D66B0E">
            <w:r>
              <w:t>PURPOSE</w:t>
            </w:r>
          </w:p>
          <w:p w14:paraId="74545581" w14:textId="77777777" w:rsidR="007378E1" w:rsidRDefault="007378E1" w:rsidP="00D66B0E"/>
          <w:p w14:paraId="6261305F" w14:textId="77777777" w:rsidR="007378E1" w:rsidRDefault="007378E1" w:rsidP="00D66B0E">
            <w:r>
              <w:t>Open the system for use.</w:t>
            </w:r>
          </w:p>
        </w:tc>
        <w:tc>
          <w:tcPr>
            <w:tcW w:w="2455" w:type="dxa"/>
          </w:tcPr>
          <w:p w14:paraId="458985C0" w14:textId="77777777" w:rsidR="007378E1" w:rsidRDefault="007378E1" w:rsidP="00D66B0E">
            <w:r>
              <w:t>EXEPCTED RESULTS</w:t>
            </w:r>
          </w:p>
          <w:p w14:paraId="47DCFD67" w14:textId="77777777" w:rsidR="007378E1" w:rsidRDefault="007378E1" w:rsidP="00D66B0E"/>
          <w:p w14:paraId="03F22C6B" w14:textId="77777777" w:rsidR="007378E1" w:rsidRDefault="007378E1" w:rsidP="00D66B0E">
            <w:r>
              <w:t>System will open displaying a blank window labeled Table Name and the tool bar with File and Search options.</w:t>
            </w:r>
          </w:p>
        </w:tc>
        <w:tc>
          <w:tcPr>
            <w:tcW w:w="1748" w:type="dxa"/>
          </w:tcPr>
          <w:p w14:paraId="7C9EA9BC" w14:textId="77777777" w:rsidR="007378E1" w:rsidRDefault="007378E1" w:rsidP="00D66B0E">
            <w:r>
              <w:t>COMMENTS</w:t>
            </w:r>
          </w:p>
          <w:p w14:paraId="6DE27938" w14:textId="77777777" w:rsidR="007378E1" w:rsidRDefault="007378E1" w:rsidP="00D66B0E"/>
          <w:p w14:paraId="24515726" w14:textId="77777777" w:rsidR="007378E1" w:rsidRDefault="007378E1" w:rsidP="00D66B0E"/>
        </w:tc>
      </w:tr>
      <w:tr w:rsidR="007378E1" w14:paraId="47A7BB42" w14:textId="77777777" w:rsidTr="00D66B0E">
        <w:tblPrEx>
          <w:tblCellMar>
            <w:top w:w="0" w:type="dxa"/>
            <w:bottom w:w="0" w:type="dxa"/>
          </w:tblCellMar>
        </w:tblPrEx>
        <w:trPr>
          <w:cantSplit/>
          <w:trHeight w:val="4130"/>
        </w:trPr>
        <w:tc>
          <w:tcPr>
            <w:tcW w:w="945" w:type="dxa"/>
          </w:tcPr>
          <w:p w14:paraId="2B79DB2B" w14:textId="77777777" w:rsidR="007378E1" w:rsidRDefault="007378E1" w:rsidP="00D66B0E"/>
          <w:p w14:paraId="7CD9BEBC" w14:textId="77777777" w:rsidR="007378E1" w:rsidRDefault="007378E1" w:rsidP="00D66B0E"/>
          <w:p w14:paraId="48772264" w14:textId="77777777" w:rsidR="007378E1" w:rsidRDefault="007378E1" w:rsidP="00D66B0E"/>
          <w:p w14:paraId="1D6F25FB" w14:textId="77777777" w:rsidR="007378E1" w:rsidRDefault="007378E1" w:rsidP="00D66B0E">
            <w:r>
              <w:t>2</w:t>
            </w:r>
          </w:p>
        </w:tc>
        <w:tc>
          <w:tcPr>
            <w:tcW w:w="2405" w:type="dxa"/>
          </w:tcPr>
          <w:p w14:paraId="4C10C4E1" w14:textId="77777777" w:rsidR="007378E1" w:rsidRDefault="007378E1" w:rsidP="00D66B0E"/>
          <w:p w14:paraId="3A5DDC82" w14:textId="77777777" w:rsidR="007378E1" w:rsidRDefault="007378E1" w:rsidP="00D66B0E">
            <w:r>
              <w:t>From the tool bar select “File” then from the menu select the option “Open”</w:t>
            </w:r>
          </w:p>
        </w:tc>
        <w:tc>
          <w:tcPr>
            <w:tcW w:w="1663" w:type="dxa"/>
            <w:gridSpan w:val="3"/>
          </w:tcPr>
          <w:p w14:paraId="3DE128DD" w14:textId="77777777" w:rsidR="007378E1" w:rsidRDefault="007378E1" w:rsidP="00D66B0E"/>
          <w:p w14:paraId="01E984A0" w14:textId="77777777" w:rsidR="007378E1" w:rsidRDefault="007378E1" w:rsidP="00D66B0E">
            <w:r>
              <w:t>This will allow the user to select the data file.</w:t>
            </w:r>
          </w:p>
        </w:tc>
        <w:tc>
          <w:tcPr>
            <w:tcW w:w="2455" w:type="dxa"/>
          </w:tcPr>
          <w:p w14:paraId="76919589" w14:textId="77777777" w:rsidR="007378E1" w:rsidRDefault="007378E1" w:rsidP="00D66B0E"/>
          <w:p w14:paraId="4A229771" w14:textId="77777777" w:rsidR="007378E1" w:rsidRDefault="007378E1" w:rsidP="00D66B0E">
            <w:r>
              <w:t>This step should open a file browser window from which you will find a list of files.</w:t>
            </w:r>
          </w:p>
        </w:tc>
        <w:tc>
          <w:tcPr>
            <w:tcW w:w="1748" w:type="dxa"/>
          </w:tcPr>
          <w:p w14:paraId="2C189F65" w14:textId="77777777" w:rsidR="007378E1" w:rsidRDefault="007378E1" w:rsidP="00D66B0E"/>
        </w:tc>
      </w:tr>
      <w:tr w:rsidR="007378E1" w14:paraId="73966DB1" w14:textId="77777777" w:rsidTr="00D66B0E">
        <w:tblPrEx>
          <w:tblCellMar>
            <w:top w:w="0" w:type="dxa"/>
            <w:bottom w:w="0" w:type="dxa"/>
          </w:tblCellMar>
        </w:tblPrEx>
        <w:trPr>
          <w:cantSplit/>
          <w:trHeight w:val="4130"/>
        </w:trPr>
        <w:tc>
          <w:tcPr>
            <w:tcW w:w="945" w:type="dxa"/>
          </w:tcPr>
          <w:p w14:paraId="08C7BD74" w14:textId="77777777" w:rsidR="007378E1" w:rsidRDefault="007378E1" w:rsidP="00D66B0E"/>
          <w:p w14:paraId="71BBC2E2" w14:textId="77777777" w:rsidR="007378E1" w:rsidRDefault="007378E1" w:rsidP="00D66B0E">
            <w:r>
              <w:t>3</w:t>
            </w:r>
          </w:p>
        </w:tc>
        <w:tc>
          <w:tcPr>
            <w:tcW w:w="2405" w:type="dxa"/>
          </w:tcPr>
          <w:p w14:paraId="4B305DB3" w14:textId="77777777" w:rsidR="007378E1" w:rsidRDefault="007378E1" w:rsidP="00D66B0E"/>
          <w:p w14:paraId="198770C6" w14:textId="77777777" w:rsidR="007378E1" w:rsidRDefault="007378E1" w:rsidP="00D66B0E">
            <w:r>
              <w:t>Select the file named “TEST_DB” from the file browser and press the open button.</w:t>
            </w:r>
          </w:p>
        </w:tc>
        <w:tc>
          <w:tcPr>
            <w:tcW w:w="1663" w:type="dxa"/>
            <w:gridSpan w:val="3"/>
          </w:tcPr>
          <w:p w14:paraId="7BFE201C" w14:textId="77777777" w:rsidR="007378E1" w:rsidRDefault="007378E1" w:rsidP="00D66B0E"/>
          <w:p w14:paraId="5F22DD9D" w14:textId="77777777" w:rsidR="007378E1" w:rsidRDefault="007378E1" w:rsidP="00D66B0E">
            <w:r>
              <w:t>This step will load the data file into the editor.</w:t>
            </w:r>
          </w:p>
        </w:tc>
        <w:tc>
          <w:tcPr>
            <w:tcW w:w="2455" w:type="dxa"/>
          </w:tcPr>
          <w:p w14:paraId="579CAB39" w14:textId="77777777" w:rsidR="007378E1" w:rsidRDefault="007378E1" w:rsidP="00D66B0E"/>
          <w:p w14:paraId="306185B8" w14:textId="77777777" w:rsidR="007378E1" w:rsidRDefault="007378E1" w:rsidP="00D66B0E">
            <w:r>
              <w:t xml:space="preserve">The previously blank window should now display three tables labeled </w:t>
            </w:r>
            <w:proofErr w:type="gramStart"/>
            <w:r>
              <w:t>“ BIG</w:t>
            </w:r>
            <w:proofErr w:type="gramEnd"/>
            <w:r>
              <w:t>_TABLE”,</w:t>
            </w:r>
          </w:p>
          <w:p w14:paraId="2853BFC8" w14:textId="77777777" w:rsidR="007378E1" w:rsidRDefault="007378E1" w:rsidP="00D66B0E">
            <w:r>
              <w:t>“CONSTRAINT_TABLE”,</w:t>
            </w:r>
          </w:p>
          <w:p w14:paraId="2FF130A0" w14:textId="77777777" w:rsidR="007378E1" w:rsidRDefault="007378E1" w:rsidP="00D66B0E">
            <w:r>
              <w:t>and “TYPE_TABLE”</w:t>
            </w:r>
          </w:p>
        </w:tc>
        <w:tc>
          <w:tcPr>
            <w:tcW w:w="1748" w:type="dxa"/>
          </w:tcPr>
          <w:p w14:paraId="52E34337" w14:textId="77777777" w:rsidR="007378E1" w:rsidRDefault="007378E1" w:rsidP="00D66B0E"/>
        </w:tc>
      </w:tr>
      <w:tr w:rsidR="007378E1" w14:paraId="3AB86F6C" w14:textId="77777777" w:rsidTr="00D66B0E">
        <w:tblPrEx>
          <w:tblCellMar>
            <w:top w:w="0" w:type="dxa"/>
            <w:bottom w:w="0" w:type="dxa"/>
          </w:tblCellMar>
        </w:tblPrEx>
        <w:trPr>
          <w:cantSplit/>
          <w:trHeight w:val="4130"/>
        </w:trPr>
        <w:tc>
          <w:tcPr>
            <w:tcW w:w="945" w:type="dxa"/>
          </w:tcPr>
          <w:p w14:paraId="6CFB21E6" w14:textId="77777777" w:rsidR="007378E1" w:rsidRDefault="007378E1" w:rsidP="00D66B0E"/>
          <w:p w14:paraId="79506578" w14:textId="77777777" w:rsidR="007378E1" w:rsidRDefault="007378E1" w:rsidP="00D66B0E">
            <w:r>
              <w:t>4</w:t>
            </w:r>
          </w:p>
        </w:tc>
        <w:tc>
          <w:tcPr>
            <w:tcW w:w="2405" w:type="dxa"/>
          </w:tcPr>
          <w:p w14:paraId="1C51A29C" w14:textId="77777777" w:rsidR="007378E1" w:rsidRDefault="007378E1" w:rsidP="00D66B0E"/>
          <w:p w14:paraId="02D7F173" w14:textId="77777777" w:rsidR="007378E1" w:rsidRDefault="007378E1" w:rsidP="00D66B0E">
            <w:r>
              <w:t>Double click on the table labeled “CONSTRAINT_TABLE”</w:t>
            </w:r>
          </w:p>
        </w:tc>
        <w:tc>
          <w:tcPr>
            <w:tcW w:w="1663" w:type="dxa"/>
            <w:gridSpan w:val="3"/>
          </w:tcPr>
          <w:p w14:paraId="315673CA" w14:textId="77777777" w:rsidR="007378E1" w:rsidRDefault="007378E1" w:rsidP="00D66B0E"/>
          <w:p w14:paraId="5CA4C9E6" w14:textId="77777777" w:rsidR="007378E1" w:rsidRDefault="007378E1" w:rsidP="00D66B0E">
            <w:r>
              <w:t>The step will open the table in which the filter function is to be tested on.</w:t>
            </w:r>
          </w:p>
        </w:tc>
        <w:tc>
          <w:tcPr>
            <w:tcW w:w="2455" w:type="dxa"/>
          </w:tcPr>
          <w:p w14:paraId="38E27245" w14:textId="77777777" w:rsidR="007378E1" w:rsidRDefault="007378E1" w:rsidP="00D66B0E"/>
          <w:p w14:paraId="62468241" w14:textId="77777777" w:rsidR="007378E1" w:rsidRDefault="007378E1" w:rsidP="00D66B0E">
            <w:r>
              <w:t>A separate window will display with data from the table. The first of the row will be blank.</w:t>
            </w:r>
          </w:p>
        </w:tc>
        <w:tc>
          <w:tcPr>
            <w:tcW w:w="1748" w:type="dxa"/>
          </w:tcPr>
          <w:p w14:paraId="45FFD280" w14:textId="77777777" w:rsidR="007378E1" w:rsidRDefault="007378E1" w:rsidP="00D66B0E"/>
          <w:p w14:paraId="023B5F02" w14:textId="77777777" w:rsidR="007378E1" w:rsidRDefault="007378E1" w:rsidP="00D66B0E"/>
        </w:tc>
      </w:tr>
      <w:tr w:rsidR="007378E1" w14:paraId="3499B75E" w14:textId="77777777" w:rsidTr="00D66B0E">
        <w:tblPrEx>
          <w:tblCellMar>
            <w:top w:w="0" w:type="dxa"/>
            <w:bottom w:w="0" w:type="dxa"/>
          </w:tblCellMar>
        </w:tblPrEx>
        <w:trPr>
          <w:cantSplit/>
          <w:trHeight w:val="4130"/>
        </w:trPr>
        <w:tc>
          <w:tcPr>
            <w:tcW w:w="945" w:type="dxa"/>
          </w:tcPr>
          <w:p w14:paraId="41110DD2" w14:textId="77777777" w:rsidR="007378E1" w:rsidRDefault="007378E1" w:rsidP="00D66B0E"/>
          <w:p w14:paraId="131454E1" w14:textId="464C0D4D" w:rsidR="007378E1" w:rsidRDefault="007378E1" w:rsidP="00D66B0E">
            <w:r>
              <w:t>5</w:t>
            </w:r>
          </w:p>
        </w:tc>
        <w:tc>
          <w:tcPr>
            <w:tcW w:w="2405" w:type="dxa"/>
          </w:tcPr>
          <w:p w14:paraId="1C59A59E" w14:textId="77777777" w:rsidR="007378E1" w:rsidRDefault="007378E1" w:rsidP="00D66B0E"/>
          <w:p w14:paraId="0E08EBEC" w14:textId="27A57557" w:rsidR="007378E1" w:rsidRDefault="007378E1" w:rsidP="00D66B0E">
            <w:r>
              <w:t>From the tool bar select “File” then from the menu select the radio button labeled “OR filter”</w:t>
            </w:r>
          </w:p>
        </w:tc>
        <w:tc>
          <w:tcPr>
            <w:tcW w:w="1663" w:type="dxa"/>
            <w:gridSpan w:val="3"/>
          </w:tcPr>
          <w:p w14:paraId="5B8D3D19" w14:textId="77777777" w:rsidR="007378E1" w:rsidRDefault="007378E1" w:rsidP="00D66B0E"/>
          <w:p w14:paraId="074F6859" w14:textId="04CB6A4A" w:rsidR="007378E1" w:rsidRDefault="007378E1" w:rsidP="00D66B0E">
            <w:r>
              <w:t>This step will enable the “OR” filter functionality</w:t>
            </w:r>
          </w:p>
        </w:tc>
        <w:tc>
          <w:tcPr>
            <w:tcW w:w="2455" w:type="dxa"/>
          </w:tcPr>
          <w:p w14:paraId="03B89FD2" w14:textId="77777777" w:rsidR="007378E1" w:rsidRDefault="007378E1" w:rsidP="00D66B0E"/>
          <w:p w14:paraId="0C62C6DF" w14:textId="1134DB51" w:rsidR="007378E1" w:rsidRDefault="007378E1" w:rsidP="00D66B0E">
            <w:r>
              <w:t>The window will remain the same after selecting the or option.</w:t>
            </w:r>
          </w:p>
        </w:tc>
        <w:tc>
          <w:tcPr>
            <w:tcW w:w="1748" w:type="dxa"/>
          </w:tcPr>
          <w:p w14:paraId="447416C1" w14:textId="77777777" w:rsidR="007378E1" w:rsidRDefault="007378E1" w:rsidP="00D66B0E"/>
        </w:tc>
      </w:tr>
      <w:tr w:rsidR="007378E1" w14:paraId="45855A06" w14:textId="77777777" w:rsidTr="00D66B0E">
        <w:tblPrEx>
          <w:tblCellMar>
            <w:top w:w="0" w:type="dxa"/>
            <w:bottom w:w="0" w:type="dxa"/>
          </w:tblCellMar>
        </w:tblPrEx>
        <w:trPr>
          <w:cantSplit/>
          <w:trHeight w:val="4130"/>
        </w:trPr>
        <w:tc>
          <w:tcPr>
            <w:tcW w:w="945" w:type="dxa"/>
          </w:tcPr>
          <w:p w14:paraId="509755B5" w14:textId="77777777" w:rsidR="007378E1" w:rsidRDefault="007378E1" w:rsidP="00D66B0E"/>
          <w:p w14:paraId="58BFD892" w14:textId="754A121E" w:rsidR="007378E1" w:rsidRDefault="00D66B0E" w:rsidP="00D66B0E">
            <w:r>
              <w:t>6</w:t>
            </w:r>
          </w:p>
        </w:tc>
        <w:tc>
          <w:tcPr>
            <w:tcW w:w="2405" w:type="dxa"/>
          </w:tcPr>
          <w:p w14:paraId="52E42E62" w14:textId="77777777" w:rsidR="007378E1" w:rsidRDefault="007378E1" w:rsidP="00D66B0E"/>
          <w:p w14:paraId="16D43B2C" w14:textId="77777777" w:rsidR="007378E1" w:rsidRDefault="007378E1" w:rsidP="00D66B0E">
            <w:r>
              <w:t>In the blank cell underneath the column labeled “INDEX”</w:t>
            </w:r>
          </w:p>
          <w:p w14:paraId="66EECB18" w14:textId="77777777" w:rsidR="007378E1" w:rsidRDefault="007378E1" w:rsidP="00D66B0E">
            <w:r>
              <w:t>Enter the following text “Start”. Press the “ENTER” key.</w:t>
            </w:r>
          </w:p>
        </w:tc>
        <w:tc>
          <w:tcPr>
            <w:tcW w:w="1663" w:type="dxa"/>
            <w:gridSpan w:val="3"/>
          </w:tcPr>
          <w:p w14:paraId="71F235D3" w14:textId="77777777" w:rsidR="007378E1" w:rsidRDefault="007378E1" w:rsidP="00D66B0E"/>
          <w:p w14:paraId="7407E53F" w14:textId="77777777" w:rsidR="007378E1" w:rsidRDefault="007378E1" w:rsidP="00D66B0E">
            <w:r>
              <w:t>This will begin filtering the data.</w:t>
            </w:r>
          </w:p>
        </w:tc>
        <w:tc>
          <w:tcPr>
            <w:tcW w:w="2455" w:type="dxa"/>
          </w:tcPr>
          <w:p w14:paraId="6DF29CFE" w14:textId="77777777" w:rsidR="007378E1" w:rsidRDefault="007378E1" w:rsidP="00D66B0E"/>
          <w:p w14:paraId="0F7DA6E6" w14:textId="5D9080C5" w:rsidR="007378E1" w:rsidRDefault="007378E1" w:rsidP="00D66B0E">
            <w:r>
              <w:t>Only rows containing the word “Start” on the index column will be displayed.</w:t>
            </w:r>
            <w:r w:rsidR="00D66B0E">
              <w:t xml:space="preserve"> There are two rows that contain the numbers “55” and “57” in the index column that will no longer be visible</w:t>
            </w:r>
          </w:p>
        </w:tc>
        <w:tc>
          <w:tcPr>
            <w:tcW w:w="1748" w:type="dxa"/>
          </w:tcPr>
          <w:p w14:paraId="62788B50" w14:textId="77777777" w:rsidR="007378E1" w:rsidRDefault="007378E1" w:rsidP="00D66B0E"/>
        </w:tc>
      </w:tr>
      <w:tr w:rsidR="007378E1" w14:paraId="69112030" w14:textId="77777777" w:rsidTr="00D66B0E">
        <w:tblPrEx>
          <w:tblCellMar>
            <w:top w:w="0" w:type="dxa"/>
            <w:bottom w:w="0" w:type="dxa"/>
          </w:tblCellMar>
        </w:tblPrEx>
        <w:trPr>
          <w:cantSplit/>
          <w:trHeight w:val="4130"/>
        </w:trPr>
        <w:tc>
          <w:tcPr>
            <w:tcW w:w="945" w:type="dxa"/>
          </w:tcPr>
          <w:p w14:paraId="27DB697B" w14:textId="77777777" w:rsidR="007378E1" w:rsidRDefault="007378E1" w:rsidP="00D66B0E"/>
          <w:p w14:paraId="276A4A3C" w14:textId="4B880749" w:rsidR="007378E1" w:rsidRDefault="00D66B0E" w:rsidP="00D66B0E">
            <w:r>
              <w:t>7</w:t>
            </w:r>
          </w:p>
        </w:tc>
        <w:tc>
          <w:tcPr>
            <w:tcW w:w="2405" w:type="dxa"/>
          </w:tcPr>
          <w:p w14:paraId="33AE9C44" w14:textId="77777777" w:rsidR="007378E1" w:rsidRDefault="007378E1" w:rsidP="00D66B0E"/>
          <w:p w14:paraId="4CADA695" w14:textId="77777777" w:rsidR="007378E1" w:rsidRDefault="007378E1" w:rsidP="00D66B0E">
            <w:r>
              <w:t>In the blank cell underneath the column labeled “RESTRICTION_TYPE”</w:t>
            </w:r>
          </w:p>
          <w:p w14:paraId="3CDC7FB7" w14:textId="7610DD81" w:rsidR="007378E1" w:rsidRDefault="007378E1" w:rsidP="00D66B0E">
            <w:r>
              <w:t>Enter the following text “</w:t>
            </w:r>
            <w:r w:rsidR="00D66B0E">
              <w:t>Restricted</w:t>
            </w:r>
            <w:r>
              <w:t>”. Press the “ENTER” key.</w:t>
            </w:r>
          </w:p>
        </w:tc>
        <w:tc>
          <w:tcPr>
            <w:tcW w:w="1663" w:type="dxa"/>
            <w:gridSpan w:val="3"/>
          </w:tcPr>
          <w:p w14:paraId="721C644C" w14:textId="77777777" w:rsidR="007378E1" w:rsidRDefault="007378E1" w:rsidP="00D66B0E"/>
          <w:p w14:paraId="4640A920" w14:textId="590F0BB3" w:rsidR="007378E1" w:rsidRDefault="007378E1" w:rsidP="00D66B0E">
            <w:r>
              <w:t>This will exercise the “</w:t>
            </w:r>
            <w:r w:rsidR="00D66B0E">
              <w:t>OR</w:t>
            </w:r>
            <w:r>
              <w:t>” option by filtering by two fields.</w:t>
            </w:r>
          </w:p>
        </w:tc>
        <w:tc>
          <w:tcPr>
            <w:tcW w:w="2455" w:type="dxa"/>
          </w:tcPr>
          <w:p w14:paraId="39A511A8" w14:textId="77777777" w:rsidR="007378E1" w:rsidRDefault="007378E1" w:rsidP="00D66B0E"/>
          <w:p w14:paraId="6D5454CF" w14:textId="36510815" w:rsidR="007378E1" w:rsidRDefault="00D66B0E" w:rsidP="00D66B0E">
            <w:r>
              <w:t>The two rows containing “55” and “57” in the index column will be visible again along with the previously visible rows.</w:t>
            </w:r>
          </w:p>
        </w:tc>
        <w:tc>
          <w:tcPr>
            <w:tcW w:w="1748" w:type="dxa"/>
          </w:tcPr>
          <w:p w14:paraId="57467B64" w14:textId="77777777" w:rsidR="007378E1" w:rsidRDefault="007378E1" w:rsidP="00D66B0E"/>
          <w:p w14:paraId="45F87E46" w14:textId="555B5E08" w:rsidR="007378E1" w:rsidRDefault="007378E1" w:rsidP="00D66B0E">
            <w:r>
              <w:t xml:space="preserve">Failure to display </w:t>
            </w:r>
            <w:r w:rsidR="00D66B0E">
              <w:t>the two rows indicated will show a failure on the filter function.</w:t>
            </w:r>
          </w:p>
        </w:tc>
      </w:tr>
      <w:tr w:rsidR="007378E1" w14:paraId="73159AC8" w14:textId="77777777" w:rsidTr="00D66B0E">
        <w:tblPrEx>
          <w:tblCellMar>
            <w:top w:w="0" w:type="dxa"/>
            <w:bottom w:w="0" w:type="dxa"/>
          </w:tblCellMar>
        </w:tblPrEx>
        <w:trPr>
          <w:trHeight w:val="1250"/>
        </w:trPr>
        <w:tc>
          <w:tcPr>
            <w:tcW w:w="9216" w:type="dxa"/>
            <w:gridSpan w:val="7"/>
            <w:tcBorders>
              <w:bottom w:val="single" w:sz="4" w:space="0" w:color="auto"/>
            </w:tcBorders>
          </w:tcPr>
          <w:p w14:paraId="510CCCB2" w14:textId="77777777" w:rsidR="007378E1" w:rsidRDefault="007378E1" w:rsidP="00D66B0E">
            <w:r>
              <w:t>Concluding Remarks:</w:t>
            </w:r>
          </w:p>
        </w:tc>
      </w:tr>
      <w:tr w:rsidR="007378E1" w14:paraId="358FA3E6" w14:textId="77777777" w:rsidTr="00D66B0E">
        <w:tblPrEx>
          <w:tblCellMar>
            <w:top w:w="0" w:type="dxa"/>
            <w:bottom w:w="0" w:type="dxa"/>
          </w:tblCellMar>
        </w:tblPrEx>
        <w:trPr>
          <w:trHeight w:val="890"/>
        </w:trPr>
        <w:tc>
          <w:tcPr>
            <w:tcW w:w="4514" w:type="dxa"/>
            <w:gridSpan w:val="3"/>
          </w:tcPr>
          <w:p w14:paraId="1EDFEDDC" w14:textId="77777777" w:rsidR="007378E1" w:rsidRDefault="007378E1" w:rsidP="00D66B0E">
            <w:r>
              <w:t xml:space="preserve">Testing Team: </w:t>
            </w:r>
          </w:p>
          <w:p w14:paraId="0FB4C680" w14:textId="77777777" w:rsidR="007378E1" w:rsidRDefault="007378E1" w:rsidP="00D66B0E"/>
        </w:tc>
        <w:tc>
          <w:tcPr>
            <w:tcW w:w="4702" w:type="dxa"/>
            <w:gridSpan w:val="4"/>
          </w:tcPr>
          <w:p w14:paraId="252FCB1B" w14:textId="77777777" w:rsidR="007378E1" w:rsidRDefault="007378E1" w:rsidP="00D66B0E">
            <w:r>
              <w:t>Date Completed:</w:t>
            </w:r>
          </w:p>
        </w:tc>
      </w:tr>
    </w:tbl>
    <w:p w14:paraId="57E4FC33" w14:textId="1C0ECE51" w:rsidR="007A4335" w:rsidRDefault="007A4335" w:rsidP="007A4335"/>
    <w:p w14:paraId="7F0DB1FE" w14:textId="3291C9A8" w:rsidR="00001B06" w:rsidRDefault="00001B06" w:rsidP="00001B06">
      <w:pPr>
        <w:pStyle w:val="Heading2"/>
      </w:pPr>
      <w:r>
        <w:t>Test &lt;SE_WW&gt;</w:t>
      </w:r>
    </w:p>
    <w:p w14:paraId="1DF211F1" w14:textId="3CCFB764" w:rsidR="00001B06" w:rsidRDefault="00001B06" w:rsidP="00001B06">
      <w:pPr>
        <w:rPr>
          <w:b/>
          <w:sz w:val="28"/>
        </w:rPr>
      </w:pPr>
    </w:p>
    <w:p w14:paraId="35CA0B74" w14:textId="0E705362" w:rsidR="00001B06" w:rsidRPr="00B43CB4" w:rsidRDefault="00001B06" w:rsidP="00001B06">
      <w:r w:rsidRPr="00B34944">
        <w:rPr>
          <w:b/>
          <w:bCs/>
        </w:rPr>
        <w:t xml:space="preserve">Objective: </w:t>
      </w:r>
      <w:r>
        <w:t xml:space="preserve">Test the </w:t>
      </w:r>
      <w:r>
        <w:t>search functionality with matching whole words</w:t>
      </w:r>
    </w:p>
    <w:p w14:paraId="23262999" w14:textId="77777777" w:rsidR="00001B06" w:rsidRDefault="00001B06" w:rsidP="00001B06">
      <w:pPr>
        <w:sectPr w:rsidR="00001B06" w:rsidSect="007378E1">
          <w:headerReference w:type="default" r:id="rId15"/>
          <w:footerReference w:type="default" r:id="rId16"/>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proofErr w:type="gramStart"/>
      <w:r>
        <w:t>of  an</w:t>
      </w:r>
      <w:proofErr w:type="gramEnd"/>
      <w:r>
        <w:t xml:space="preserve"> existing database that will be included for testing,</w:t>
      </w:r>
    </w:p>
    <w:p w14:paraId="0A169EDD" w14:textId="77777777" w:rsidR="00001B06" w:rsidRDefault="00001B06" w:rsidP="00001B06">
      <w:pPr>
        <w:pStyle w:val="Paragraph"/>
        <w:sectPr w:rsidR="00001B06">
          <w:type w:val="continuous"/>
          <w:pgSz w:w="12240" w:h="15840" w:code="1"/>
          <w:pgMar w:top="1440" w:right="1440" w:bottom="1440" w:left="1800" w:header="720" w:footer="720" w:gutter="0"/>
          <w:cols w:space="720"/>
        </w:sectPr>
      </w:pPr>
    </w:p>
    <w:p w14:paraId="20D93451" w14:textId="77777777" w:rsidR="00001B06" w:rsidRDefault="00001B06" w:rsidP="00001B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2405"/>
        <w:gridCol w:w="1164"/>
        <w:gridCol w:w="11"/>
        <w:gridCol w:w="488"/>
        <w:gridCol w:w="2455"/>
        <w:gridCol w:w="1748"/>
      </w:tblGrid>
      <w:tr w:rsidR="00001B06" w14:paraId="2FFE4115" w14:textId="77777777" w:rsidTr="009B77C0">
        <w:tblPrEx>
          <w:tblCellMar>
            <w:top w:w="0" w:type="dxa"/>
            <w:bottom w:w="0" w:type="dxa"/>
          </w:tblCellMar>
        </w:tblPrEx>
        <w:trPr>
          <w:cantSplit/>
          <w:trHeight w:val="300"/>
        </w:trPr>
        <w:tc>
          <w:tcPr>
            <w:tcW w:w="4525" w:type="dxa"/>
            <w:gridSpan w:val="4"/>
          </w:tcPr>
          <w:p w14:paraId="47B8CB76" w14:textId="1FB61C6C" w:rsidR="00001B06" w:rsidRDefault="00001B06" w:rsidP="009B77C0">
            <w:r>
              <w:t xml:space="preserve">Test No.: </w:t>
            </w:r>
            <w:r>
              <w:t>SE_WW</w:t>
            </w:r>
          </w:p>
        </w:tc>
        <w:tc>
          <w:tcPr>
            <w:tcW w:w="4691" w:type="dxa"/>
            <w:gridSpan w:val="3"/>
          </w:tcPr>
          <w:p w14:paraId="17624503" w14:textId="77777777" w:rsidR="00001B06" w:rsidRDefault="00001B06" w:rsidP="009B77C0">
            <w:r>
              <w:t>Current Status: Pending</w:t>
            </w:r>
          </w:p>
        </w:tc>
      </w:tr>
      <w:tr w:rsidR="00001B06" w14:paraId="1CEC6330" w14:textId="77777777" w:rsidTr="009B77C0">
        <w:tblPrEx>
          <w:tblCellMar>
            <w:top w:w="0" w:type="dxa"/>
            <w:bottom w:w="0" w:type="dxa"/>
          </w:tblCellMar>
        </w:tblPrEx>
        <w:trPr>
          <w:cantSplit/>
          <w:trHeight w:val="300"/>
        </w:trPr>
        <w:tc>
          <w:tcPr>
            <w:tcW w:w="9216" w:type="dxa"/>
            <w:gridSpan w:val="7"/>
          </w:tcPr>
          <w:p w14:paraId="481396EC" w14:textId="21DB6954" w:rsidR="00001B06" w:rsidRPr="00E47986" w:rsidRDefault="00001B06" w:rsidP="009B77C0">
            <w:r w:rsidRPr="00E47986">
              <w:lastRenderedPageBreak/>
              <w:t xml:space="preserve">Test title:  </w:t>
            </w:r>
            <w:r>
              <w:t xml:space="preserve">Test </w:t>
            </w:r>
            <w:r>
              <w:t>the search functionality when the “match whole words” option is enabled.</w:t>
            </w:r>
          </w:p>
          <w:p w14:paraId="3291C2D6" w14:textId="77777777" w:rsidR="00001B06" w:rsidRPr="00E47986" w:rsidRDefault="00001B06" w:rsidP="009B77C0"/>
        </w:tc>
      </w:tr>
      <w:tr w:rsidR="00001B06" w14:paraId="626C9905" w14:textId="77777777" w:rsidTr="009B77C0">
        <w:tblPrEx>
          <w:tblCellMar>
            <w:top w:w="0" w:type="dxa"/>
            <w:bottom w:w="0" w:type="dxa"/>
          </w:tblCellMar>
        </w:tblPrEx>
        <w:trPr>
          <w:cantSplit/>
          <w:trHeight w:val="1070"/>
        </w:trPr>
        <w:tc>
          <w:tcPr>
            <w:tcW w:w="9216" w:type="dxa"/>
            <w:gridSpan w:val="7"/>
          </w:tcPr>
          <w:p w14:paraId="33A5DAF1" w14:textId="3E848621" w:rsidR="00001B06" w:rsidRPr="00E47986" w:rsidRDefault="00001B06" w:rsidP="009B77C0">
            <w:r w:rsidRPr="00E47986">
              <w:t xml:space="preserve">Testing approach: </w:t>
            </w:r>
            <w:r>
              <w:t xml:space="preserve">The test will be making use of an existing data base that will be included. </w:t>
            </w:r>
            <w:r>
              <w:t>The “match whole words” option is enabled by default therefore there is no action required to activate it. Test will be conducted with a new instance of the system.</w:t>
            </w:r>
          </w:p>
          <w:p w14:paraId="7CCD135C" w14:textId="77777777" w:rsidR="00001B06" w:rsidRPr="00E47986" w:rsidRDefault="00001B06" w:rsidP="009B77C0"/>
        </w:tc>
      </w:tr>
      <w:tr w:rsidR="00001B06" w14:paraId="41D91FA2" w14:textId="77777777" w:rsidTr="009B77C0">
        <w:tblPrEx>
          <w:tblCellMar>
            <w:top w:w="0" w:type="dxa"/>
            <w:bottom w:w="0" w:type="dxa"/>
          </w:tblCellMar>
        </w:tblPrEx>
        <w:trPr>
          <w:cantSplit/>
          <w:trHeight w:val="4130"/>
        </w:trPr>
        <w:tc>
          <w:tcPr>
            <w:tcW w:w="945" w:type="dxa"/>
          </w:tcPr>
          <w:p w14:paraId="7B374488" w14:textId="77777777" w:rsidR="00001B06" w:rsidRDefault="00001B06" w:rsidP="009B77C0">
            <w:r>
              <w:t>STEP</w:t>
            </w:r>
          </w:p>
          <w:p w14:paraId="124D0EF1" w14:textId="77777777" w:rsidR="00001B06" w:rsidRDefault="00001B06" w:rsidP="009B77C0"/>
          <w:p w14:paraId="3142FF01" w14:textId="77777777" w:rsidR="00001B06" w:rsidRDefault="00001B06" w:rsidP="009B77C0">
            <w:r>
              <w:t>1</w:t>
            </w:r>
          </w:p>
        </w:tc>
        <w:tc>
          <w:tcPr>
            <w:tcW w:w="2405" w:type="dxa"/>
          </w:tcPr>
          <w:p w14:paraId="723D9FD4" w14:textId="77777777" w:rsidR="00001B06" w:rsidRDefault="00001B06" w:rsidP="009B77C0">
            <w:r>
              <w:t>OPERATOR ACTION</w:t>
            </w:r>
          </w:p>
          <w:p w14:paraId="41297962" w14:textId="77777777" w:rsidR="00001B06" w:rsidRDefault="00001B06" w:rsidP="009B77C0"/>
          <w:p w14:paraId="6F2277B2" w14:textId="77777777" w:rsidR="00001B06" w:rsidRDefault="00001B06" w:rsidP="009B77C0">
            <w:r>
              <w:t xml:space="preserve">Open </w:t>
            </w:r>
            <w:proofErr w:type="spellStart"/>
            <w:r>
              <w:t>dbEdit</w:t>
            </w:r>
            <w:proofErr w:type="spellEnd"/>
            <w:r>
              <w:t xml:space="preserve"> System.</w:t>
            </w:r>
          </w:p>
        </w:tc>
        <w:tc>
          <w:tcPr>
            <w:tcW w:w="1663" w:type="dxa"/>
            <w:gridSpan w:val="3"/>
          </w:tcPr>
          <w:p w14:paraId="1856D25D" w14:textId="77777777" w:rsidR="00001B06" w:rsidRDefault="00001B06" w:rsidP="009B77C0">
            <w:r>
              <w:t>PURPOSE</w:t>
            </w:r>
          </w:p>
          <w:p w14:paraId="55D10670" w14:textId="77777777" w:rsidR="00001B06" w:rsidRDefault="00001B06" w:rsidP="009B77C0"/>
          <w:p w14:paraId="4EF0C98F" w14:textId="77777777" w:rsidR="00001B06" w:rsidRDefault="00001B06" w:rsidP="009B77C0">
            <w:r>
              <w:t>Open the system for use.</w:t>
            </w:r>
          </w:p>
        </w:tc>
        <w:tc>
          <w:tcPr>
            <w:tcW w:w="2455" w:type="dxa"/>
          </w:tcPr>
          <w:p w14:paraId="067148BF" w14:textId="77777777" w:rsidR="00001B06" w:rsidRDefault="00001B06" w:rsidP="009B77C0">
            <w:r>
              <w:t>EXEPCTED RESULTS</w:t>
            </w:r>
          </w:p>
          <w:p w14:paraId="43007A0A" w14:textId="77777777" w:rsidR="00001B06" w:rsidRDefault="00001B06" w:rsidP="009B77C0"/>
          <w:p w14:paraId="0456A362" w14:textId="77777777" w:rsidR="00001B06" w:rsidRDefault="00001B06" w:rsidP="009B77C0">
            <w:r>
              <w:t>System will open displaying a blank window labeled Table Name and the tool bar with File and Search options.</w:t>
            </w:r>
          </w:p>
        </w:tc>
        <w:tc>
          <w:tcPr>
            <w:tcW w:w="1748" w:type="dxa"/>
          </w:tcPr>
          <w:p w14:paraId="0AC6A09A" w14:textId="77777777" w:rsidR="00001B06" w:rsidRDefault="00001B06" w:rsidP="009B77C0">
            <w:r>
              <w:t>COMMENTS</w:t>
            </w:r>
          </w:p>
          <w:p w14:paraId="010BD7B1" w14:textId="77777777" w:rsidR="00001B06" w:rsidRDefault="00001B06" w:rsidP="009B77C0"/>
          <w:p w14:paraId="3E5E4711" w14:textId="77777777" w:rsidR="00001B06" w:rsidRDefault="00001B06" w:rsidP="009B77C0"/>
        </w:tc>
      </w:tr>
      <w:tr w:rsidR="00001B06" w14:paraId="0F342073" w14:textId="77777777" w:rsidTr="009B77C0">
        <w:tblPrEx>
          <w:tblCellMar>
            <w:top w:w="0" w:type="dxa"/>
            <w:bottom w:w="0" w:type="dxa"/>
          </w:tblCellMar>
        </w:tblPrEx>
        <w:trPr>
          <w:cantSplit/>
          <w:trHeight w:val="4130"/>
        </w:trPr>
        <w:tc>
          <w:tcPr>
            <w:tcW w:w="945" w:type="dxa"/>
          </w:tcPr>
          <w:p w14:paraId="419F6198" w14:textId="77777777" w:rsidR="00001B06" w:rsidRDefault="00001B06" w:rsidP="009B77C0"/>
          <w:p w14:paraId="1A6FD299" w14:textId="77777777" w:rsidR="00001B06" w:rsidRDefault="00001B06" w:rsidP="009B77C0"/>
          <w:p w14:paraId="4EEEEAE8" w14:textId="77777777" w:rsidR="00001B06" w:rsidRDefault="00001B06" w:rsidP="009B77C0"/>
          <w:p w14:paraId="3EB6B061" w14:textId="77777777" w:rsidR="00001B06" w:rsidRDefault="00001B06" w:rsidP="009B77C0">
            <w:r>
              <w:t>2</w:t>
            </w:r>
          </w:p>
        </w:tc>
        <w:tc>
          <w:tcPr>
            <w:tcW w:w="2405" w:type="dxa"/>
          </w:tcPr>
          <w:p w14:paraId="01995AE0" w14:textId="77777777" w:rsidR="00001B06" w:rsidRDefault="00001B06" w:rsidP="009B77C0"/>
          <w:p w14:paraId="733FEA7C" w14:textId="77777777" w:rsidR="00001B06" w:rsidRDefault="00001B06" w:rsidP="009B77C0">
            <w:r>
              <w:t>From the tool bar select “File” then from the menu select the option “Open”</w:t>
            </w:r>
          </w:p>
        </w:tc>
        <w:tc>
          <w:tcPr>
            <w:tcW w:w="1663" w:type="dxa"/>
            <w:gridSpan w:val="3"/>
          </w:tcPr>
          <w:p w14:paraId="76139034" w14:textId="77777777" w:rsidR="00001B06" w:rsidRDefault="00001B06" w:rsidP="009B77C0"/>
          <w:p w14:paraId="67901BB1" w14:textId="77777777" w:rsidR="00001B06" w:rsidRDefault="00001B06" w:rsidP="009B77C0">
            <w:r>
              <w:t>This will allow the user to select the data file.</w:t>
            </w:r>
          </w:p>
        </w:tc>
        <w:tc>
          <w:tcPr>
            <w:tcW w:w="2455" w:type="dxa"/>
          </w:tcPr>
          <w:p w14:paraId="1E83386F" w14:textId="77777777" w:rsidR="00001B06" w:rsidRDefault="00001B06" w:rsidP="009B77C0"/>
          <w:p w14:paraId="2B18B9B7" w14:textId="77777777" w:rsidR="00001B06" w:rsidRDefault="00001B06" w:rsidP="009B77C0">
            <w:r>
              <w:t>This step should open a file browser window from which you will find a list of files.</w:t>
            </w:r>
          </w:p>
        </w:tc>
        <w:tc>
          <w:tcPr>
            <w:tcW w:w="1748" w:type="dxa"/>
          </w:tcPr>
          <w:p w14:paraId="6E996E94" w14:textId="77777777" w:rsidR="00001B06" w:rsidRDefault="00001B06" w:rsidP="009B77C0"/>
        </w:tc>
      </w:tr>
      <w:tr w:rsidR="00001B06" w14:paraId="66D8F35B" w14:textId="77777777" w:rsidTr="009B77C0">
        <w:tblPrEx>
          <w:tblCellMar>
            <w:top w:w="0" w:type="dxa"/>
            <w:bottom w:w="0" w:type="dxa"/>
          </w:tblCellMar>
        </w:tblPrEx>
        <w:trPr>
          <w:cantSplit/>
          <w:trHeight w:val="4130"/>
        </w:trPr>
        <w:tc>
          <w:tcPr>
            <w:tcW w:w="945" w:type="dxa"/>
          </w:tcPr>
          <w:p w14:paraId="5DCD98D8" w14:textId="77777777" w:rsidR="00001B06" w:rsidRDefault="00001B06" w:rsidP="009B77C0"/>
          <w:p w14:paraId="336D71BC" w14:textId="77777777" w:rsidR="00001B06" w:rsidRDefault="00001B06" w:rsidP="009B77C0">
            <w:r>
              <w:t>3</w:t>
            </w:r>
          </w:p>
        </w:tc>
        <w:tc>
          <w:tcPr>
            <w:tcW w:w="2405" w:type="dxa"/>
          </w:tcPr>
          <w:p w14:paraId="08B0F5EB" w14:textId="77777777" w:rsidR="00001B06" w:rsidRDefault="00001B06" w:rsidP="009B77C0"/>
          <w:p w14:paraId="07D6E9D4" w14:textId="77777777" w:rsidR="00001B06" w:rsidRDefault="00001B06" w:rsidP="009B77C0">
            <w:r>
              <w:t>Select the file named “TEST_DB” from the file browser and press the open button.</w:t>
            </w:r>
          </w:p>
        </w:tc>
        <w:tc>
          <w:tcPr>
            <w:tcW w:w="1663" w:type="dxa"/>
            <w:gridSpan w:val="3"/>
          </w:tcPr>
          <w:p w14:paraId="5AD518FF" w14:textId="77777777" w:rsidR="00001B06" w:rsidRDefault="00001B06" w:rsidP="009B77C0"/>
          <w:p w14:paraId="3C2CC435" w14:textId="77777777" w:rsidR="00001B06" w:rsidRDefault="00001B06" w:rsidP="009B77C0">
            <w:r>
              <w:t>This step will load the data file into the editor.</w:t>
            </w:r>
          </w:p>
        </w:tc>
        <w:tc>
          <w:tcPr>
            <w:tcW w:w="2455" w:type="dxa"/>
          </w:tcPr>
          <w:p w14:paraId="1C6FE95E" w14:textId="77777777" w:rsidR="00001B06" w:rsidRDefault="00001B06" w:rsidP="009B77C0"/>
          <w:p w14:paraId="0C5872E6" w14:textId="77777777" w:rsidR="00001B06" w:rsidRDefault="00001B06" w:rsidP="009B77C0">
            <w:r>
              <w:t xml:space="preserve">The previously blank window should now display three tables labeled </w:t>
            </w:r>
            <w:proofErr w:type="gramStart"/>
            <w:r>
              <w:t>“ BIG</w:t>
            </w:r>
            <w:proofErr w:type="gramEnd"/>
            <w:r>
              <w:t>_TABLE”,</w:t>
            </w:r>
          </w:p>
          <w:p w14:paraId="383C9A6D" w14:textId="77777777" w:rsidR="00001B06" w:rsidRDefault="00001B06" w:rsidP="009B77C0">
            <w:r>
              <w:t>“CONSTRAINT_TABLE”,</w:t>
            </w:r>
          </w:p>
          <w:p w14:paraId="07FD1C45" w14:textId="77777777" w:rsidR="00001B06" w:rsidRDefault="00001B06" w:rsidP="009B77C0">
            <w:r>
              <w:t>and “TYPE_TABLE”</w:t>
            </w:r>
          </w:p>
        </w:tc>
        <w:tc>
          <w:tcPr>
            <w:tcW w:w="1748" w:type="dxa"/>
          </w:tcPr>
          <w:p w14:paraId="14324049" w14:textId="77777777" w:rsidR="00001B06" w:rsidRDefault="00001B06" w:rsidP="009B77C0"/>
        </w:tc>
      </w:tr>
      <w:tr w:rsidR="00001B06" w14:paraId="663B2265" w14:textId="77777777" w:rsidTr="009B77C0">
        <w:tblPrEx>
          <w:tblCellMar>
            <w:top w:w="0" w:type="dxa"/>
            <w:bottom w:w="0" w:type="dxa"/>
          </w:tblCellMar>
        </w:tblPrEx>
        <w:trPr>
          <w:cantSplit/>
          <w:trHeight w:val="4130"/>
        </w:trPr>
        <w:tc>
          <w:tcPr>
            <w:tcW w:w="945" w:type="dxa"/>
          </w:tcPr>
          <w:p w14:paraId="2BFCC4CC" w14:textId="77777777" w:rsidR="00001B06" w:rsidRDefault="00001B06" w:rsidP="009B77C0"/>
          <w:p w14:paraId="1B169EAD" w14:textId="77777777" w:rsidR="00001B06" w:rsidRDefault="00001B06" w:rsidP="009B77C0">
            <w:r>
              <w:t>4</w:t>
            </w:r>
          </w:p>
        </w:tc>
        <w:tc>
          <w:tcPr>
            <w:tcW w:w="2405" w:type="dxa"/>
          </w:tcPr>
          <w:p w14:paraId="4DD22126" w14:textId="77777777" w:rsidR="00001B06" w:rsidRDefault="00001B06" w:rsidP="009B77C0"/>
          <w:p w14:paraId="114E8187" w14:textId="77777777" w:rsidR="00001B06" w:rsidRDefault="00001B06" w:rsidP="009B77C0">
            <w:r>
              <w:t>Double click on the table labeled “CONSTRAINT_TABLE”</w:t>
            </w:r>
          </w:p>
        </w:tc>
        <w:tc>
          <w:tcPr>
            <w:tcW w:w="1663" w:type="dxa"/>
            <w:gridSpan w:val="3"/>
          </w:tcPr>
          <w:p w14:paraId="0BCBDFE7" w14:textId="77777777" w:rsidR="00001B06" w:rsidRDefault="00001B06" w:rsidP="009B77C0"/>
          <w:p w14:paraId="27595BD0" w14:textId="77777777" w:rsidR="00001B06" w:rsidRDefault="00001B06" w:rsidP="009B77C0">
            <w:r>
              <w:t>The step will open the table in which the filter function is to be tested on.</w:t>
            </w:r>
          </w:p>
        </w:tc>
        <w:tc>
          <w:tcPr>
            <w:tcW w:w="2455" w:type="dxa"/>
          </w:tcPr>
          <w:p w14:paraId="2A240B90" w14:textId="77777777" w:rsidR="00001B06" w:rsidRDefault="00001B06" w:rsidP="009B77C0"/>
          <w:p w14:paraId="43DC545A" w14:textId="77777777" w:rsidR="00001B06" w:rsidRDefault="00001B06" w:rsidP="009B77C0">
            <w:r>
              <w:t>A separate window will display with data from the table. The first of the row will be blank.</w:t>
            </w:r>
          </w:p>
        </w:tc>
        <w:tc>
          <w:tcPr>
            <w:tcW w:w="1748" w:type="dxa"/>
          </w:tcPr>
          <w:p w14:paraId="769CCDA5" w14:textId="77777777" w:rsidR="00001B06" w:rsidRDefault="00001B06" w:rsidP="009B77C0"/>
          <w:p w14:paraId="788A21AF" w14:textId="77777777" w:rsidR="00001B06" w:rsidRDefault="00001B06" w:rsidP="009B77C0"/>
        </w:tc>
      </w:tr>
      <w:tr w:rsidR="00001B06" w14:paraId="4460E243" w14:textId="77777777" w:rsidTr="009B77C0">
        <w:tblPrEx>
          <w:tblCellMar>
            <w:top w:w="0" w:type="dxa"/>
            <w:bottom w:w="0" w:type="dxa"/>
          </w:tblCellMar>
        </w:tblPrEx>
        <w:trPr>
          <w:cantSplit/>
          <w:trHeight w:val="4130"/>
        </w:trPr>
        <w:tc>
          <w:tcPr>
            <w:tcW w:w="945" w:type="dxa"/>
          </w:tcPr>
          <w:p w14:paraId="05A36538" w14:textId="77777777" w:rsidR="00001B06" w:rsidRDefault="00001B06" w:rsidP="009B77C0"/>
          <w:p w14:paraId="686ED7BA" w14:textId="77777777" w:rsidR="00001B06" w:rsidRDefault="00001B06" w:rsidP="009B77C0">
            <w:r>
              <w:t>5</w:t>
            </w:r>
          </w:p>
        </w:tc>
        <w:tc>
          <w:tcPr>
            <w:tcW w:w="2405" w:type="dxa"/>
          </w:tcPr>
          <w:p w14:paraId="7F56F839" w14:textId="77777777" w:rsidR="00001B06" w:rsidRDefault="00001B06" w:rsidP="009B77C0"/>
          <w:p w14:paraId="467D9400" w14:textId="6E9E4CD3" w:rsidR="00001B06" w:rsidRDefault="00001B06" w:rsidP="009B77C0">
            <w:r>
              <w:t>From the tool bar select “</w:t>
            </w:r>
            <w:r>
              <w:t>Edit</w:t>
            </w:r>
            <w:r>
              <w:t xml:space="preserve">” then from the menu select the </w:t>
            </w:r>
            <w:r>
              <w:t>“Search” option.</w:t>
            </w:r>
          </w:p>
        </w:tc>
        <w:tc>
          <w:tcPr>
            <w:tcW w:w="1663" w:type="dxa"/>
            <w:gridSpan w:val="3"/>
          </w:tcPr>
          <w:p w14:paraId="5AA3900D" w14:textId="77777777" w:rsidR="00001B06" w:rsidRDefault="00001B06" w:rsidP="009B77C0"/>
          <w:p w14:paraId="4FDA2A93" w14:textId="1133ABF9" w:rsidR="00001B06" w:rsidRDefault="00001B06" w:rsidP="009B77C0">
            <w:r>
              <w:t xml:space="preserve">This step will </w:t>
            </w:r>
            <w:r>
              <w:t>open the search window for the testing to be conducted.</w:t>
            </w:r>
          </w:p>
        </w:tc>
        <w:tc>
          <w:tcPr>
            <w:tcW w:w="2455" w:type="dxa"/>
          </w:tcPr>
          <w:p w14:paraId="7FA019CC" w14:textId="77777777" w:rsidR="00001B06" w:rsidRDefault="00001B06" w:rsidP="009B77C0"/>
          <w:p w14:paraId="3C0AA37E" w14:textId="4106028E" w:rsidR="00001B06" w:rsidRDefault="00001B06" w:rsidP="009B77C0">
            <w:r>
              <w:t>A new window will open th</w:t>
            </w:r>
            <w:r w:rsidR="000E22FF">
              <w:t>at contains the search options.</w:t>
            </w:r>
          </w:p>
        </w:tc>
        <w:tc>
          <w:tcPr>
            <w:tcW w:w="1748" w:type="dxa"/>
          </w:tcPr>
          <w:p w14:paraId="7F2EE054" w14:textId="77777777" w:rsidR="00001B06" w:rsidRDefault="00001B06" w:rsidP="009B77C0"/>
        </w:tc>
      </w:tr>
      <w:tr w:rsidR="00001B06" w14:paraId="26715E58" w14:textId="77777777" w:rsidTr="009B77C0">
        <w:tblPrEx>
          <w:tblCellMar>
            <w:top w:w="0" w:type="dxa"/>
            <w:bottom w:w="0" w:type="dxa"/>
          </w:tblCellMar>
        </w:tblPrEx>
        <w:trPr>
          <w:cantSplit/>
          <w:trHeight w:val="4130"/>
        </w:trPr>
        <w:tc>
          <w:tcPr>
            <w:tcW w:w="945" w:type="dxa"/>
          </w:tcPr>
          <w:p w14:paraId="53D505F8" w14:textId="77777777" w:rsidR="00001B06" w:rsidRDefault="00001B06" w:rsidP="009B77C0"/>
          <w:p w14:paraId="2E52EEEF" w14:textId="77777777" w:rsidR="00001B06" w:rsidRDefault="00001B06" w:rsidP="009B77C0">
            <w:r>
              <w:t>6</w:t>
            </w:r>
          </w:p>
        </w:tc>
        <w:tc>
          <w:tcPr>
            <w:tcW w:w="2405" w:type="dxa"/>
          </w:tcPr>
          <w:p w14:paraId="3EA5199F" w14:textId="77777777" w:rsidR="00001B06" w:rsidRDefault="00001B06" w:rsidP="009B77C0"/>
          <w:p w14:paraId="2193D2A1" w14:textId="35AA3DF6" w:rsidR="00001B06" w:rsidRDefault="000E22FF" w:rsidP="009B77C0">
            <w:r>
              <w:t>In the text field labeled “Search:” enter “</w:t>
            </w:r>
            <w:proofErr w:type="spellStart"/>
            <w:r>
              <w:t>Start_Name</w:t>
            </w:r>
            <w:proofErr w:type="spellEnd"/>
            <w:r>
              <w:t>” as text.</w:t>
            </w:r>
          </w:p>
        </w:tc>
        <w:tc>
          <w:tcPr>
            <w:tcW w:w="1663" w:type="dxa"/>
            <w:gridSpan w:val="3"/>
          </w:tcPr>
          <w:p w14:paraId="3F043BDC" w14:textId="77777777" w:rsidR="00001B06" w:rsidRDefault="00001B06" w:rsidP="009B77C0"/>
          <w:p w14:paraId="20794ACE" w14:textId="1443AA42" w:rsidR="00001B06" w:rsidRDefault="00001B06" w:rsidP="009B77C0">
            <w:r>
              <w:t>This wil</w:t>
            </w:r>
            <w:r w:rsidR="000E22FF">
              <w:t xml:space="preserve">l indicate to the system what word is being searched </w:t>
            </w:r>
            <w:proofErr w:type="gramStart"/>
            <w:r w:rsidR="000E22FF">
              <w:t>for.</w:t>
            </w:r>
            <w:r>
              <w:t>.</w:t>
            </w:r>
            <w:proofErr w:type="gramEnd"/>
          </w:p>
        </w:tc>
        <w:tc>
          <w:tcPr>
            <w:tcW w:w="2455" w:type="dxa"/>
          </w:tcPr>
          <w:p w14:paraId="6837792E" w14:textId="77777777" w:rsidR="00001B06" w:rsidRDefault="00001B06" w:rsidP="009B77C0"/>
          <w:p w14:paraId="3330CA54" w14:textId="5373DD6F" w:rsidR="00001B06" w:rsidRDefault="000E22FF" w:rsidP="009B77C0">
            <w:r>
              <w:t>The text field at the bottom of the window should display “Search wrapped”.</w:t>
            </w:r>
          </w:p>
        </w:tc>
        <w:tc>
          <w:tcPr>
            <w:tcW w:w="1748" w:type="dxa"/>
          </w:tcPr>
          <w:p w14:paraId="71CED294" w14:textId="77777777" w:rsidR="00001B06" w:rsidRDefault="00001B06" w:rsidP="009B77C0"/>
        </w:tc>
      </w:tr>
      <w:tr w:rsidR="00001B06" w14:paraId="149AD0E8" w14:textId="77777777" w:rsidTr="009B77C0">
        <w:tblPrEx>
          <w:tblCellMar>
            <w:top w:w="0" w:type="dxa"/>
            <w:bottom w:w="0" w:type="dxa"/>
          </w:tblCellMar>
        </w:tblPrEx>
        <w:trPr>
          <w:cantSplit/>
          <w:trHeight w:val="4130"/>
        </w:trPr>
        <w:tc>
          <w:tcPr>
            <w:tcW w:w="945" w:type="dxa"/>
          </w:tcPr>
          <w:p w14:paraId="663D2311" w14:textId="77777777" w:rsidR="00001B06" w:rsidRDefault="00001B06" w:rsidP="009B77C0"/>
          <w:p w14:paraId="52773FDB" w14:textId="77777777" w:rsidR="00001B06" w:rsidRDefault="00001B06" w:rsidP="009B77C0">
            <w:r>
              <w:t>7</w:t>
            </w:r>
          </w:p>
        </w:tc>
        <w:tc>
          <w:tcPr>
            <w:tcW w:w="2405" w:type="dxa"/>
          </w:tcPr>
          <w:p w14:paraId="43D997FD" w14:textId="77777777" w:rsidR="00001B06" w:rsidRDefault="00001B06" w:rsidP="009B77C0"/>
          <w:p w14:paraId="19159AF8" w14:textId="0B6E7322" w:rsidR="00001B06" w:rsidRDefault="000E22FF" w:rsidP="009B77C0">
            <w:r>
              <w:t>Click on the button labeled “Find”</w:t>
            </w:r>
          </w:p>
        </w:tc>
        <w:tc>
          <w:tcPr>
            <w:tcW w:w="1663" w:type="dxa"/>
            <w:gridSpan w:val="3"/>
          </w:tcPr>
          <w:p w14:paraId="6CE6CD8B" w14:textId="77777777" w:rsidR="00001B06" w:rsidRDefault="00001B06" w:rsidP="009B77C0"/>
          <w:p w14:paraId="6D684933" w14:textId="459AC38E" w:rsidR="00001B06" w:rsidRDefault="00001B06" w:rsidP="009B77C0">
            <w:r>
              <w:t>This will</w:t>
            </w:r>
            <w:r w:rsidR="000E22FF">
              <w:t xml:space="preserve"> signal the system to search for any instances of the word</w:t>
            </w:r>
          </w:p>
        </w:tc>
        <w:tc>
          <w:tcPr>
            <w:tcW w:w="2455" w:type="dxa"/>
          </w:tcPr>
          <w:p w14:paraId="6FB75DA8" w14:textId="77777777" w:rsidR="000E22FF" w:rsidRDefault="000E22FF" w:rsidP="009B77C0"/>
          <w:p w14:paraId="5D25C3EC" w14:textId="5484D95F" w:rsidR="00001B06" w:rsidRDefault="000E22FF" w:rsidP="009B77C0">
            <w:r>
              <w:t>The text field at the bottom of the window should display “</w:t>
            </w:r>
            <w:r>
              <w:t>Found at (0,0)</w:t>
            </w:r>
            <w:r>
              <w:t>”.</w:t>
            </w:r>
          </w:p>
        </w:tc>
        <w:tc>
          <w:tcPr>
            <w:tcW w:w="1748" w:type="dxa"/>
          </w:tcPr>
          <w:p w14:paraId="0CDA15B2" w14:textId="77777777" w:rsidR="00001B06" w:rsidRDefault="00001B06" w:rsidP="009B77C0"/>
          <w:p w14:paraId="257F02CA" w14:textId="7CD4D14D" w:rsidR="00001B06" w:rsidRDefault="00001B06" w:rsidP="009B77C0">
            <w:r>
              <w:t>Failure to display the</w:t>
            </w:r>
            <w:r w:rsidR="000E22FF">
              <w:t xml:space="preserve"> expected test will result in a test failure</w:t>
            </w:r>
            <w:r>
              <w:t>.</w:t>
            </w:r>
          </w:p>
        </w:tc>
      </w:tr>
      <w:tr w:rsidR="00001B06" w14:paraId="33C745C4" w14:textId="77777777" w:rsidTr="009B77C0">
        <w:tblPrEx>
          <w:tblCellMar>
            <w:top w:w="0" w:type="dxa"/>
            <w:bottom w:w="0" w:type="dxa"/>
          </w:tblCellMar>
        </w:tblPrEx>
        <w:trPr>
          <w:trHeight w:val="1250"/>
        </w:trPr>
        <w:tc>
          <w:tcPr>
            <w:tcW w:w="9216" w:type="dxa"/>
            <w:gridSpan w:val="7"/>
            <w:tcBorders>
              <w:bottom w:val="single" w:sz="4" w:space="0" w:color="auto"/>
            </w:tcBorders>
          </w:tcPr>
          <w:p w14:paraId="124D1FBD" w14:textId="77777777" w:rsidR="00001B06" w:rsidRDefault="00001B06" w:rsidP="009B77C0">
            <w:r>
              <w:t>Concluding Remarks:</w:t>
            </w:r>
          </w:p>
        </w:tc>
      </w:tr>
      <w:tr w:rsidR="00001B06" w14:paraId="680E3DBD" w14:textId="77777777" w:rsidTr="009B77C0">
        <w:tblPrEx>
          <w:tblCellMar>
            <w:top w:w="0" w:type="dxa"/>
            <w:bottom w:w="0" w:type="dxa"/>
          </w:tblCellMar>
        </w:tblPrEx>
        <w:trPr>
          <w:trHeight w:val="890"/>
        </w:trPr>
        <w:tc>
          <w:tcPr>
            <w:tcW w:w="4514" w:type="dxa"/>
            <w:gridSpan w:val="3"/>
          </w:tcPr>
          <w:p w14:paraId="7ECC3B34" w14:textId="77777777" w:rsidR="00001B06" w:rsidRDefault="00001B06" w:rsidP="009B77C0">
            <w:r>
              <w:t xml:space="preserve">Testing Team: </w:t>
            </w:r>
          </w:p>
          <w:p w14:paraId="7C083345" w14:textId="77777777" w:rsidR="00001B06" w:rsidRDefault="00001B06" w:rsidP="009B77C0"/>
        </w:tc>
        <w:tc>
          <w:tcPr>
            <w:tcW w:w="4702" w:type="dxa"/>
            <w:gridSpan w:val="4"/>
          </w:tcPr>
          <w:p w14:paraId="61A3E828" w14:textId="77777777" w:rsidR="00001B06" w:rsidRDefault="00001B06" w:rsidP="009B77C0">
            <w:r>
              <w:t>Date Completed:</w:t>
            </w:r>
          </w:p>
        </w:tc>
      </w:tr>
    </w:tbl>
    <w:p w14:paraId="07BB4170" w14:textId="77777777" w:rsidR="00001B06" w:rsidRDefault="00001B06" w:rsidP="00001B06">
      <w:pPr>
        <w:rPr>
          <w:b/>
          <w:sz w:val="28"/>
        </w:rPr>
      </w:pPr>
    </w:p>
    <w:p w14:paraId="264C031C" w14:textId="6B3918D1" w:rsidR="00001B06" w:rsidRDefault="000E22FF" w:rsidP="000E22FF">
      <w:pPr>
        <w:pStyle w:val="Heading2"/>
      </w:pPr>
      <w:r>
        <w:t>Test &lt;SE_MC&gt;</w:t>
      </w:r>
    </w:p>
    <w:p w14:paraId="0879F48D" w14:textId="49A78AFB" w:rsidR="000E22FF" w:rsidRDefault="000E22FF" w:rsidP="000E22FF"/>
    <w:p w14:paraId="761865BC" w14:textId="6C2CB1CF" w:rsidR="000E22FF" w:rsidRPr="00B43CB4" w:rsidRDefault="000E22FF" w:rsidP="000E22FF">
      <w:r w:rsidRPr="00B34944">
        <w:rPr>
          <w:b/>
          <w:bCs/>
        </w:rPr>
        <w:t xml:space="preserve">Objective: </w:t>
      </w:r>
      <w:r>
        <w:t xml:space="preserve">Test the search functionality with </w:t>
      </w:r>
      <w:r>
        <w:t>case sensitivity</w:t>
      </w:r>
    </w:p>
    <w:p w14:paraId="2103E093" w14:textId="77777777" w:rsidR="000E22FF" w:rsidRDefault="000E22FF" w:rsidP="000E22FF">
      <w:pPr>
        <w:sectPr w:rsidR="000E22FF" w:rsidSect="007378E1">
          <w:headerReference w:type="default" r:id="rId17"/>
          <w:footerReference w:type="default" r:id="rId18"/>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proofErr w:type="gramStart"/>
      <w:r>
        <w:t>of  an</w:t>
      </w:r>
      <w:proofErr w:type="gramEnd"/>
      <w:r>
        <w:t xml:space="preserve"> existing database that will be included for testing,</w:t>
      </w:r>
    </w:p>
    <w:p w14:paraId="2CCB23DF" w14:textId="77777777" w:rsidR="000E22FF" w:rsidRDefault="000E22FF" w:rsidP="000E22FF">
      <w:pPr>
        <w:pStyle w:val="Paragraph"/>
        <w:sectPr w:rsidR="000E22FF">
          <w:type w:val="continuous"/>
          <w:pgSz w:w="12240" w:h="15840" w:code="1"/>
          <w:pgMar w:top="1440" w:right="1440" w:bottom="1440" w:left="1800" w:header="720" w:footer="720" w:gutter="0"/>
          <w:cols w:space="720"/>
        </w:sectPr>
      </w:pPr>
    </w:p>
    <w:p w14:paraId="082BEBE5" w14:textId="77777777" w:rsidR="000E22FF" w:rsidRDefault="000E22FF" w:rsidP="000E22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2405"/>
        <w:gridCol w:w="1164"/>
        <w:gridCol w:w="11"/>
        <w:gridCol w:w="488"/>
        <w:gridCol w:w="2455"/>
        <w:gridCol w:w="1748"/>
      </w:tblGrid>
      <w:tr w:rsidR="000E22FF" w14:paraId="69FABBAB" w14:textId="77777777" w:rsidTr="009B77C0">
        <w:tblPrEx>
          <w:tblCellMar>
            <w:top w:w="0" w:type="dxa"/>
            <w:bottom w:w="0" w:type="dxa"/>
          </w:tblCellMar>
        </w:tblPrEx>
        <w:trPr>
          <w:cantSplit/>
          <w:trHeight w:val="300"/>
        </w:trPr>
        <w:tc>
          <w:tcPr>
            <w:tcW w:w="4525" w:type="dxa"/>
            <w:gridSpan w:val="4"/>
          </w:tcPr>
          <w:p w14:paraId="1805676B" w14:textId="77777777" w:rsidR="000E22FF" w:rsidRDefault="000E22FF" w:rsidP="009B77C0">
            <w:r>
              <w:t>Test No.: SE_WW</w:t>
            </w:r>
          </w:p>
        </w:tc>
        <w:tc>
          <w:tcPr>
            <w:tcW w:w="4691" w:type="dxa"/>
            <w:gridSpan w:val="3"/>
          </w:tcPr>
          <w:p w14:paraId="225D2254" w14:textId="77777777" w:rsidR="000E22FF" w:rsidRDefault="000E22FF" w:rsidP="009B77C0">
            <w:r>
              <w:t>Current Status: Pending</w:t>
            </w:r>
          </w:p>
        </w:tc>
      </w:tr>
      <w:tr w:rsidR="000E22FF" w14:paraId="5CBDDFA2" w14:textId="77777777" w:rsidTr="009B77C0">
        <w:tblPrEx>
          <w:tblCellMar>
            <w:top w:w="0" w:type="dxa"/>
            <w:bottom w:w="0" w:type="dxa"/>
          </w:tblCellMar>
        </w:tblPrEx>
        <w:trPr>
          <w:cantSplit/>
          <w:trHeight w:val="300"/>
        </w:trPr>
        <w:tc>
          <w:tcPr>
            <w:tcW w:w="9216" w:type="dxa"/>
            <w:gridSpan w:val="7"/>
          </w:tcPr>
          <w:p w14:paraId="52FE7014" w14:textId="005C9184" w:rsidR="000E22FF" w:rsidRPr="00E47986" w:rsidRDefault="000E22FF" w:rsidP="009B77C0">
            <w:r w:rsidRPr="00E47986">
              <w:lastRenderedPageBreak/>
              <w:t xml:space="preserve">Test title:  </w:t>
            </w:r>
            <w:r>
              <w:t>Test the search functionality when the “match whole words” option is enabled</w:t>
            </w:r>
            <w:r>
              <w:t xml:space="preserve"> and the “match </w:t>
            </w:r>
            <w:proofErr w:type="spellStart"/>
            <w:proofErr w:type="gramStart"/>
            <w:r>
              <w:t>case”option</w:t>
            </w:r>
            <w:proofErr w:type="spellEnd"/>
            <w:proofErr w:type="gramEnd"/>
            <w:r>
              <w:t xml:space="preserve"> is also enabled.</w:t>
            </w:r>
          </w:p>
          <w:p w14:paraId="061E8AC2" w14:textId="77777777" w:rsidR="000E22FF" w:rsidRPr="00E47986" w:rsidRDefault="000E22FF" w:rsidP="009B77C0"/>
        </w:tc>
      </w:tr>
      <w:tr w:rsidR="000E22FF" w14:paraId="331E9D02" w14:textId="77777777" w:rsidTr="009B77C0">
        <w:tblPrEx>
          <w:tblCellMar>
            <w:top w:w="0" w:type="dxa"/>
            <w:bottom w:w="0" w:type="dxa"/>
          </w:tblCellMar>
        </w:tblPrEx>
        <w:trPr>
          <w:cantSplit/>
          <w:trHeight w:val="1070"/>
        </w:trPr>
        <w:tc>
          <w:tcPr>
            <w:tcW w:w="9216" w:type="dxa"/>
            <w:gridSpan w:val="7"/>
          </w:tcPr>
          <w:p w14:paraId="7B393BAA" w14:textId="77777777" w:rsidR="000E22FF" w:rsidRPr="00E47986" w:rsidRDefault="000E22FF" w:rsidP="009B77C0">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14:paraId="5DB2E596" w14:textId="77777777" w:rsidR="000E22FF" w:rsidRPr="00E47986" w:rsidRDefault="000E22FF" w:rsidP="009B77C0"/>
        </w:tc>
      </w:tr>
      <w:tr w:rsidR="000E22FF" w14:paraId="517D7FEC" w14:textId="77777777" w:rsidTr="009B77C0">
        <w:tblPrEx>
          <w:tblCellMar>
            <w:top w:w="0" w:type="dxa"/>
            <w:bottom w:w="0" w:type="dxa"/>
          </w:tblCellMar>
        </w:tblPrEx>
        <w:trPr>
          <w:cantSplit/>
          <w:trHeight w:val="4130"/>
        </w:trPr>
        <w:tc>
          <w:tcPr>
            <w:tcW w:w="945" w:type="dxa"/>
          </w:tcPr>
          <w:p w14:paraId="387A36AF" w14:textId="77777777" w:rsidR="000E22FF" w:rsidRDefault="000E22FF" w:rsidP="009B77C0">
            <w:r>
              <w:t>STEP</w:t>
            </w:r>
          </w:p>
          <w:p w14:paraId="4390B310" w14:textId="77777777" w:rsidR="000E22FF" w:rsidRDefault="000E22FF" w:rsidP="009B77C0"/>
          <w:p w14:paraId="21323E56" w14:textId="77777777" w:rsidR="000E22FF" w:rsidRDefault="000E22FF" w:rsidP="009B77C0">
            <w:r>
              <w:t>1</w:t>
            </w:r>
          </w:p>
        </w:tc>
        <w:tc>
          <w:tcPr>
            <w:tcW w:w="2405" w:type="dxa"/>
          </w:tcPr>
          <w:p w14:paraId="1F8E34B3" w14:textId="77777777" w:rsidR="000E22FF" w:rsidRDefault="000E22FF" w:rsidP="009B77C0">
            <w:r>
              <w:t>OPERATOR ACTION</w:t>
            </w:r>
          </w:p>
          <w:p w14:paraId="2D886722" w14:textId="77777777" w:rsidR="000E22FF" w:rsidRDefault="000E22FF" w:rsidP="009B77C0"/>
          <w:p w14:paraId="64E94E5A" w14:textId="77777777" w:rsidR="000E22FF" w:rsidRDefault="000E22FF" w:rsidP="009B77C0">
            <w:r>
              <w:t xml:space="preserve">Open </w:t>
            </w:r>
            <w:proofErr w:type="spellStart"/>
            <w:r>
              <w:t>dbEdit</w:t>
            </w:r>
            <w:proofErr w:type="spellEnd"/>
            <w:r>
              <w:t xml:space="preserve"> System.</w:t>
            </w:r>
          </w:p>
        </w:tc>
        <w:tc>
          <w:tcPr>
            <w:tcW w:w="1663" w:type="dxa"/>
            <w:gridSpan w:val="3"/>
          </w:tcPr>
          <w:p w14:paraId="656FCC14" w14:textId="77777777" w:rsidR="000E22FF" w:rsidRDefault="000E22FF" w:rsidP="009B77C0">
            <w:r>
              <w:t>PURPOSE</w:t>
            </w:r>
          </w:p>
          <w:p w14:paraId="0CF4FF00" w14:textId="77777777" w:rsidR="000E22FF" w:rsidRDefault="000E22FF" w:rsidP="009B77C0"/>
          <w:p w14:paraId="2DE74D69" w14:textId="77777777" w:rsidR="000E22FF" w:rsidRDefault="000E22FF" w:rsidP="009B77C0">
            <w:r>
              <w:t>Open the system for use.</w:t>
            </w:r>
          </w:p>
        </w:tc>
        <w:tc>
          <w:tcPr>
            <w:tcW w:w="2455" w:type="dxa"/>
          </w:tcPr>
          <w:p w14:paraId="1D9187A5" w14:textId="77777777" w:rsidR="000E22FF" w:rsidRDefault="000E22FF" w:rsidP="009B77C0">
            <w:r>
              <w:t>EXEPCTED RESULTS</w:t>
            </w:r>
          </w:p>
          <w:p w14:paraId="730D77E4" w14:textId="77777777" w:rsidR="000E22FF" w:rsidRDefault="000E22FF" w:rsidP="009B77C0"/>
          <w:p w14:paraId="66BD5372" w14:textId="77777777" w:rsidR="000E22FF" w:rsidRDefault="000E22FF" w:rsidP="009B77C0">
            <w:r>
              <w:t>System will open displaying a blank window labeled Table Name and the tool bar with File and Search options.</w:t>
            </w:r>
          </w:p>
        </w:tc>
        <w:tc>
          <w:tcPr>
            <w:tcW w:w="1748" w:type="dxa"/>
          </w:tcPr>
          <w:p w14:paraId="083732BB" w14:textId="77777777" w:rsidR="000E22FF" w:rsidRDefault="000E22FF" w:rsidP="009B77C0">
            <w:r>
              <w:t>COMMENTS</w:t>
            </w:r>
          </w:p>
          <w:p w14:paraId="48A1DC24" w14:textId="77777777" w:rsidR="000E22FF" w:rsidRDefault="000E22FF" w:rsidP="009B77C0"/>
          <w:p w14:paraId="0487315D" w14:textId="77777777" w:rsidR="000E22FF" w:rsidRDefault="000E22FF" w:rsidP="009B77C0"/>
        </w:tc>
      </w:tr>
      <w:tr w:rsidR="000E22FF" w14:paraId="015EBB4B" w14:textId="77777777" w:rsidTr="009B77C0">
        <w:tblPrEx>
          <w:tblCellMar>
            <w:top w:w="0" w:type="dxa"/>
            <w:bottom w:w="0" w:type="dxa"/>
          </w:tblCellMar>
        </w:tblPrEx>
        <w:trPr>
          <w:cantSplit/>
          <w:trHeight w:val="4130"/>
        </w:trPr>
        <w:tc>
          <w:tcPr>
            <w:tcW w:w="945" w:type="dxa"/>
          </w:tcPr>
          <w:p w14:paraId="56A150FB" w14:textId="77777777" w:rsidR="000E22FF" w:rsidRDefault="000E22FF" w:rsidP="009B77C0"/>
          <w:p w14:paraId="05AC9BA2" w14:textId="77777777" w:rsidR="000E22FF" w:rsidRDefault="000E22FF" w:rsidP="009B77C0"/>
          <w:p w14:paraId="49DB3F49" w14:textId="77777777" w:rsidR="000E22FF" w:rsidRDefault="000E22FF" w:rsidP="009B77C0"/>
          <w:p w14:paraId="7B17BE84" w14:textId="77777777" w:rsidR="000E22FF" w:rsidRDefault="000E22FF" w:rsidP="009B77C0">
            <w:r>
              <w:t>2</w:t>
            </w:r>
          </w:p>
        </w:tc>
        <w:tc>
          <w:tcPr>
            <w:tcW w:w="2405" w:type="dxa"/>
          </w:tcPr>
          <w:p w14:paraId="58F4B67A" w14:textId="77777777" w:rsidR="000E22FF" w:rsidRDefault="000E22FF" w:rsidP="009B77C0"/>
          <w:p w14:paraId="3F094F25" w14:textId="77777777" w:rsidR="000E22FF" w:rsidRDefault="000E22FF" w:rsidP="009B77C0">
            <w:r>
              <w:t>From the tool bar select “File” then from the menu select the option “Open”</w:t>
            </w:r>
          </w:p>
        </w:tc>
        <w:tc>
          <w:tcPr>
            <w:tcW w:w="1663" w:type="dxa"/>
            <w:gridSpan w:val="3"/>
          </w:tcPr>
          <w:p w14:paraId="632E1CB3" w14:textId="77777777" w:rsidR="000E22FF" w:rsidRDefault="000E22FF" w:rsidP="009B77C0"/>
          <w:p w14:paraId="7B0FEC32" w14:textId="77777777" w:rsidR="000E22FF" w:rsidRDefault="000E22FF" w:rsidP="009B77C0">
            <w:r>
              <w:t>This will allow the user to select the data file.</w:t>
            </w:r>
          </w:p>
        </w:tc>
        <w:tc>
          <w:tcPr>
            <w:tcW w:w="2455" w:type="dxa"/>
          </w:tcPr>
          <w:p w14:paraId="2CE52CF5" w14:textId="77777777" w:rsidR="000E22FF" w:rsidRDefault="000E22FF" w:rsidP="009B77C0"/>
          <w:p w14:paraId="6EFA70F8" w14:textId="77777777" w:rsidR="000E22FF" w:rsidRDefault="000E22FF" w:rsidP="009B77C0">
            <w:r>
              <w:t>This step should open a file browser window from which you will find a list of files.</w:t>
            </w:r>
          </w:p>
        </w:tc>
        <w:tc>
          <w:tcPr>
            <w:tcW w:w="1748" w:type="dxa"/>
          </w:tcPr>
          <w:p w14:paraId="18CCBC41" w14:textId="77777777" w:rsidR="000E22FF" w:rsidRDefault="000E22FF" w:rsidP="009B77C0"/>
        </w:tc>
      </w:tr>
      <w:tr w:rsidR="000E22FF" w14:paraId="4C6A3F5D" w14:textId="77777777" w:rsidTr="009B77C0">
        <w:tblPrEx>
          <w:tblCellMar>
            <w:top w:w="0" w:type="dxa"/>
            <w:bottom w:w="0" w:type="dxa"/>
          </w:tblCellMar>
        </w:tblPrEx>
        <w:trPr>
          <w:cantSplit/>
          <w:trHeight w:val="4130"/>
        </w:trPr>
        <w:tc>
          <w:tcPr>
            <w:tcW w:w="945" w:type="dxa"/>
          </w:tcPr>
          <w:p w14:paraId="2A43F022" w14:textId="77777777" w:rsidR="000E22FF" w:rsidRDefault="000E22FF" w:rsidP="009B77C0"/>
          <w:p w14:paraId="0B601190" w14:textId="77777777" w:rsidR="000E22FF" w:rsidRDefault="000E22FF" w:rsidP="009B77C0">
            <w:r>
              <w:t>3</w:t>
            </w:r>
          </w:p>
        </w:tc>
        <w:tc>
          <w:tcPr>
            <w:tcW w:w="2405" w:type="dxa"/>
          </w:tcPr>
          <w:p w14:paraId="7F8E6BAE" w14:textId="77777777" w:rsidR="000E22FF" w:rsidRDefault="000E22FF" w:rsidP="009B77C0"/>
          <w:p w14:paraId="15C5FAC5" w14:textId="77777777" w:rsidR="000E22FF" w:rsidRDefault="000E22FF" w:rsidP="009B77C0">
            <w:r>
              <w:t>Select the file named “TEST_DB” from the file browser and press the open button.</w:t>
            </w:r>
          </w:p>
        </w:tc>
        <w:tc>
          <w:tcPr>
            <w:tcW w:w="1663" w:type="dxa"/>
            <w:gridSpan w:val="3"/>
          </w:tcPr>
          <w:p w14:paraId="67321FDF" w14:textId="77777777" w:rsidR="000E22FF" w:rsidRDefault="000E22FF" w:rsidP="009B77C0"/>
          <w:p w14:paraId="08FD92B8" w14:textId="77777777" w:rsidR="000E22FF" w:rsidRDefault="000E22FF" w:rsidP="009B77C0">
            <w:r>
              <w:t>This step will load the data file into the editor.</w:t>
            </w:r>
          </w:p>
        </w:tc>
        <w:tc>
          <w:tcPr>
            <w:tcW w:w="2455" w:type="dxa"/>
          </w:tcPr>
          <w:p w14:paraId="02F2551E" w14:textId="77777777" w:rsidR="000E22FF" w:rsidRDefault="000E22FF" w:rsidP="009B77C0"/>
          <w:p w14:paraId="25B82330" w14:textId="77777777" w:rsidR="000E22FF" w:rsidRDefault="000E22FF" w:rsidP="009B77C0">
            <w:r>
              <w:t xml:space="preserve">The previously blank window should now display three tables labeled </w:t>
            </w:r>
            <w:proofErr w:type="gramStart"/>
            <w:r>
              <w:t>“ BIG</w:t>
            </w:r>
            <w:proofErr w:type="gramEnd"/>
            <w:r>
              <w:t>_TABLE”,</w:t>
            </w:r>
          </w:p>
          <w:p w14:paraId="242AA043" w14:textId="77777777" w:rsidR="000E22FF" w:rsidRDefault="000E22FF" w:rsidP="009B77C0">
            <w:r>
              <w:t>“CONSTRAINT_TABLE”,</w:t>
            </w:r>
          </w:p>
          <w:p w14:paraId="1253012F" w14:textId="77777777" w:rsidR="000E22FF" w:rsidRDefault="000E22FF" w:rsidP="009B77C0">
            <w:r>
              <w:t>and “TYPE_TABLE”</w:t>
            </w:r>
          </w:p>
        </w:tc>
        <w:tc>
          <w:tcPr>
            <w:tcW w:w="1748" w:type="dxa"/>
          </w:tcPr>
          <w:p w14:paraId="15612F8F" w14:textId="77777777" w:rsidR="000E22FF" w:rsidRDefault="000E22FF" w:rsidP="009B77C0"/>
        </w:tc>
      </w:tr>
      <w:tr w:rsidR="000E22FF" w14:paraId="59AD8E62" w14:textId="77777777" w:rsidTr="009B77C0">
        <w:tblPrEx>
          <w:tblCellMar>
            <w:top w:w="0" w:type="dxa"/>
            <w:bottom w:w="0" w:type="dxa"/>
          </w:tblCellMar>
        </w:tblPrEx>
        <w:trPr>
          <w:cantSplit/>
          <w:trHeight w:val="4130"/>
        </w:trPr>
        <w:tc>
          <w:tcPr>
            <w:tcW w:w="945" w:type="dxa"/>
          </w:tcPr>
          <w:p w14:paraId="230DB864" w14:textId="77777777" w:rsidR="000E22FF" w:rsidRDefault="000E22FF" w:rsidP="009B77C0"/>
          <w:p w14:paraId="6067937E" w14:textId="77777777" w:rsidR="000E22FF" w:rsidRDefault="000E22FF" w:rsidP="009B77C0">
            <w:r>
              <w:t>4</w:t>
            </w:r>
          </w:p>
        </w:tc>
        <w:tc>
          <w:tcPr>
            <w:tcW w:w="2405" w:type="dxa"/>
          </w:tcPr>
          <w:p w14:paraId="00922756" w14:textId="77777777" w:rsidR="000E22FF" w:rsidRDefault="000E22FF" w:rsidP="009B77C0"/>
          <w:p w14:paraId="01FBCA90" w14:textId="77777777" w:rsidR="000E22FF" w:rsidRDefault="000E22FF" w:rsidP="009B77C0">
            <w:r>
              <w:t>Double click on the table labeled “CONSTRAINT_TABLE”</w:t>
            </w:r>
          </w:p>
        </w:tc>
        <w:tc>
          <w:tcPr>
            <w:tcW w:w="1663" w:type="dxa"/>
            <w:gridSpan w:val="3"/>
          </w:tcPr>
          <w:p w14:paraId="3396B242" w14:textId="77777777" w:rsidR="000E22FF" w:rsidRDefault="000E22FF" w:rsidP="009B77C0"/>
          <w:p w14:paraId="374158F1" w14:textId="77777777" w:rsidR="000E22FF" w:rsidRDefault="000E22FF" w:rsidP="009B77C0">
            <w:r>
              <w:t>The step will open the table in which the filter function is to be tested on.</w:t>
            </w:r>
          </w:p>
        </w:tc>
        <w:tc>
          <w:tcPr>
            <w:tcW w:w="2455" w:type="dxa"/>
          </w:tcPr>
          <w:p w14:paraId="60FDE144" w14:textId="77777777" w:rsidR="000E22FF" w:rsidRDefault="000E22FF" w:rsidP="009B77C0"/>
          <w:p w14:paraId="06B7C96B" w14:textId="77777777" w:rsidR="000E22FF" w:rsidRDefault="000E22FF" w:rsidP="009B77C0">
            <w:r>
              <w:t>A separate window will display with data from the table. The first of the row will be blank.</w:t>
            </w:r>
          </w:p>
        </w:tc>
        <w:tc>
          <w:tcPr>
            <w:tcW w:w="1748" w:type="dxa"/>
          </w:tcPr>
          <w:p w14:paraId="53B6CDEF" w14:textId="77777777" w:rsidR="000E22FF" w:rsidRDefault="000E22FF" w:rsidP="009B77C0"/>
          <w:p w14:paraId="27072F47" w14:textId="77777777" w:rsidR="000E22FF" w:rsidRDefault="000E22FF" w:rsidP="009B77C0"/>
        </w:tc>
      </w:tr>
      <w:tr w:rsidR="000E22FF" w14:paraId="4CF97964" w14:textId="77777777" w:rsidTr="009B77C0">
        <w:tblPrEx>
          <w:tblCellMar>
            <w:top w:w="0" w:type="dxa"/>
            <w:bottom w:w="0" w:type="dxa"/>
          </w:tblCellMar>
        </w:tblPrEx>
        <w:trPr>
          <w:cantSplit/>
          <w:trHeight w:val="4130"/>
        </w:trPr>
        <w:tc>
          <w:tcPr>
            <w:tcW w:w="945" w:type="dxa"/>
          </w:tcPr>
          <w:p w14:paraId="723C2C67" w14:textId="77777777" w:rsidR="000E22FF" w:rsidRDefault="000E22FF" w:rsidP="009B77C0"/>
          <w:p w14:paraId="09804D5A" w14:textId="77777777" w:rsidR="000E22FF" w:rsidRDefault="000E22FF" w:rsidP="009B77C0">
            <w:r>
              <w:t>5</w:t>
            </w:r>
          </w:p>
        </w:tc>
        <w:tc>
          <w:tcPr>
            <w:tcW w:w="2405" w:type="dxa"/>
          </w:tcPr>
          <w:p w14:paraId="1A2438C2" w14:textId="77777777" w:rsidR="000E22FF" w:rsidRDefault="000E22FF" w:rsidP="009B77C0"/>
          <w:p w14:paraId="7AA233C1" w14:textId="77777777" w:rsidR="000E22FF" w:rsidRDefault="000E22FF" w:rsidP="009B77C0">
            <w:r>
              <w:t>From the tool bar select “Edit” then from the menu select the “Search” option.</w:t>
            </w:r>
          </w:p>
        </w:tc>
        <w:tc>
          <w:tcPr>
            <w:tcW w:w="1663" w:type="dxa"/>
            <w:gridSpan w:val="3"/>
          </w:tcPr>
          <w:p w14:paraId="3BA865AE" w14:textId="77777777" w:rsidR="000E22FF" w:rsidRDefault="000E22FF" w:rsidP="009B77C0"/>
          <w:p w14:paraId="465193B6" w14:textId="77777777" w:rsidR="000E22FF" w:rsidRDefault="000E22FF" w:rsidP="009B77C0">
            <w:r>
              <w:t>This step will open the search window for the testing to be conducted.</w:t>
            </w:r>
          </w:p>
        </w:tc>
        <w:tc>
          <w:tcPr>
            <w:tcW w:w="2455" w:type="dxa"/>
          </w:tcPr>
          <w:p w14:paraId="429C7C3E" w14:textId="77777777" w:rsidR="000E22FF" w:rsidRDefault="000E22FF" w:rsidP="009B77C0"/>
          <w:p w14:paraId="0857292C" w14:textId="77777777" w:rsidR="000E22FF" w:rsidRDefault="000E22FF" w:rsidP="009B77C0">
            <w:r>
              <w:t>A new window will open that contains the search options.</w:t>
            </w:r>
          </w:p>
        </w:tc>
        <w:tc>
          <w:tcPr>
            <w:tcW w:w="1748" w:type="dxa"/>
          </w:tcPr>
          <w:p w14:paraId="12D33DE0" w14:textId="77777777" w:rsidR="000E22FF" w:rsidRDefault="000E22FF" w:rsidP="009B77C0"/>
        </w:tc>
      </w:tr>
      <w:tr w:rsidR="000E22FF" w14:paraId="151A956A" w14:textId="77777777" w:rsidTr="009B77C0">
        <w:tblPrEx>
          <w:tblCellMar>
            <w:top w:w="0" w:type="dxa"/>
            <w:bottom w:w="0" w:type="dxa"/>
          </w:tblCellMar>
        </w:tblPrEx>
        <w:trPr>
          <w:cantSplit/>
          <w:trHeight w:val="4130"/>
        </w:trPr>
        <w:tc>
          <w:tcPr>
            <w:tcW w:w="945" w:type="dxa"/>
          </w:tcPr>
          <w:p w14:paraId="19B2C1F4" w14:textId="77777777" w:rsidR="000E22FF" w:rsidRDefault="000E22FF" w:rsidP="009B77C0"/>
          <w:p w14:paraId="79C77232" w14:textId="77777777" w:rsidR="000E22FF" w:rsidRDefault="000E22FF" w:rsidP="009B77C0">
            <w:r>
              <w:t>6</w:t>
            </w:r>
          </w:p>
        </w:tc>
        <w:tc>
          <w:tcPr>
            <w:tcW w:w="2405" w:type="dxa"/>
          </w:tcPr>
          <w:p w14:paraId="7374F015" w14:textId="77777777" w:rsidR="000E22FF" w:rsidRDefault="000E22FF" w:rsidP="009B77C0"/>
          <w:p w14:paraId="682B42A6" w14:textId="77777777" w:rsidR="000E22FF" w:rsidRDefault="000E22FF" w:rsidP="009B77C0">
            <w:r>
              <w:t>In the text field labeled “Search:” enter “</w:t>
            </w:r>
            <w:proofErr w:type="spellStart"/>
            <w:r>
              <w:t>Start_Name</w:t>
            </w:r>
            <w:proofErr w:type="spellEnd"/>
            <w:r>
              <w:t>” as text.</w:t>
            </w:r>
          </w:p>
        </w:tc>
        <w:tc>
          <w:tcPr>
            <w:tcW w:w="1663" w:type="dxa"/>
            <w:gridSpan w:val="3"/>
          </w:tcPr>
          <w:p w14:paraId="5EA8BF3B" w14:textId="77777777" w:rsidR="000E22FF" w:rsidRDefault="000E22FF" w:rsidP="009B77C0"/>
          <w:p w14:paraId="0ABD2DFA" w14:textId="77777777" w:rsidR="000E22FF" w:rsidRDefault="000E22FF" w:rsidP="009B77C0">
            <w:r>
              <w:t xml:space="preserve">This will indicate to the system what word is being searched </w:t>
            </w:r>
            <w:proofErr w:type="gramStart"/>
            <w:r>
              <w:t>for..</w:t>
            </w:r>
            <w:proofErr w:type="gramEnd"/>
          </w:p>
        </w:tc>
        <w:tc>
          <w:tcPr>
            <w:tcW w:w="2455" w:type="dxa"/>
          </w:tcPr>
          <w:p w14:paraId="169986BF" w14:textId="77777777" w:rsidR="000E22FF" w:rsidRDefault="000E22FF" w:rsidP="009B77C0"/>
          <w:p w14:paraId="1AD30656" w14:textId="77777777" w:rsidR="000E22FF" w:rsidRDefault="000E22FF" w:rsidP="009B77C0">
            <w:r>
              <w:t>The text field at the bottom of the window should display “Search wrapped”.</w:t>
            </w:r>
          </w:p>
        </w:tc>
        <w:tc>
          <w:tcPr>
            <w:tcW w:w="1748" w:type="dxa"/>
          </w:tcPr>
          <w:p w14:paraId="2CA6C685" w14:textId="77777777" w:rsidR="000E22FF" w:rsidRDefault="000E22FF" w:rsidP="009B77C0"/>
        </w:tc>
      </w:tr>
      <w:tr w:rsidR="000E22FF" w14:paraId="643A0FCB" w14:textId="77777777" w:rsidTr="009B77C0">
        <w:tblPrEx>
          <w:tblCellMar>
            <w:top w:w="0" w:type="dxa"/>
            <w:bottom w:w="0" w:type="dxa"/>
          </w:tblCellMar>
        </w:tblPrEx>
        <w:trPr>
          <w:cantSplit/>
          <w:trHeight w:val="4130"/>
        </w:trPr>
        <w:tc>
          <w:tcPr>
            <w:tcW w:w="945" w:type="dxa"/>
          </w:tcPr>
          <w:p w14:paraId="37E2C6B8" w14:textId="77777777" w:rsidR="000E22FF" w:rsidRDefault="000E22FF" w:rsidP="009B77C0"/>
          <w:p w14:paraId="11EE5810" w14:textId="77777777" w:rsidR="000E22FF" w:rsidRDefault="000E22FF" w:rsidP="009B77C0">
            <w:r>
              <w:t>7</w:t>
            </w:r>
          </w:p>
        </w:tc>
        <w:tc>
          <w:tcPr>
            <w:tcW w:w="2405" w:type="dxa"/>
          </w:tcPr>
          <w:p w14:paraId="7FB521C5" w14:textId="77777777" w:rsidR="000E22FF" w:rsidRDefault="000E22FF" w:rsidP="009B77C0"/>
          <w:p w14:paraId="62DD791A" w14:textId="77777777" w:rsidR="000E22FF" w:rsidRDefault="000E22FF" w:rsidP="009B77C0">
            <w:r>
              <w:t>Click on the button labeled “Find”</w:t>
            </w:r>
          </w:p>
        </w:tc>
        <w:tc>
          <w:tcPr>
            <w:tcW w:w="1663" w:type="dxa"/>
            <w:gridSpan w:val="3"/>
          </w:tcPr>
          <w:p w14:paraId="657BC212" w14:textId="77777777" w:rsidR="000E22FF" w:rsidRDefault="000E22FF" w:rsidP="009B77C0"/>
          <w:p w14:paraId="57D10E65" w14:textId="77777777" w:rsidR="000E22FF" w:rsidRDefault="000E22FF" w:rsidP="009B77C0">
            <w:r>
              <w:t>This will signal the system to search for any instances of the word</w:t>
            </w:r>
          </w:p>
        </w:tc>
        <w:tc>
          <w:tcPr>
            <w:tcW w:w="2455" w:type="dxa"/>
          </w:tcPr>
          <w:p w14:paraId="0A221B13" w14:textId="77777777" w:rsidR="000E22FF" w:rsidRDefault="000E22FF" w:rsidP="009B77C0"/>
          <w:p w14:paraId="59756E55" w14:textId="77777777" w:rsidR="000E22FF" w:rsidRDefault="000E22FF" w:rsidP="009B77C0">
            <w:r>
              <w:t>The text field at the bottom of the window should display “Found at (0,0)”.</w:t>
            </w:r>
          </w:p>
        </w:tc>
        <w:tc>
          <w:tcPr>
            <w:tcW w:w="1748" w:type="dxa"/>
          </w:tcPr>
          <w:p w14:paraId="0916A932" w14:textId="77777777" w:rsidR="000E22FF" w:rsidRDefault="000E22FF" w:rsidP="009B77C0"/>
          <w:p w14:paraId="45658F5F" w14:textId="7A471A7D" w:rsidR="000E22FF" w:rsidRDefault="000E22FF" w:rsidP="009B77C0"/>
        </w:tc>
      </w:tr>
      <w:tr w:rsidR="000E22FF" w14:paraId="4BDD2568" w14:textId="77777777" w:rsidTr="009B77C0">
        <w:tblPrEx>
          <w:tblCellMar>
            <w:top w:w="0" w:type="dxa"/>
            <w:bottom w:w="0" w:type="dxa"/>
          </w:tblCellMar>
        </w:tblPrEx>
        <w:trPr>
          <w:cantSplit/>
          <w:trHeight w:val="4130"/>
        </w:trPr>
        <w:tc>
          <w:tcPr>
            <w:tcW w:w="945" w:type="dxa"/>
          </w:tcPr>
          <w:p w14:paraId="1D86FE32" w14:textId="77777777" w:rsidR="000E22FF" w:rsidRDefault="000E22FF" w:rsidP="009B77C0"/>
          <w:p w14:paraId="2253451C" w14:textId="5ED276BD" w:rsidR="000E22FF" w:rsidRDefault="000E22FF" w:rsidP="009B77C0">
            <w:r>
              <w:t>8</w:t>
            </w:r>
          </w:p>
        </w:tc>
        <w:tc>
          <w:tcPr>
            <w:tcW w:w="2405" w:type="dxa"/>
          </w:tcPr>
          <w:p w14:paraId="777799F3" w14:textId="77777777" w:rsidR="000E22FF" w:rsidRDefault="000E22FF" w:rsidP="009B77C0"/>
          <w:p w14:paraId="7AF15566" w14:textId="77777777" w:rsidR="000E22FF" w:rsidRDefault="000E22FF" w:rsidP="009B77C0">
            <w:r>
              <w:t>In the text field labeled “Search:” enter “</w:t>
            </w:r>
            <w:proofErr w:type="spellStart"/>
            <w:r>
              <w:t>Start_</w:t>
            </w:r>
            <w:r>
              <w:t>n</w:t>
            </w:r>
            <w:r>
              <w:t>ame</w:t>
            </w:r>
            <w:proofErr w:type="spellEnd"/>
            <w:r>
              <w:t>” as text.</w:t>
            </w:r>
          </w:p>
          <w:p w14:paraId="252F3990" w14:textId="77777777" w:rsidR="000E22FF" w:rsidRDefault="000E22FF" w:rsidP="009B77C0"/>
          <w:p w14:paraId="6F8EFAC4" w14:textId="367AB9F6" w:rsidR="000E22FF" w:rsidRDefault="000E22FF" w:rsidP="009B77C0">
            <w:r>
              <w:t>*THIS TEST IS CASE SENSITIVE*</w:t>
            </w:r>
          </w:p>
        </w:tc>
        <w:tc>
          <w:tcPr>
            <w:tcW w:w="1663" w:type="dxa"/>
            <w:gridSpan w:val="3"/>
          </w:tcPr>
          <w:p w14:paraId="41A6A84F" w14:textId="77777777" w:rsidR="000E22FF" w:rsidRDefault="000E22FF" w:rsidP="009B77C0"/>
          <w:p w14:paraId="5B3728DD" w14:textId="7FD0B77D" w:rsidR="000E22FF" w:rsidRDefault="000E22FF" w:rsidP="009B77C0">
            <w:r>
              <w:t xml:space="preserve">This will modify the text to be searched to a </w:t>
            </w:r>
            <w:proofErr w:type="gramStart"/>
            <w:r>
              <w:t>lower case</w:t>
            </w:r>
            <w:proofErr w:type="gramEnd"/>
            <w:r>
              <w:t xml:space="preserve"> letter that was previously upper case</w:t>
            </w:r>
          </w:p>
        </w:tc>
        <w:tc>
          <w:tcPr>
            <w:tcW w:w="2455" w:type="dxa"/>
          </w:tcPr>
          <w:p w14:paraId="26CF7221" w14:textId="77777777" w:rsidR="000E22FF" w:rsidRDefault="000E22FF" w:rsidP="009B77C0"/>
          <w:p w14:paraId="6E278345" w14:textId="67C0FCD6" w:rsidR="000E22FF" w:rsidRDefault="000E22FF" w:rsidP="009B77C0">
            <w:r>
              <w:t>The text field at the bottom of the window should display “Found at (0,0)”.</w:t>
            </w:r>
          </w:p>
        </w:tc>
        <w:tc>
          <w:tcPr>
            <w:tcW w:w="1748" w:type="dxa"/>
          </w:tcPr>
          <w:p w14:paraId="7CE3D7DD" w14:textId="77777777" w:rsidR="000E22FF" w:rsidRDefault="000E22FF" w:rsidP="009B77C0"/>
        </w:tc>
      </w:tr>
      <w:tr w:rsidR="007C7DAC" w14:paraId="6F0AE161" w14:textId="77777777" w:rsidTr="009B77C0">
        <w:tblPrEx>
          <w:tblCellMar>
            <w:top w:w="0" w:type="dxa"/>
            <w:bottom w:w="0" w:type="dxa"/>
          </w:tblCellMar>
        </w:tblPrEx>
        <w:trPr>
          <w:cantSplit/>
          <w:trHeight w:val="4130"/>
        </w:trPr>
        <w:tc>
          <w:tcPr>
            <w:tcW w:w="945" w:type="dxa"/>
          </w:tcPr>
          <w:p w14:paraId="1F89C0E8" w14:textId="77777777" w:rsidR="007C7DAC" w:rsidRDefault="007C7DAC" w:rsidP="009B77C0"/>
          <w:p w14:paraId="5AD96EDB" w14:textId="02BA3FC7" w:rsidR="007C7DAC" w:rsidRDefault="007C7DAC" w:rsidP="009B77C0">
            <w:r>
              <w:t>9</w:t>
            </w:r>
          </w:p>
        </w:tc>
        <w:tc>
          <w:tcPr>
            <w:tcW w:w="2405" w:type="dxa"/>
          </w:tcPr>
          <w:p w14:paraId="7060D07F" w14:textId="77777777" w:rsidR="007C7DAC" w:rsidRDefault="007C7DAC" w:rsidP="009B77C0"/>
          <w:p w14:paraId="627EBB79" w14:textId="136F98BA" w:rsidR="007C7DAC" w:rsidRDefault="007C7DAC" w:rsidP="009B77C0">
            <w:r>
              <w:t>Check the box labeled “Match case”</w:t>
            </w:r>
          </w:p>
        </w:tc>
        <w:tc>
          <w:tcPr>
            <w:tcW w:w="1663" w:type="dxa"/>
            <w:gridSpan w:val="3"/>
          </w:tcPr>
          <w:p w14:paraId="0AE1EF24" w14:textId="77777777" w:rsidR="007C7DAC" w:rsidRDefault="007C7DAC" w:rsidP="009B77C0"/>
          <w:p w14:paraId="32EAEAB9" w14:textId="3CFEE66B" w:rsidR="007C7DAC" w:rsidRDefault="007C7DAC" w:rsidP="009B77C0">
            <w:r>
              <w:t>This will signal the system that the new search is case sensitive.</w:t>
            </w:r>
          </w:p>
        </w:tc>
        <w:tc>
          <w:tcPr>
            <w:tcW w:w="2455" w:type="dxa"/>
          </w:tcPr>
          <w:p w14:paraId="689390C8" w14:textId="77777777" w:rsidR="007C7DAC" w:rsidRDefault="007C7DAC" w:rsidP="009B77C0"/>
          <w:p w14:paraId="793B85E8" w14:textId="2FA5D3BF" w:rsidR="007C7DAC" w:rsidRDefault="007C7DAC" w:rsidP="009B77C0">
            <w:r>
              <w:t>The box labeled “Match case” should display a checkmark</w:t>
            </w:r>
          </w:p>
        </w:tc>
        <w:tc>
          <w:tcPr>
            <w:tcW w:w="1748" w:type="dxa"/>
          </w:tcPr>
          <w:p w14:paraId="7B8D1927" w14:textId="77777777" w:rsidR="007C7DAC" w:rsidRDefault="007C7DAC" w:rsidP="009B77C0"/>
        </w:tc>
      </w:tr>
      <w:tr w:rsidR="007C7DAC" w14:paraId="0AF03844" w14:textId="77777777" w:rsidTr="009B77C0">
        <w:tblPrEx>
          <w:tblCellMar>
            <w:top w:w="0" w:type="dxa"/>
            <w:bottom w:w="0" w:type="dxa"/>
          </w:tblCellMar>
        </w:tblPrEx>
        <w:trPr>
          <w:cantSplit/>
          <w:trHeight w:val="4130"/>
        </w:trPr>
        <w:tc>
          <w:tcPr>
            <w:tcW w:w="945" w:type="dxa"/>
          </w:tcPr>
          <w:p w14:paraId="111F17A7" w14:textId="77777777" w:rsidR="007C7DAC" w:rsidRDefault="007C7DAC" w:rsidP="009B77C0"/>
          <w:p w14:paraId="790CD81F" w14:textId="20315955" w:rsidR="007C7DAC" w:rsidRDefault="007C7DAC" w:rsidP="009B77C0">
            <w:r>
              <w:t>10</w:t>
            </w:r>
          </w:p>
        </w:tc>
        <w:tc>
          <w:tcPr>
            <w:tcW w:w="2405" w:type="dxa"/>
          </w:tcPr>
          <w:p w14:paraId="79EFAFFF" w14:textId="77777777" w:rsidR="007C7DAC" w:rsidRDefault="007C7DAC" w:rsidP="009B77C0"/>
          <w:p w14:paraId="7CCC1020" w14:textId="7B3FC5F1" w:rsidR="007C7DAC" w:rsidRDefault="007C7DAC" w:rsidP="009B77C0">
            <w:r>
              <w:t>Click on the button labeled “Find”</w:t>
            </w:r>
          </w:p>
        </w:tc>
        <w:tc>
          <w:tcPr>
            <w:tcW w:w="1663" w:type="dxa"/>
            <w:gridSpan w:val="3"/>
          </w:tcPr>
          <w:p w14:paraId="50E49321" w14:textId="77777777" w:rsidR="007C7DAC" w:rsidRDefault="007C7DAC" w:rsidP="009B77C0"/>
          <w:p w14:paraId="3B9386FF" w14:textId="6BED457B" w:rsidR="007C7DAC" w:rsidRDefault="007C7DAC" w:rsidP="009B77C0">
            <w:r>
              <w:t>This will signal the system to search for any instances of the word</w:t>
            </w:r>
          </w:p>
        </w:tc>
        <w:tc>
          <w:tcPr>
            <w:tcW w:w="2455" w:type="dxa"/>
          </w:tcPr>
          <w:p w14:paraId="0440F82E" w14:textId="77777777" w:rsidR="007C7DAC" w:rsidRDefault="007C7DAC" w:rsidP="009B77C0"/>
          <w:p w14:paraId="25AEC9B8" w14:textId="6CBA90A9" w:rsidR="007C7DAC" w:rsidRDefault="007C7DAC" w:rsidP="009B77C0">
            <w:r>
              <w:t>The text field at the bottom of the window should display “</w:t>
            </w:r>
            <w:r>
              <w:t>Search wrapped</w:t>
            </w:r>
            <w:r>
              <w:t>”.</w:t>
            </w:r>
            <w:r>
              <w:t xml:space="preserve"> This indicates that no instances matching the search with case sensitivity enabled.</w:t>
            </w:r>
          </w:p>
        </w:tc>
        <w:tc>
          <w:tcPr>
            <w:tcW w:w="1748" w:type="dxa"/>
          </w:tcPr>
          <w:p w14:paraId="72E5C176" w14:textId="77777777" w:rsidR="007C7DAC" w:rsidRDefault="007C7DAC" w:rsidP="009B77C0"/>
          <w:p w14:paraId="3D7D4C98" w14:textId="48EDF482" w:rsidR="007C7DAC" w:rsidRDefault="007C7DAC" w:rsidP="009B77C0">
            <w:r>
              <w:t>Any other display would indicate a test failure.</w:t>
            </w:r>
          </w:p>
        </w:tc>
      </w:tr>
      <w:tr w:rsidR="000E22FF" w14:paraId="281AE923" w14:textId="77777777" w:rsidTr="009B77C0">
        <w:tblPrEx>
          <w:tblCellMar>
            <w:top w:w="0" w:type="dxa"/>
            <w:bottom w:w="0" w:type="dxa"/>
          </w:tblCellMar>
        </w:tblPrEx>
        <w:trPr>
          <w:trHeight w:val="1250"/>
        </w:trPr>
        <w:tc>
          <w:tcPr>
            <w:tcW w:w="9216" w:type="dxa"/>
            <w:gridSpan w:val="7"/>
            <w:tcBorders>
              <w:bottom w:val="single" w:sz="4" w:space="0" w:color="auto"/>
            </w:tcBorders>
          </w:tcPr>
          <w:p w14:paraId="227CC83F" w14:textId="77777777" w:rsidR="000E22FF" w:rsidRDefault="000E22FF" w:rsidP="009B77C0">
            <w:r>
              <w:t>Concluding Remarks:</w:t>
            </w:r>
          </w:p>
        </w:tc>
      </w:tr>
      <w:tr w:rsidR="000E22FF" w14:paraId="09D19F52" w14:textId="77777777" w:rsidTr="009B77C0">
        <w:tblPrEx>
          <w:tblCellMar>
            <w:top w:w="0" w:type="dxa"/>
            <w:bottom w:w="0" w:type="dxa"/>
          </w:tblCellMar>
        </w:tblPrEx>
        <w:trPr>
          <w:trHeight w:val="890"/>
        </w:trPr>
        <w:tc>
          <w:tcPr>
            <w:tcW w:w="4514" w:type="dxa"/>
            <w:gridSpan w:val="3"/>
          </w:tcPr>
          <w:p w14:paraId="2B6EABCC" w14:textId="77777777" w:rsidR="000E22FF" w:rsidRDefault="000E22FF" w:rsidP="009B77C0">
            <w:r>
              <w:t xml:space="preserve">Testing Team: </w:t>
            </w:r>
          </w:p>
          <w:p w14:paraId="4FC180E8" w14:textId="77777777" w:rsidR="000E22FF" w:rsidRDefault="000E22FF" w:rsidP="009B77C0"/>
        </w:tc>
        <w:tc>
          <w:tcPr>
            <w:tcW w:w="4702" w:type="dxa"/>
            <w:gridSpan w:val="4"/>
          </w:tcPr>
          <w:p w14:paraId="4D7B2F47" w14:textId="77777777" w:rsidR="000E22FF" w:rsidRDefault="000E22FF" w:rsidP="009B77C0">
            <w:r>
              <w:t>Date Completed:</w:t>
            </w:r>
          </w:p>
        </w:tc>
      </w:tr>
    </w:tbl>
    <w:p w14:paraId="3B8B9D25" w14:textId="6BC9F072" w:rsidR="000E22FF" w:rsidRDefault="000E22FF" w:rsidP="000E22FF"/>
    <w:p w14:paraId="3D1A41B8" w14:textId="701DD321" w:rsidR="007C7DAC" w:rsidRDefault="007C7DAC" w:rsidP="007C7DAC">
      <w:pPr>
        <w:pStyle w:val="Heading2"/>
      </w:pPr>
      <w:r>
        <w:t>Test &lt;SE_RE&gt;</w:t>
      </w:r>
    </w:p>
    <w:p w14:paraId="3B2E16AD" w14:textId="25F31535" w:rsidR="007C7DAC" w:rsidRPr="00B43CB4" w:rsidRDefault="007C7DAC" w:rsidP="007C7DAC">
      <w:r w:rsidRPr="00B34944">
        <w:rPr>
          <w:b/>
          <w:bCs/>
        </w:rPr>
        <w:t xml:space="preserve">Objective: </w:t>
      </w:r>
      <w:r>
        <w:t xml:space="preserve">Test the search </w:t>
      </w:r>
      <w:r>
        <w:t>and replace functionality</w:t>
      </w:r>
    </w:p>
    <w:p w14:paraId="7228C343" w14:textId="77777777" w:rsidR="007C7DAC" w:rsidRDefault="007C7DAC" w:rsidP="007C7DAC">
      <w:pPr>
        <w:sectPr w:rsidR="007C7DAC" w:rsidSect="007378E1">
          <w:headerReference w:type="default" r:id="rId19"/>
          <w:footerReference w:type="default" r:id="rId20"/>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proofErr w:type="gramStart"/>
      <w:r>
        <w:t>of  an</w:t>
      </w:r>
      <w:proofErr w:type="gramEnd"/>
      <w:r>
        <w:t xml:space="preserve"> existing database that will be included for testing,</w:t>
      </w:r>
    </w:p>
    <w:p w14:paraId="20D7C812" w14:textId="77777777" w:rsidR="007C7DAC" w:rsidRDefault="007C7DAC" w:rsidP="007C7DAC">
      <w:pPr>
        <w:pStyle w:val="Paragraph"/>
        <w:sectPr w:rsidR="007C7DAC">
          <w:type w:val="continuous"/>
          <w:pgSz w:w="12240" w:h="15840" w:code="1"/>
          <w:pgMar w:top="1440" w:right="1440" w:bottom="1440" w:left="1800" w:header="720" w:footer="720" w:gutter="0"/>
          <w:cols w:space="720"/>
        </w:sectPr>
      </w:pPr>
    </w:p>
    <w:p w14:paraId="11230F38" w14:textId="77777777" w:rsidR="007C7DAC" w:rsidRDefault="007C7DAC" w:rsidP="007C7D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2405"/>
        <w:gridCol w:w="1164"/>
        <w:gridCol w:w="11"/>
        <w:gridCol w:w="488"/>
        <w:gridCol w:w="2455"/>
        <w:gridCol w:w="1748"/>
      </w:tblGrid>
      <w:tr w:rsidR="007C7DAC" w14:paraId="00E0A4ED" w14:textId="77777777" w:rsidTr="009B77C0">
        <w:tblPrEx>
          <w:tblCellMar>
            <w:top w:w="0" w:type="dxa"/>
            <w:bottom w:w="0" w:type="dxa"/>
          </w:tblCellMar>
        </w:tblPrEx>
        <w:trPr>
          <w:cantSplit/>
          <w:trHeight w:val="300"/>
        </w:trPr>
        <w:tc>
          <w:tcPr>
            <w:tcW w:w="4525" w:type="dxa"/>
            <w:gridSpan w:val="4"/>
          </w:tcPr>
          <w:p w14:paraId="090B7F0F" w14:textId="77777777" w:rsidR="007C7DAC" w:rsidRDefault="007C7DAC" w:rsidP="009B77C0">
            <w:r>
              <w:t>Test No.: SE_WW</w:t>
            </w:r>
          </w:p>
        </w:tc>
        <w:tc>
          <w:tcPr>
            <w:tcW w:w="4691" w:type="dxa"/>
            <w:gridSpan w:val="3"/>
          </w:tcPr>
          <w:p w14:paraId="19162045" w14:textId="77777777" w:rsidR="007C7DAC" w:rsidRDefault="007C7DAC" w:rsidP="009B77C0">
            <w:r>
              <w:t>Current Status: Pending</w:t>
            </w:r>
          </w:p>
        </w:tc>
      </w:tr>
      <w:tr w:rsidR="007C7DAC" w14:paraId="7D02B491" w14:textId="77777777" w:rsidTr="009B77C0">
        <w:tblPrEx>
          <w:tblCellMar>
            <w:top w:w="0" w:type="dxa"/>
            <w:bottom w:w="0" w:type="dxa"/>
          </w:tblCellMar>
        </w:tblPrEx>
        <w:trPr>
          <w:cantSplit/>
          <w:trHeight w:val="300"/>
        </w:trPr>
        <w:tc>
          <w:tcPr>
            <w:tcW w:w="9216" w:type="dxa"/>
            <w:gridSpan w:val="7"/>
          </w:tcPr>
          <w:p w14:paraId="4523D1DE" w14:textId="3F2D370E" w:rsidR="007C7DAC" w:rsidRPr="00E47986" w:rsidRDefault="007C7DAC" w:rsidP="009B77C0">
            <w:r w:rsidRPr="00E47986">
              <w:lastRenderedPageBreak/>
              <w:t xml:space="preserve">Test title:  </w:t>
            </w:r>
            <w:r>
              <w:t xml:space="preserve">Test the search </w:t>
            </w:r>
            <w:r>
              <w:t>and replace functionality of the system.</w:t>
            </w:r>
          </w:p>
          <w:p w14:paraId="0A370D37" w14:textId="77777777" w:rsidR="007C7DAC" w:rsidRPr="00E47986" w:rsidRDefault="007C7DAC" w:rsidP="009B77C0"/>
        </w:tc>
      </w:tr>
      <w:tr w:rsidR="007C7DAC" w14:paraId="14162335" w14:textId="77777777" w:rsidTr="009B77C0">
        <w:tblPrEx>
          <w:tblCellMar>
            <w:top w:w="0" w:type="dxa"/>
            <w:bottom w:w="0" w:type="dxa"/>
          </w:tblCellMar>
        </w:tblPrEx>
        <w:trPr>
          <w:cantSplit/>
          <w:trHeight w:val="1070"/>
        </w:trPr>
        <w:tc>
          <w:tcPr>
            <w:tcW w:w="9216" w:type="dxa"/>
            <w:gridSpan w:val="7"/>
          </w:tcPr>
          <w:p w14:paraId="6BD62AB7" w14:textId="0B5001C5" w:rsidR="007C7DAC" w:rsidRPr="00E47986" w:rsidRDefault="007C7DAC" w:rsidP="009B77C0">
            <w:r w:rsidRPr="00E47986">
              <w:t xml:space="preserve">Testing approach: </w:t>
            </w:r>
            <w:r>
              <w:t>The test will be making use of an existing data base that will be included.</w:t>
            </w:r>
            <w:r>
              <w:t xml:space="preserve"> The test will follow the steps of the test SE_WW since the test is a preliminary step for this test.</w:t>
            </w:r>
          </w:p>
          <w:p w14:paraId="12319B0E" w14:textId="77777777" w:rsidR="007C7DAC" w:rsidRPr="00E47986" w:rsidRDefault="007C7DAC" w:rsidP="009B77C0"/>
        </w:tc>
      </w:tr>
      <w:tr w:rsidR="007C7DAC" w14:paraId="78720F79" w14:textId="77777777" w:rsidTr="009B77C0">
        <w:tblPrEx>
          <w:tblCellMar>
            <w:top w:w="0" w:type="dxa"/>
            <w:bottom w:w="0" w:type="dxa"/>
          </w:tblCellMar>
        </w:tblPrEx>
        <w:trPr>
          <w:cantSplit/>
          <w:trHeight w:val="4130"/>
        </w:trPr>
        <w:tc>
          <w:tcPr>
            <w:tcW w:w="945" w:type="dxa"/>
          </w:tcPr>
          <w:p w14:paraId="305167CB" w14:textId="77777777" w:rsidR="007C7DAC" w:rsidRDefault="007C7DAC" w:rsidP="009B77C0">
            <w:r>
              <w:t>STEP</w:t>
            </w:r>
          </w:p>
          <w:p w14:paraId="3E07B1C9" w14:textId="77777777" w:rsidR="007C7DAC" w:rsidRDefault="007C7DAC" w:rsidP="009B77C0"/>
          <w:p w14:paraId="483C3A18" w14:textId="77777777" w:rsidR="007C7DAC" w:rsidRDefault="007C7DAC" w:rsidP="009B77C0">
            <w:r>
              <w:t>1</w:t>
            </w:r>
          </w:p>
        </w:tc>
        <w:tc>
          <w:tcPr>
            <w:tcW w:w="2405" w:type="dxa"/>
          </w:tcPr>
          <w:p w14:paraId="498D8EE6" w14:textId="77777777" w:rsidR="007C7DAC" w:rsidRDefault="007C7DAC" w:rsidP="009B77C0">
            <w:r>
              <w:t>OPERATOR ACTION</w:t>
            </w:r>
          </w:p>
          <w:p w14:paraId="56AFE1C6" w14:textId="77777777" w:rsidR="007C7DAC" w:rsidRDefault="007C7DAC" w:rsidP="009B77C0"/>
          <w:p w14:paraId="34754910" w14:textId="77777777" w:rsidR="007C7DAC" w:rsidRDefault="007C7DAC" w:rsidP="009B77C0">
            <w:r>
              <w:t xml:space="preserve">Open </w:t>
            </w:r>
            <w:proofErr w:type="spellStart"/>
            <w:r>
              <w:t>dbEdit</w:t>
            </w:r>
            <w:proofErr w:type="spellEnd"/>
            <w:r>
              <w:t xml:space="preserve"> System.</w:t>
            </w:r>
          </w:p>
        </w:tc>
        <w:tc>
          <w:tcPr>
            <w:tcW w:w="1663" w:type="dxa"/>
            <w:gridSpan w:val="3"/>
          </w:tcPr>
          <w:p w14:paraId="1280C661" w14:textId="77777777" w:rsidR="007C7DAC" w:rsidRDefault="007C7DAC" w:rsidP="009B77C0">
            <w:r>
              <w:t>PURPOSE</w:t>
            </w:r>
          </w:p>
          <w:p w14:paraId="7147295D" w14:textId="77777777" w:rsidR="007C7DAC" w:rsidRDefault="007C7DAC" w:rsidP="009B77C0"/>
          <w:p w14:paraId="520AC27B" w14:textId="77777777" w:rsidR="007C7DAC" w:rsidRDefault="007C7DAC" w:rsidP="009B77C0">
            <w:r>
              <w:t>Open the system for use.</w:t>
            </w:r>
          </w:p>
        </w:tc>
        <w:tc>
          <w:tcPr>
            <w:tcW w:w="2455" w:type="dxa"/>
          </w:tcPr>
          <w:p w14:paraId="01D3BF88" w14:textId="77777777" w:rsidR="007C7DAC" w:rsidRDefault="007C7DAC" w:rsidP="009B77C0">
            <w:r>
              <w:t>EXEPCTED RESULTS</w:t>
            </w:r>
          </w:p>
          <w:p w14:paraId="33676587" w14:textId="77777777" w:rsidR="007C7DAC" w:rsidRDefault="007C7DAC" w:rsidP="009B77C0"/>
          <w:p w14:paraId="20AEAA76" w14:textId="77777777" w:rsidR="007C7DAC" w:rsidRDefault="007C7DAC" w:rsidP="009B77C0">
            <w:r>
              <w:t>System will open displaying a blank window labeled Table Name and the tool bar with File and Search options.</w:t>
            </w:r>
          </w:p>
        </w:tc>
        <w:tc>
          <w:tcPr>
            <w:tcW w:w="1748" w:type="dxa"/>
          </w:tcPr>
          <w:p w14:paraId="67CE471C" w14:textId="77777777" w:rsidR="007C7DAC" w:rsidRDefault="007C7DAC" w:rsidP="009B77C0">
            <w:r>
              <w:t>COMMENTS</w:t>
            </w:r>
          </w:p>
          <w:p w14:paraId="6F8AD9A1" w14:textId="77777777" w:rsidR="007C7DAC" w:rsidRDefault="007C7DAC" w:rsidP="009B77C0"/>
          <w:p w14:paraId="3CCBFB3C" w14:textId="77777777" w:rsidR="007C7DAC" w:rsidRDefault="007C7DAC" w:rsidP="009B77C0"/>
        </w:tc>
      </w:tr>
      <w:tr w:rsidR="007C7DAC" w14:paraId="35D35255" w14:textId="77777777" w:rsidTr="009B77C0">
        <w:tblPrEx>
          <w:tblCellMar>
            <w:top w:w="0" w:type="dxa"/>
            <w:bottom w:w="0" w:type="dxa"/>
          </w:tblCellMar>
        </w:tblPrEx>
        <w:trPr>
          <w:cantSplit/>
          <w:trHeight w:val="4130"/>
        </w:trPr>
        <w:tc>
          <w:tcPr>
            <w:tcW w:w="945" w:type="dxa"/>
          </w:tcPr>
          <w:p w14:paraId="4AC89DA0" w14:textId="77777777" w:rsidR="007C7DAC" w:rsidRDefault="007C7DAC" w:rsidP="009B77C0"/>
          <w:p w14:paraId="0D53E8F5" w14:textId="77777777" w:rsidR="007C7DAC" w:rsidRDefault="007C7DAC" w:rsidP="009B77C0"/>
          <w:p w14:paraId="671CACB5" w14:textId="77777777" w:rsidR="007C7DAC" w:rsidRDefault="007C7DAC" w:rsidP="009B77C0"/>
          <w:p w14:paraId="521A9450" w14:textId="77777777" w:rsidR="007C7DAC" w:rsidRDefault="007C7DAC" w:rsidP="009B77C0">
            <w:r>
              <w:t>2</w:t>
            </w:r>
          </w:p>
        </w:tc>
        <w:tc>
          <w:tcPr>
            <w:tcW w:w="2405" w:type="dxa"/>
          </w:tcPr>
          <w:p w14:paraId="60B8A4DE" w14:textId="77777777" w:rsidR="007C7DAC" w:rsidRDefault="007C7DAC" w:rsidP="009B77C0"/>
          <w:p w14:paraId="2699B064" w14:textId="77777777" w:rsidR="007C7DAC" w:rsidRDefault="007C7DAC" w:rsidP="009B77C0">
            <w:r>
              <w:t>From the tool bar select “File” then from the menu select the option “Open”</w:t>
            </w:r>
          </w:p>
        </w:tc>
        <w:tc>
          <w:tcPr>
            <w:tcW w:w="1663" w:type="dxa"/>
            <w:gridSpan w:val="3"/>
          </w:tcPr>
          <w:p w14:paraId="7110BAB3" w14:textId="77777777" w:rsidR="007C7DAC" w:rsidRDefault="007C7DAC" w:rsidP="009B77C0"/>
          <w:p w14:paraId="29D76515" w14:textId="77777777" w:rsidR="007C7DAC" w:rsidRDefault="007C7DAC" w:rsidP="009B77C0">
            <w:r>
              <w:t>This will allow the user to select the data file.</w:t>
            </w:r>
          </w:p>
        </w:tc>
        <w:tc>
          <w:tcPr>
            <w:tcW w:w="2455" w:type="dxa"/>
          </w:tcPr>
          <w:p w14:paraId="474D9A70" w14:textId="77777777" w:rsidR="007C7DAC" w:rsidRDefault="007C7DAC" w:rsidP="009B77C0"/>
          <w:p w14:paraId="072AA34B" w14:textId="77777777" w:rsidR="007C7DAC" w:rsidRDefault="007C7DAC" w:rsidP="009B77C0">
            <w:r>
              <w:t>This step should open a file browser window from which you will find a list of files.</w:t>
            </w:r>
          </w:p>
        </w:tc>
        <w:tc>
          <w:tcPr>
            <w:tcW w:w="1748" w:type="dxa"/>
          </w:tcPr>
          <w:p w14:paraId="09C7173E" w14:textId="77777777" w:rsidR="007C7DAC" w:rsidRDefault="007C7DAC" w:rsidP="009B77C0"/>
        </w:tc>
      </w:tr>
      <w:tr w:rsidR="007C7DAC" w14:paraId="51AC0ED8" w14:textId="77777777" w:rsidTr="009B77C0">
        <w:tblPrEx>
          <w:tblCellMar>
            <w:top w:w="0" w:type="dxa"/>
            <w:bottom w:w="0" w:type="dxa"/>
          </w:tblCellMar>
        </w:tblPrEx>
        <w:trPr>
          <w:cantSplit/>
          <w:trHeight w:val="4130"/>
        </w:trPr>
        <w:tc>
          <w:tcPr>
            <w:tcW w:w="945" w:type="dxa"/>
          </w:tcPr>
          <w:p w14:paraId="070A5230" w14:textId="77777777" w:rsidR="007C7DAC" w:rsidRDefault="007C7DAC" w:rsidP="009B77C0"/>
          <w:p w14:paraId="31FF9D9B" w14:textId="77777777" w:rsidR="007C7DAC" w:rsidRDefault="007C7DAC" w:rsidP="009B77C0">
            <w:r>
              <w:t>3</w:t>
            </w:r>
          </w:p>
        </w:tc>
        <w:tc>
          <w:tcPr>
            <w:tcW w:w="2405" w:type="dxa"/>
          </w:tcPr>
          <w:p w14:paraId="364E168E" w14:textId="77777777" w:rsidR="007C7DAC" w:rsidRDefault="007C7DAC" w:rsidP="009B77C0"/>
          <w:p w14:paraId="6CC417DB" w14:textId="77777777" w:rsidR="007C7DAC" w:rsidRDefault="007C7DAC" w:rsidP="009B77C0">
            <w:r>
              <w:t>Select the file named “TEST_DB” from the file browser and press the open button.</w:t>
            </w:r>
          </w:p>
        </w:tc>
        <w:tc>
          <w:tcPr>
            <w:tcW w:w="1663" w:type="dxa"/>
            <w:gridSpan w:val="3"/>
          </w:tcPr>
          <w:p w14:paraId="39D41755" w14:textId="77777777" w:rsidR="007C7DAC" w:rsidRDefault="007C7DAC" w:rsidP="009B77C0"/>
          <w:p w14:paraId="188FEB94" w14:textId="77777777" w:rsidR="007C7DAC" w:rsidRDefault="007C7DAC" w:rsidP="009B77C0">
            <w:r>
              <w:t>This step will load the data file into the editor.</w:t>
            </w:r>
          </w:p>
        </w:tc>
        <w:tc>
          <w:tcPr>
            <w:tcW w:w="2455" w:type="dxa"/>
          </w:tcPr>
          <w:p w14:paraId="644D3C1E" w14:textId="77777777" w:rsidR="007C7DAC" w:rsidRDefault="007C7DAC" w:rsidP="009B77C0"/>
          <w:p w14:paraId="02084350" w14:textId="77777777" w:rsidR="007C7DAC" w:rsidRDefault="007C7DAC" w:rsidP="009B77C0">
            <w:r>
              <w:t xml:space="preserve">The previously blank window should now display three tables labeled </w:t>
            </w:r>
            <w:proofErr w:type="gramStart"/>
            <w:r>
              <w:t>“ BIG</w:t>
            </w:r>
            <w:proofErr w:type="gramEnd"/>
            <w:r>
              <w:t>_TABLE”,</w:t>
            </w:r>
          </w:p>
          <w:p w14:paraId="120B0392" w14:textId="77777777" w:rsidR="007C7DAC" w:rsidRDefault="007C7DAC" w:rsidP="009B77C0">
            <w:r>
              <w:t>“CONSTRAINT_TABLE”,</w:t>
            </w:r>
          </w:p>
          <w:p w14:paraId="4B94B1A9" w14:textId="77777777" w:rsidR="007C7DAC" w:rsidRDefault="007C7DAC" w:rsidP="009B77C0">
            <w:r>
              <w:t>and “TYPE_TABLE”</w:t>
            </w:r>
          </w:p>
        </w:tc>
        <w:tc>
          <w:tcPr>
            <w:tcW w:w="1748" w:type="dxa"/>
          </w:tcPr>
          <w:p w14:paraId="22708506" w14:textId="77777777" w:rsidR="007C7DAC" w:rsidRDefault="007C7DAC" w:rsidP="009B77C0"/>
        </w:tc>
      </w:tr>
      <w:tr w:rsidR="007C7DAC" w14:paraId="7C79B5A7" w14:textId="77777777" w:rsidTr="009B77C0">
        <w:tblPrEx>
          <w:tblCellMar>
            <w:top w:w="0" w:type="dxa"/>
            <w:bottom w:w="0" w:type="dxa"/>
          </w:tblCellMar>
        </w:tblPrEx>
        <w:trPr>
          <w:cantSplit/>
          <w:trHeight w:val="4130"/>
        </w:trPr>
        <w:tc>
          <w:tcPr>
            <w:tcW w:w="945" w:type="dxa"/>
          </w:tcPr>
          <w:p w14:paraId="50C2623D" w14:textId="77777777" w:rsidR="007C7DAC" w:rsidRDefault="007C7DAC" w:rsidP="009B77C0"/>
          <w:p w14:paraId="4C3F9BF8" w14:textId="77777777" w:rsidR="007C7DAC" w:rsidRDefault="007C7DAC" w:rsidP="009B77C0">
            <w:r>
              <w:t>4</w:t>
            </w:r>
          </w:p>
        </w:tc>
        <w:tc>
          <w:tcPr>
            <w:tcW w:w="2405" w:type="dxa"/>
          </w:tcPr>
          <w:p w14:paraId="3F4F62D1" w14:textId="77777777" w:rsidR="007C7DAC" w:rsidRDefault="007C7DAC" w:rsidP="009B77C0"/>
          <w:p w14:paraId="638ED114" w14:textId="77777777" w:rsidR="007C7DAC" w:rsidRDefault="007C7DAC" w:rsidP="009B77C0">
            <w:r>
              <w:t>Double click on the table labeled “CONSTRAINT_TABLE”</w:t>
            </w:r>
          </w:p>
        </w:tc>
        <w:tc>
          <w:tcPr>
            <w:tcW w:w="1663" w:type="dxa"/>
            <w:gridSpan w:val="3"/>
          </w:tcPr>
          <w:p w14:paraId="78F7CE58" w14:textId="77777777" w:rsidR="007C7DAC" w:rsidRDefault="007C7DAC" w:rsidP="009B77C0"/>
          <w:p w14:paraId="55B3FD41" w14:textId="77777777" w:rsidR="007C7DAC" w:rsidRDefault="007C7DAC" w:rsidP="009B77C0">
            <w:r>
              <w:t>The step will open the table in which the filter function is to be tested on.</w:t>
            </w:r>
          </w:p>
        </w:tc>
        <w:tc>
          <w:tcPr>
            <w:tcW w:w="2455" w:type="dxa"/>
          </w:tcPr>
          <w:p w14:paraId="7507870B" w14:textId="77777777" w:rsidR="007C7DAC" w:rsidRDefault="007C7DAC" w:rsidP="009B77C0"/>
          <w:p w14:paraId="3CD4A86F" w14:textId="77777777" w:rsidR="007C7DAC" w:rsidRDefault="007C7DAC" w:rsidP="009B77C0">
            <w:r>
              <w:t>A separate window will display with data from the table. The first of the row will be blank.</w:t>
            </w:r>
          </w:p>
        </w:tc>
        <w:tc>
          <w:tcPr>
            <w:tcW w:w="1748" w:type="dxa"/>
          </w:tcPr>
          <w:p w14:paraId="454E727B" w14:textId="77777777" w:rsidR="007C7DAC" w:rsidRDefault="007C7DAC" w:rsidP="009B77C0"/>
          <w:p w14:paraId="6D8AAF73" w14:textId="77777777" w:rsidR="007C7DAC" w:rsidRDefault="007C7DAC" w:rsidP="009B77C0"/>
        </w:tc>
      </w:tr>
      <w:tr w:rsidR="007C7DAC" w14:paraId="5686ACC5" w14:textId="77777777" w:rsidTr="009B77C0">
        <w:tblPrEx>
          <w:tblCellMar>
            <w:top w:w="0" w:type="dxa"/>
            <w:bottom w:w="0" w:type="dxa"/>
          </w:tblCellMar>
        </w:tblPrEx>
        <w:trPr>
          <w:cantSplit/>
          <w:trHeight w:val="4130"/>
        </w:trPr>
        <w:tc>
          <w:tcPr>
            <w:tcW w:w="945" w:type="dxa"/>
          </w:tcPr>
          <w:p w14:paraId="643AB0A4" w14:textId="77777777" w:rsidR="007C7DAC" w:rsidRDefault="007C7DAC" w:rsidP="009B77C0"/>
          <w:p w14:paraId="3A976FDA" w14:textId="77777777" w:rsidR="007C7DAC" w:rsidRDefault="007C7DAC" w:rsidP="009B77C0">
            <w:r>
              <w:t>5</w:t>
            </w:r>
          </w:p>
        </w:tc>
        <w:tc>
          <w:tcPr>
            <w:tcW w:w="2405" w:type="dxa"/>
          </w:tcPr>
          <w:p w14:paraId="5EAAC3BA" w14:textId="77777777" w:rsidR="007C7DAC" w:rsidRDefault="007C7DAC" w:rsidP="009B77C0"/>
          <w:p w14:paraId="5823A5FD" w14:textId="77777777" w:rsidR="007C7DAC" w:rsidRDefault="007C7DAC" w:rsidP="009B77C0">
            <w:r>
              <w:t>From the tool bar select “Edit” then from the menu select the “Search” option.</w:t>
            </w:r>
          </w:p>
        </w:tc>
        <w:tc>
          <w:tcPr>
            <w:tcW w:w="1663" w:type="dxa"/>
            <w:gridSpan w:val="3"/>
          </w:tcPr>
          <w:p w14:paraId="6AA3B891" w14:textId="77777777" w:rsidR="007C7DAC" w:rsidRDefault="007C7DAC" w:rsidP="009B77C0"/>
          <w:p w14:paraId="25EC94D4" w14:textId="77777777" w:rsidR="007C7DAC" w:rsidRDefault="007C7DAC" w:rsidP="009B77C0">
            <w:r>
              <w:t>This step will open the search window for the testing to be conducted.</w:t>
            </w:r>
          </w:p>
        </w:tc>
        <w:tc>
          <w:tcPr>
            <w:tcW w:w="2455" w:type="dxa"/>
          </w:tcPr>
          <w:p w14:paraId="0016500D" w14:textId="77777777" w:rsidR="007C7DAC" w:rsidRDefault="007C7DAC" w:rsidP="009B77C0"/>
          <w:p w14:paraId="7309BDB0" w14:textId="77777777" w:rsidR="007C7DAC" w:rsidRDefault="007C7DAC" w:rsidP="009B77C0">
            <w:r>
              <w:t>A new window will open that contains the search options.</w:t>
            </w:r>
          </w:p>
        </w:tc>
        <w:tc>
          <w:tcPr>
            <w:tcW w:w="1748" w:type="dxa"/>
          </w:tcPr>
          <w:p w14:paraId="57BF0744" w14:textId="77777777" w:rsidR="007C7DAC" w:rsidRDefault="007C7DAC" w:rsidP="009B77C0"/>
        </w:tc>
      </w:tr>
      <w:tr w:rsidR="007C7DAC" w14:paraId="7EAFF455" w14:textId="77777777" w:rsidTr="009B77C0">
        <w:tblPrEx>
          <w:tblCellMar>
            <w:top w:w="0" w:type="dxa"/>
            <w:bottom w:w="0" w:type="dxa"/>
          </w:tblCellMar>
        </w:tblPrEx>
        <w:trPr>
          <w:cantSplit/>
          <w:trHeight w:val="4130"/>
        </w:trPr>
        <w:tc>
          <w:tcPr>
            <w:tcW w:w="945" w:type="dxa"/>
          </w:tcPr>
          <w:p w14:paraId="079EDF15" w14:textId="77777777" w:rsidR="007C7DAC" w:rsidRDefault="007C7DAC" w:rsidP="009B77C0"/>
          <w:p w14:paraId="74E0D01D" w14:textId="77777777" w:rsidR="007C7DAC" w:rsidRDefault="007C7DAC" w:rsidP="009B77C0">
            <w:r>
              <w:t>6</w:t>
            </w:r>
          </w:p>
        </w:tc>
        <w:tc>
          <w:tcPr>
            <w:tcW w:w="2405" w:type="dxa"/>
          </w:tcPr>
          <w:p w14:paraId="6F9CDE2C" w14:textId="77777777" w:rsidR="007C7DAC" w:rsidRDefault="007C7DAC" w:rsidP="009B77C0"/>
          <w:p w14:paraId="70041EB7" w14:textId="77777777" w:rsidR="007C7DAC" w:rsidRDefault="007C7DAC" w:rsidP="009B77C0">
            <w:r>
              <w:t>In the text field labeled “Search:” enter “</w:t>
            </w:r>
            <w:proofErr w:type="spellStart"/>
            <w:r>
              <w:t>Start_Name</w:t>
            </w:r>
            <w:proofErr w:type="spellEnd"/>
            <w:r>
              <w:t>” as text.</w:t>
            </w:r>
          </w:p>
        </w:tc>
        <w:tc>
          <w:tcPr>
            <w:tcW w:w="1663" w:type="dxa"/>
            <w:gridSpan w:val="3"/>
          </w:tcPr>
          <w:p w14:paraId="691B3F80" w14:textId="77777777" w:rsidR="007C7DAC" w:rsidRDefault="007C7DAC" w:rsidP="009B77C0"/>
          <w:p w14:paraId="555FF66D" w14:textId="77777777" w:rsidR="007C7DAC" w:rsidRDefault="007C7DAC" w:rsidP="009B77C0">
            <w:r>
              <w:t xml:space="preserve">This will indicate to the system what word is being searched </w:t>
            </w:r>
            <w:proofErr w:type="gramStart"/>
            <w:r>
              <w:t>for..</w:t>
            </w:r>
            <w:proofErr w:type="gramEnd"/>
          </w:p>
        </w:tc>
        <w:tc>
          <w:tcPr>
            <w:tcW w:w="2455" w:type="dxa"/>
          </w:tcPr>
          <w:p w14:paraId="5D7DA723" w14:textId="77777777" w:rsidR="007C7DAC" w:rsidRDefault="007C7DAC" w:rsidP="009B77C0"/>
          <w:p w14:paraId="3881C700" w14:textId="77777777" w:rsidR="007C7DAC" w:rsidRDefault="007C7DAC" w:rsidP="009B77C0">
            <w:r>
              <w:t>The text field at the bottom of the window should display “Search wrapped”.</w:t>
            </w:r>
          </w:p>
        </w:tc>
        <w:tc>
          <w:tcPr>
            <w:tcW w:w="1748" w:type="dxa"/>
          </w:tcPr>
          <w:p w14:paraId="65BC2A4F" w14:textId="77777777" w:rsidR="007C7DAC" w:rsidRDefault="007C7DAC" w:rsidP="009B77C0"/>
        </w:tc>
      </w:tr>
      <w:tr w:rsidR="007C7DAC" w14:paraId="52D34BCC" w14:textId="77777777" w:rsidTr="009B77C0">
        <w:tblPrEx>
          <w:tblCellMar>
            <w:top w:w="0" w:type="dxa"/>
            <w:bottom w:w="0" w:type="dxa"/>
          </w:tblCellMar>
        </w:tblPrEx>
        <w:trPr>
          <w:cantSplit/>
          <w:trHeight w:val="4130"/>
        </w:trPr>
        <w:tc>
          <w:tcPr>
            <w:tcW w:w="945" w:type="dxa"/>
          </w:tcPr>
          <w:p w14:paraId="3F3D66B4" w14:textId="77777777" w:rsidR="007C7DAC" w:rsidRDefault="007C7DAC" w:rsidP="009B77C0"/>
          <w:p w14:paraId="3199CAC1" w14:textId="77777777" w:rsidR="007C7DAC" w:rsidRDefault="007C7DAC" w:rsidP="009B77C0">
            <w:r>
              <w:t>7</w:t>
            </w:r>
          </w:p>
        </w:tc>
        <w:tc>
          <w:tcPr>
            <w:tcW w:w="2405" w:type="dxa"/>
          </w:tcPr>
          <w:p w14:paraId="74040CE6" w14:textId="77777777" w:rsidR="007C7DAC" w:rsidRDefault="007C7DAC" w:rsidP="009B77C0"/>
          <w:p w14:paraId="5A6FDBFF" w14:textId="77777777" w:rsidR="007C7DAC" w:rsidRDefault="007C7DAC" w:rsidP="009B77C0">
            <w:r>
              <w:t>Click on the button labeled “Find”</w:t>
            </w:r>
          </w:p>
        </w:tc>
        <w:tc>
          <w:tcPr>
            <w:tcW w:w="1663" w:type="dxa"/>
            <w:gridSpan w:val="3"/>
          </w:tcPr>
          <w:p w14:paraId="1057BD00" w14:textId="77777777" w:rsidR="007C7DAC" w:rsidRDefault="007C7DAC" w:rsidP="009B77C0"/>
          <w:p w14:paraId="10FA6A0A" w14:textId="77777777" w:rsidR="007C7DAC" w:rsidRDefault="007C7DAC" w:rsidP="009B77C0">
            <w:r>
              <w:t>This will signal the system to search for any instances of the word</w:t>
            </w:r>
          </w:p>
        </w:tc>
        <w:tc>
          <w:tcPr>
            <w:tcW w:w="2455" w:type="dxa"/>
          </w:tcPr>
          <w:p w14:paraId="71C2CE95" w14:textId="77777777" w:rsidR="007C7DAC" w:rsidRDefault="007C7DAC" w:rsidP="009B77C0"/>
          <w:p w14:paraId="597C18DF" w14:textId="77777777" w:rsidR="007C7DAC" w:rsidRDefault="007C7DAC" w:rsidP="009B77C0">
            <w:r>
              <w:t>The text field at the bottom of the window should display “Found at (0,0)”.</w:t>
            </w:r>
          </w:p>
        </w:tc>
        <w:tc>
          <w:tcPr>
            <w:tcW w:w="1748" w:type="dxa"/>
          </w:tcPr>
          <w:p w14:paraId="08D30ED6" w14:textId="77777777" w:rsidR="007C7DAC" w:rsidRDefault="007C7DAC" w:rsidP="009B77C0"/>
          <w:p w14:paraId="23ECE9D5" w14:textId="77777777" w:rsidR="007C7DAC" w:rsidRDefault="007C7DAC" w:rsidP="009B77C0"/>
        </w:tc>
      </w:tr>
      <w:tr w:rsidR="007C7DAC" w14:paraId="1A77E72D" w14:textId="77777777" w:rsidTr="009B77C0">
        <w:tblPrEx>
          <w:tblCellMar>
            <w:top w:w="0" w:type="dxa"/>
            <w:bottom w:w="0" w:type="dxa"/>
          </w:tblCellMar>
        </w:tblPrEx>
        <w:trPr>
          <w:cantSplit/>
          <w:trHeight w:val="4130"/>
        </w:trPr>
        <w:tc>
          <w:tcPr>
            <w:tcW w:w="945" w:type="dxa"/>
          </w:tcPr>
          <w:p w14:paraId="0F0FAC86" w14:textId="77777777" w:rsidR="007C7DAC" w:rsidRDefault="007C7DAC" w:rsidP="009B77C0"/>
          <w:p w14:paraId="675A5B3B" w14:textId="77777777" w:rsidR="007C7DAC" w:rsidRDefault="007C7DAC" w:rsidP="009B77C0">
            <w:r>
              <w:t>8</w:t>
            </w:r>
          </w:p>
        </w:tc>
        <w:tc>
          <w:tcPr>
            <w:tcW w:w="2405" w:type="dxa"/>
          </w:tcPr>
          <w:p w14:paraId="106ADC60" w14:textId="77777777" w:rsidR="007C7DAC" w:rsidRDefault="007C7DAC" w:rsidP="009B77C0"/>
          <w:p w14:paraId="6E94FE9A" w14:textId="6D167CD2" w:rsidR="007C7DAC" w:rsidRDefault="007C7DAC" w:rsidP="009B77C0">
            <w:r>
              <w:t>In the text field labeled “</w:t>
            </w:r>
            <w:r>
              <w:t>Replace</w:t>
            </w:r>
            <w:r>
              <w:t>:” enter “</w:t>
            </w:r>
            <w:proofErr w:type="spellStart"/>
            <w:r>
              <w:t>Test_Change</w:t>
            </w:r>
            <w:proofErr w:type="spellEnd"/>
            <w:r>
              <w:t>” as text.</w:t>
            </w:r>
          </w:p>
          <w:p w14:paraId="12BF80E6" w14:textId="57C0ADBA" w:rsidR="00A82966" w:rsidRDefault="00A82966" w:rsidP="009B77C0"/>
          <w:p w14:paraId="15D59EED" w14:textId="08ABBCB3" w:rsidR="00A82966" w:rsidRDefault="00A82966" w:rsidP="009B77C0">
            <w:r>
              <w:t>Click on the button labeled “Replace”</w:t>
            </w:r>
          </w:p>
          <w:p w14:paraId="64F84ED5" w14:textId="77777777" w:rsidR="007C7DAC" w:rsidRDefault="007C7DAC" w:rsidP="009B77C0"/>
          <w:p w14:paraId="24F52902" w14:textId="0FAA7C3F" w:rsidR="007C7DAC" w:rsidRDefault="007C7DAC" w:rsidP="009B77C0"/>
        </w:tc>
        <w:tc>
          <w:tcPr>
            <w:tcW w:w="1663" w:type="dxa"/>
            <w:gridSpan w:val="3"/>
          </w:tcPr>
          <w:p w14:paraId="6C32ED38" w14:textId="77777777" w:rsidR="007C7DAC" w:rsidRDefault="007C7DAC" w:rsidP="009B77C0"/>
          <w:p w14:paraId="78C35FB9" w14:textId="014393EB" w:rsidR="007C7DAC" w:rsidRDefault="007C7DAC" w:rsidP="009B77C0">
            <w:r>
              <w:t>This will indicate the system what the instance of the found text should be replaced with.</w:t>
            </w:r>
          </w:p>
        </w:tc>
        <w:tc>
          <w:tcPr>
            <w:tcW w:w="2455" w:type="dxa"/>
          </w:tcPr>
          <w:p w14:paraId="7A3C2913" w14:textId="77777777" w:rsidR="007C7DAC" w:rsidRDefault="007C7DAC" w:rsidP="009B77C0"/>
          <w:p w14:paraId="3A2521EE" w14:textId="77777777" w:rsidR="007C7DAC" w:rsidRDefault="007C7DAC" w:rsidP="009B77C0">
            <w:r>
              <w:t>The text field at the bottom of the window should display “Found at (</w:t>
            </w:r>
            <w:r>
              <w:t>1</w:t>
            </w:r>
            <w:r>
              <w:t>,0)”.</w:t>
            </w:r>
          </w:p>
          <w:p w14:paraId="5B1FA352" w14:textId="77777777" w:rsidR="007C7DAC" w:rsidRDefault="007C7DAC" w:rsidP="009B77C0"/>
          <w:p w14:paraId="7100BB41" w14:textId="704019FD" w:rsidR="007C7DAC" w:rsidRDefault="007C7DAC" w:rsidP="009B77C0">
            <w:r>
              <w:t xml:space="preserve">On the window containing the database the first red box in the “INDEX” column </w:t>
            </w:r>
            <w:proofErr w:type="gramStart"/>
            <w:r>
              <w:t>should  display</w:t>
            </w:r>
            <w:proofErr w:type="gramEnd"/>
            <w:r>
              <w:t xml:space="preserve"> “</w:t>
            </w:r>
            <w:proofErr w:type="spellStart"/>
            <w:r>
              <w:t>Test_Change</w:t>
            </w:r>
            <w:proofErr w:type="spellEnd"/>
            <w:r>
              <w:t>”.</w:t>
            </w:r>
          </w:p>
        </w:tc>
        <w:tc>
          <w:tcPr>
            <w:tcW w:w="1748" w:type="dxa"/>
          </w:tcPr>
          <w:p w14:paraId="73E93443" w14:textId="77777777" w:rsidR="007C7DAC" w:rsidRDefault="007C7DAC" w:rsidP="009B77C0"/>
          <w:p w14:paraId="441CA878" w14:textId="3E22D776" w:rsidR="007C7DAC" w:rsidRDefault="007C7DAC" w:rsidP="009B77C0">
            <w:r>
              <w:t>Failure to see the change described will result in a test failure.</w:t>
            </w:r>
          </w:p>
        </w:tc>
      </w:tr>
      <w:tr w:rsidR="007C7DAC" w14:paraId="37098779" w14:textId="77777777" w:rsidTr="009B77C0">
        <w:tblPrEx>
          <w:tblCellMar>
            <w:top w:w="0" w:type="dxa"/>
            <w:bottom w:w="0" w:type="dxa"/>
          </w:tblCellMar>
        </w:tblPrEx>
        <w:trPr>
          <w:trHeight w:val="1250"/>
        </w:trPr>
        <w:tc>
          <w:tcPr>
            <w:tcW w:w="9216" w:type="dxa"/>
            <w:gridSpan w:val="7"/>
            <w:tcBorders>
              <w:bottom w:val="single" w:sz="4" w:space="0" w:color="auto"/>
            </w:tcBorders>
          </w:tcPr>
          <w:p w14:paraId="6621BAD6" w14:textId="77777777" w:rsidR="007C7DAC" w:rsidRDefault="007C7DAC" w:rsidP="009B77C0">
            <w:r>
              <w:lastRenderedPageBreak/>
              <w:t>Concluding Remarks:</w:t>
            </w:r>
          </w:p>
        </w:tc>
      </w:tr>
      <w:tr w:rsidR="007C7DAC" w14:paraId="40A9D50D" w14:textId="77777777" w:rsidTr="009B77C0">
        <w:tblPrEx>
          <w:tblCellMar>
            <w:top w:w="0" w:type="dxa"/>
            <w:bottom w:w="0" w:type="dxa"/>
          </w:tblCellMar>
        </w:tblPrEx>
        <w:trPr>
          <w:trHeight w:val="890"/>
        </w:trPr>
        <w:tc>
          <w:tcPr>
            <w:tcW w:w="4514" w:type="dxa"/>
            <w:gridSpan w:val="3"/>
          </w:tcPr>
          <w:p w14:paraId="039EFDBC" w14:textId="77777777" w:rsidR="007C7DAC" w:rsidRDefault="007C7DAC" w:rsidP="009B77C0">
            <w:r>
              <w:t xml:space="preserve">Testing Team: </w:t>
            </w:r>
          </w:p>
          <w:p w14:paraId="0578C16F" w14:textId="77777777" w:rsidR="007C7DAC" w:rsidRDefault="007C7DAC" w:rsidP="009B77C0"/>
        </w:tc>
        <w:tc>
          <w:tcPr>
            <w:tcW w:w="4702" w:type="dxa"/>
            <w:gridSpan w:val="4"/>
          </w:tcPr>
          <w:p w14:paraId="04A17248" w14:textId="77777777" w:rsidR="007C7DAC" w:rsidRDefault="007C7DAC" w:rsidP="009B77C0">
            <w:r>
              <w:t>Date Completed:</w:t>
            </w:r>
          </w:p>
        </w:tc>
      </w:tr>
    </w:tbl>
    <w:p w14:paraId="43397D3E" w14:textId="0F868EDD" w:rsidR="007C7DAC" w:rsidRDefault="007C7DAC" w:rsidP="007C7DAC"/>
    <w:p w14:paraId="382377DF" w14:textId="3F72E4DC" w:rsidR="007C7DAC" w:rsidRDefault="007C7DAC" w:rsidP="007C7DAC"/>
    <w:p w14:paraId="35C2B0DA" w14:textId="70B9E1EE" w:rsidR="00A82966" w:rsidRDefault="00A82966" w:rsidP="00A82966">
      <w:pPr>
        <w:pStyle w:val="Heading2"/>
      </w:pPr>
      <w:r>
        <w:t>Test SE_RA</w:t>
      </w:r>
    </w:p>
    <w:p w14:paraId="261D633F" w14:textId="50751E0F" w:rsidR="00A82966" w:rsidRDefault="00A82966" w:rsidP="00A82966"/>
    <w:p w14:paraId="344495F5" w14:textId="2D05AD59" w:rsidR="00A82966" w:rsidRPr="00B43CB4" w:rsidRDefault="00A82966" w:rsidP="00A82966">
      <w:r w:rsidRPr="00B34944">
        <w:rPr>
          <w:b/>
          <w:bCs/>
        </w:rPr>
        <w:t xml:space="preserve">Objective: </w:t>
      </w:r>
      <w:r>
        <w:t>Test the search and replace</w:t>
      </w:r>
      <w:r>
        <w:t xml:space="preserve"> all</w:t>
      </w:r>
      <w:r>
        <w:t xml:space="preserve"> functionality</w:t>
      </w:r>
    </w:p>
    <w:p w14:paraId="4639B3B7" w14:textId="77777777" w:rsidR="00A82966" w:rsidRDefault="00A82966" w:rsidP="00A82966">
      <w:pPr>
        <w:sectPr w:rsidR="00A82966" w:rsidSect="007378E1">
          <w:headerReference w:type="default" r:id="rId21"/>
          <w:footerReference w:type="default" r:id="rId22"/>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proofErr w:type="gramStart"/>
      <w:r>
        <w:t>of  an</w:t>
      </w:r>
      <w:proofErr w:type="gramEnd"/>
      <w:r>
        <w:t xml:space="preserve"> existing database that will be included for testing,</w:t>
      </w:r>
    </w:p>
    <w:p w14:paraId="2EB059E9" w14:textId="77777777" w:rsidR="00A82966" w:rsidRDefault="00A82966" w:rsidP="00A82966">
      <w:pPr>
        <w:pStyle w:val="Paragraph"/>
        <w:sectPr w:rsidR="00A82966">
          <w:type w:val="continuous"/>
          <w:pgSz w:w="12240" w:h="15840" w:code="1"/>
          <w:pgMar w:top="1440" w:right="1440" w:bottom="1440" w:left="1800" w:header="720" w:footer="720" w:gutter="0"/>
          <w:cols w:space="720"/>
        </w:sectPr>
      </w:pPr>
    </w:p>
    <w:p w14:paraId="3E75FEBC" w14:textId="77777777" w:rsidR="00A82966" w:rsidRDefault="00A82966" w:rsidP="00A829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2405"/>
        <w:gridCol w:w="1164"/>
        <w:gridCol w:w="11"/>
        <w:gridCol w:w="488"/>
        <w:gridCol w:w="2455"/>
        <w:gridCol w:w="1748"/>
      </w:tblGrid>
      <w:tr w:rsidR="00A82966" w14:paraId="0A2CC2A3" w14:textId="77777777" w:rsidTr="009B77C0">
        <w:tblPrEx>
          <w:tblCellMar>
            <w:top w:w="0" w:type="dxa"/>
            <w:bottom w:w="0" w:type="dxa"/>
          </w:tblCellMar>
        </w:tblPrEx>
        <w:trPr>
          <w:cantSplit/>
          <w:trHeight w:val="300"/>
        </w:trPr>
        <w:tc>
          <w:tcPr>
            <w:tcW w:w="4525" w:type="dxa"/>
            <w:gridSpan w:val="4"/>
          </w:tcPr>
          <w:p w14:paraId="4FBA49E3" w14:textId="77777777" w:rsidR="00A82966" w:rsidRDefault="00A82966" w:rsidP="009B77C0">
            <w:r>
              <w:t>Test No.: SE_WW</w:t>
            </w:r>
          </w:p>
        </w:tc>
        <w:tc>
          <w:tcPr>
            <w:tcW w:w="4691" w:type="dxa"/>
            <w:gridSpan w:val="3"/>
          </w:tcPr>
          <w:p w14:paraId="38B17044" w14:textId="77777777" w:rsidR="00A82966" w:rsidRDefault="00A82966" w:rsidP="009B77C0">
            <w:r>
              <w:t>Current Status: Pending</w:t>
            </w:r>
          </w:p>
        </w:tc>
      </w:tr>
      <w:tr w:rsidR="00A82966" w14:paraId="238C4E4A" w14:textId="77777777" w:rsidTr="009B77C0">
        <w:tblPrEx>
          <w:tblCellMar>
            <w:top w:w="0" w:type="dxa"/>
            <w:bottom w:w="0" w:type="dxa"/>
          </w:tblCellMar>
        </w:tblPrEx>
        <w:trPr>
          <w:cantSplit/>
          <w:trHeight w:val="300"/>
        </w:trPr>
        <w:tc>
          <w:tcPr>
            <w:tcW w:w="9216" w:type="dxa"/>
            <w:gridSpan w:val="7"/>
          </w:tcPr>
          <w:p w14:paraId="7233AA33" w14:textId="77777777" w:rsidR="00A82966" w:rsidRPr="00E47986" w:rsidRDefault="00A82966" w:rsidP="009B77C0">
            <w:r w:rsidRPr="00E47986">
              <w:t xml:space="preserve">Test title:  </w:t>
            </w:r>
            <w:r>
              <w:t>Test the search and replace functionality of the system.</w:t>
            </w:r>
          </w:p>
          <w:p w14:paraId="43154F34" w14:textId="77777777" w:rsidR="00A82966" w:rsidRPr="00E47986" w:rsidRDefault="00A82966" w:rsidP="009B77C0"/>
        </w:tc>
      </w:tr>
      <w:tr w:rsidR="00A82966" w14:paraId="200690B5" w14:textId="77777777" w:rsidTr="009B77C0">
        <w:tblPrEx>
          <w:tblCellMar>
            <w:top w:w="0" w:type="dxa"/>
            <w:bottom w:w="0" w:type="dxa"/>
          </w:tblCellMar>
        </w:tblPrEx>
        <w:trPr>
          <w:cantSplit/>
          <w:trHeight w:val="1070"/>
        </w:trPr>
        <w:tc>
          <w:tcPr>
            <w:tcW w:w="9216" w:type="dxa"/>
            <w:gridSpan w:val="7"/>
          </w:tcPr>
          <w:p w14:paraId="58A442E6" w14:textId="77777777" w:rsidR="00A82966" w:rsidRPr="00E47986" w:rsidRDefault="00A82966" w:rsidP="009B77C0">
            <w:r w:rsidRPr="00E47986">
              <w:t xml:space="preserve">Testing approach: </w:t>
            </w:r>
            <w:r>
              <w:t>The test will be making use of an existing data base that will be included. The test will follow the steps of the test SE_WW since the test is a preliminary step for this test.</w:t>
            </w:r>
          </w:p>
          <w:p w14:paraId="30A75F7A" w14:textId="77777777" w:rsidR="00A82966" w:rsidRPr="00E47986" w:rsidRDefault="00A82966" w:rsidP="009B77C0"/>
        </w:tc>
      </w:tr>
      <w:tr w:rsidR="00A82966" w14:paraId="3B77A67D" w14:textId="77777777" w:rsidTr="009B77C0">
        <w:tblPrEx>
          <w:tblCellMar>
            <w:top w:w="0" w:type="dxa"/>
            <w:bottom w:w="0" w:type="dxa"/>
          </w:tblCellMar>
        </w:tblPrEx>
        <w:trPr>
          <w:cantSplit/>
          <w:trHeight w:val="4130"/>
        </w:trPr>
        <w:tc>
          <w:tcPr>
            <w:tcW w:w="945" w:type="dxa"/>
          </w:tcPr>
          <w:p w14:paraId="36EA2AE0" w14:textId="77777777" w:rsidR="00A82966" w:rsidRDefault="00A82966" w:rsidP="009B77C0">
            <w:r>
              <w:t>STEP</w:t>
            </w:r>
          </w:p>
          <w:p w14:paraId="507B92EA" w14:textId="77777777" w:rsidR="00A82966" w:rsidRDefault="00A82966" w:rsidP="009B77C0"/>
          <w:p w14:paraId="2FBFF60C" w14:textId="77777777" w:rsidR="00A82966" w:rsidRDefault="00A82966" w:rsidP="009B77C0">
            <w:r>
              <w:t>1</w:t>
            </w:r>
          </w:p>
        </w:tc>
        <w:tc>
          <w:tcPr>
            <w:tcW w:w="2405" w:type="dxa"/>
          </w:tcPr>
          <w:p w14:paraId="724EF86F" w14:textId="77777777" w:rsidR="00A82966" w:rsidRDefault="00A82966" w:rsidP="009B77C0">
            <w:r>
              <w:t>OPERATOR ACTION</w:t>
            </w:r>
          </w:p>
          <w:p w14:paraId="5A9D9E81" w14:textId="77777777" w:rsidR="00A82966" w:rsidRDefault="00A82966" w:rsidP="009B77C0"/>
          <w:p w14:paraId="6BD68F28" w14:textId="77777777" w:rsidR="00A82966" w:rsidRDefault="00A82966" w:rsidP="009B77C0">
            <w:r>
              <w:t xml:space="preserve">Open </w:t>
            </w:r>
            <w:proofErr w:type="spellStart"/>
            <w:r>
              <w:t>dbEdit</w:t>
            </w:r>
            <w:proofErr w:type="spellEnd"/>
            <w:r>
              <w:t xml:space="preserve"> System.</w:t>
            </w:r>
          </w:p>
        </w:tc>
        <w:tc>
          <w:tcPr>
            <w:tcW w:w="1663" w:type="dxa"/>
            <w:gridSpan w:val="3"/>
          </w:tcPr>
          <w:p w14:paraId="213ED8A3" w14:textId="77777777" w:rsidR="00A82966" w:rsidRDefault="00A82966" w:rsidP="009B77C0">
            <w:r>
              <w:t>PURPOSE</w:t>
            </w:r>
          </w:p>
          <w:p w14:paraId="0309964C" w14:textId="77777777" w:rsidR="00A82966" w:rsidRDefault="00A82966" w:rsidP="009B77C0"/>
          <w:p w14:paraId="21D7941D" w14:textId="77777777" w:rsidR="00A82966" w:rsidRDefault="00A82966" w:rsidP="009B77C0">
            <w:r>
              <w:t>Open the system for use.</w:t>
            </w:r>
          </w:p>
        </w:tc>
        <w:tc>
          <w:tcPr>
            <w:tcW w:w="2455" w:type="dxa"/>
          </w:tcPr>
          <w:p w14:paraId="6659E058" w14:textId="77777777" w:rsidR="00A82966" w:rsidRDefault="00A82966" w:rsidP="009B77C0">
            <w:r>
              <w:t>EXEPCTED RESULTS</w:t>
            </w:r>
          </w:p>
          <w:p w14:paraId="21008F93" w14:textId="77777777" w:rsidR="00A82966" w:rsidRDefault="00A82966" w:rsidP="009B77C0"/>
          <w:p w14:paraId="2D90BAB1" w14:textId="77777777" w:rsidR="00A82966" w:rsidRDefault="00A82966" w:rsidP="009B77C0">
            <w:r>
              <w:t>System will open displaying a blank window labeled Table Name and the tool bar with File and Search options.</w:t>
            </w:r>
          </w:p>
        </w:tc>
        <w:tc>
          <w:tcPr>
            <w:tcW w:w="1748" w:type="dxa"/>
          </w:tcPr>
          <w:p w14:paraId="2456EC4C" w14:textId="77777777" w:rsidR="00A82966" w:rsidRDefault="00A82966" w:rsidP="009B77C0">
            <w:r>
              <w:t>COMMENTS</w:t>
            </w:r>
          </w:p>
          <w:p w14:paraId="35B3EAD7" w14:textId="77777777" w:rsidR="00A82966" w:rsidRDefault="00A82966" w:rsidP="009B77C0"/>
          <w:p w14:paraId="5244FBAB" w14:textId="77777777" w:rsidR="00A82966" w:rsidRDefault="00A82966" w:rsidP="009B77C0"/>
        </w:tc>
      </w:tr>
      <w:tr w:rsidR="00A82966" w14:paraId="1F69400C" w14:textId="77777777" w:rsidTr="009B77C0">
        <w:tblPrEx>
          <w:tblCellMar>
            <w:top w:w="0" w:type="dxa"/>
            <w:bottom w:w="0" w:type="dxa"/>
          </w:tblCellMar>
        </w:tblPrEx>
        <w:trPr>
          <w:cantSplit/>
          <w:trHeight w:val="4130"/>
        </w:trPr>
        <w:tc>
          <w:tcPr>
            <w:tcW w:w="945" w:type="dxa"/>
          </w:tcPr>
          <w:p w14:paraId="783ADB4E" w14:textId="77777777" w:rsidR="00A82966" w:rsidRDefault="00A82966" w:rsidP="009B77C0"/>
          <w:p w14:paraId="04FC2DA2" w14:textId="77777777" w:rsidR="00A82966" w:rsidRDefault="00A82966" w:rsidP="009B77C0"/>
          <w:p w14:paraId="596F61B6" w14:textId="77777777" w:rsidR="00A82966" w:rsidRDefault="00A82966" w:rsidP="009B77C0"/>
          <w:p w14:paraId="2104765C" w14:textId="77777777" w:rsidR="00A82966" w:rsidRDefault="00A82966" w:rsidP="009B77C0">
            <w:r>
              <w:t>2</w:t>
            </w:r>
          </w:p>
        </w:tc>
        <w:tc>
          <w:tcPr>
            <w:tcW w:w="2405" w:type="dxa"/>
          </w:tcPr>
          <w:p w14:paraId="433D68D6" w14:textId="77777777" w:rsidR="00A82966" w:rsidRDefault="00A82966" w:rsidP="009B77C0"/>
          <w:p w14:paraId="25EBA32D" w14:textId="77777777" w:rsidR="00A82966" w:rsidRDefault="00A82966" w:rsidP="009B77C0">
            <w:r>
              <w:t>From the tool bar select “File” then from the menu select the option “Open”</w:t>
            </w:r>
          </w:p>
        </w:tc>
        <w:tc>
          <w:tcPr>
            <w:tcW w:w="1663" w:type="dxa"/>
            <w:gridSpan w:val="3"/>
          </w:tcPr>
          <w:p w14:paraId="5BDFA91F" w14:textId="77777777" w:rsidR="00A82966" w:rsidRDefault="00A82966" w:rsidP="009B77C0"/>
          <w:p w14:paraId="2E67F7CF" w14:textId="77777777" w:rsidR="00A82966" w:rsidRDefault="00A82966" w:rsidP="009B77C0">
            <w:r>
              <w:t>This will allow the user to select the data file.</w:t>
            </w:r>
          </w:p>
        </w:tc>
        <w:tc>
          <w:tcPr>
            <w:tcW w:w="2455" w:type="dxa"/>
          </w:tcPr>
          <w:p w14:paraId="659A891A" w14:textId="77777777" w:rsidR="00A82966" w:rsidRDefault="00A82966" w:rsidP="009B77C0"/>
          <w:p w14:paraId="748AA088" w14:textId="77777777" w:rsidR="00A82966" w:rsidRDefault="00A82966" w:rsidP="009B77C0">
            <w:r>
              <w:t>This step should open a file browser window from which you will find a list of files.</w:t>
            </w:r>
          </w:p>
        </w:tc>
        <w:tc>
          <w:tcPr>
            <w:tcW w:w="1748" w:type="dxa"/>
          </w:tcPr>
          <w:p w14:paraId="053D6570" w14:textId="77777777" w:rsidR="00A82966" w:rsidRDefault="00A82966" w:rsidP="009B77C0"/>
        </w:tc>
      </w:tr>
      <w:tr w:rsidR="00A82966" w14:paraId="4F3CD935" w14:textId="77777777" w:rsidTr="009B77C0">
        <w:tblPrEx>
          <w:tblCellMar>
            <w:top w:w="0" w:type="dxa"/>
            <w:bottom w:w="0" w:type="dxa"/>
          </w:tblCellMar>
        </w:tblPrEx>
        <w:trPr>
          <w:cantSplit/>
          <w:trHeight w:val="4130"/>
        </w:trPr>
        <w:tc>
          <w:tcPr>
            <w:tcW w:w="945" w:type="dxa"/>
          </w:tcPr>
          <w:p w14:paraId="23CAD557" w14:textId="77777777" w:rsidR="00A82966" w:rsidRDefault="00A82966" w:rsidP="009B77C0"/>
          <w:p w14:paraId="3767414C" w14:textId="77777777" w:rsidR="00A82966" w:rsidRDefault="00A82966" w:rsidP="009B77C0">
            <w:r>
              <w:t>3</w:t>
            </w:r>
          </w:p>
        </w:tc>
        <w:tc>
          <w:tcPr>
            <w:tcW w:w="2405" w:type="dxa"/>
          </w:tcPr>
          <w:p w14:paraId="0F40E085" w14:textId="77777777" w:rsidR="00A82966" w:rsidRDefault="00A82966" w:rsidP="009B77C0"/>
          <w:p w14:paraId="46F214F9" w14:textId="77777777" w:rsidR="00A82966" w:rsidRDefault="00A82966" w:rsidP="009B77C0">
            <w:r>
              <w:t>Select the file named “TEST_DB” from the file browser and press the open button.</w:t>
            </w:r>
          </w:p>
        </w:tc>
        <w:tc>
          <w:tcPr>
            <w:tcW w:w="1663" w:type="dxa"/>
            <w:gridSpan w:val="3"/>
          </w:tcPr>
          <w:p w14:paraId="501B794F" w14:textId="77777777" w:rsidR="00A82966" w:rsidRDefault="00A82966" w:rsidP="009B77C0"/>
          <w:p w14:paraId="4909B845" w14:textId="77777777" w:rsidR="00A82966" w:rsidRDefault="00A82966" w:rsidP="009B77C0">
            <w:r>
              <w:t>This step will load the data file into the editor.</w:t>
            </w:r>
          </w:p>
        </w:tc>
        <w:tc>
          <w:tcPr>
            <w:tcW w:w="2455" w:type="dxa"/>
          </w:tcPr>
          <w:p w14:paraId="14EF107A" w14:textId="77777777" w:rsidR="00A82966" w:rsidRDefault="00A82966" w:rsidP="009B77C0"/>
          <w:p w14:paraId="3257D0E4" w14:textId="77777777" w:rsidR="00A82966" w:rsidRDefault="00A82966" w:rsidP="009B77C0">
            <w:r>
              <w:t xml:space="preserve">The previously blank window should now display three tables labeled </w:t>
            </w:r>
            <w:proofErr w:type="gramStart"/>
            <w:r>
              <w:t>“ BIG</w:t>
            </w:r>
            <w:proofErr w:type="gramEnd"/>
            <w:r>
              <w:t>_TABLE”,</w:t>
            </w:r>
          </w:p>
          <w:p w14:paraId="6DF599FC" w14:textId="77777777" w:rsidR="00A82966" w:rsidRDefault="00A82966" w:rsidP="009B77C0">
            <w:r>
              <w:t>“CONSTRAINT_TABLE”,</w:t>
            </w:r>
          </w:p>
          <w:p w14:paraId="02214C9D" w14:textId="77777777" w:rsidR="00A82966" w:rsidRDefault="00A82966" w:rsidP="009B77C0">
            <w:r>
              <w:t>and “TYPE_TABLE”</w:t>
            </w:r>
          </w:p>
        </w:tc>
        <w:tc>
          <w:tcPr>
            <w:tcW w:w="1748" w:type="dxa"/>
          </w:tcPr>
          <w:p w14:paraId="5284E472" w14:textId="77777777" w:rsidR="00A82966" w:rsidRDefault="00A82966" w:rsidP="009B77C0"/>
        </w:tc>
      </w:tr>
      <w:tr w:rsidR="00A82966" w14:paraId="7FAD064B" w14:textId="77777777" w:rsidTr="009B77C0">
        <w:tblPrEx>
          <w:tblCellMar>
            <w:top w:w="0" w:type="dxa"/>
            <w:bottom w:w="0" w:type="dxa"/>
          </w:tblCellMar>
        </w:tblPrEx>
        <w:trPr>
          <w:cantSplit/>
          <w:trHeight w:val="4130"/>
        </w:trPr>
        <w:tc>
          <w:tcPr>
            <w:tcW w:w="945" w:type="dxa"/>
          </w:tcPr>
          <w:p w14:paraId="6C65B765" w14:textId="77777777" w:rsidR="00A82966" w:rsidRDefault="00A82966" w:rsidP="009B77C0"/>
          <w:p w14:paraId="1539822C" w14:textId="77777777" w:rsidR="00A82966" w:rsidRDefault="00A82966" w:rsidP="009B77C0">
            <w:r>
              <w:t>4</w:t>
            </w:r>
          </w:p>
        </w:tc>
        <w:tc>
          <w:tcPr>
            <w:tcW w:w="2405" w:type="dxa"/>
          </w:tcPr>
          <w:p w14:paraId="5A439BCA" w14:textId="77777777" w:rsidR="00A82966" w:rsidRDefault="00A82966" w:rsidP="009B77C0"/>
          <w:p w14:paraId="6EBC6AFF" w14:textId="77777777" w:rsidR="00A82966" w:rsidRDefault="00A82966" w:rsidP="009B77C0">
            <w:r>
              <w:t>Double click on the table labeled “CONSTRAINT_TABLE”</w:t>
            </w:r>
          </w:p>
        </w:tc>
        <w:tc>
          <w:tcPr>
            <w:tcW w:w="1663" w:type="dxa"/>
            <w:gridSpan w:val="3"/>
          </w:tcPr>
          <w:p w14:paraId="4D61B7F0" w14:textId="77777777" w:rsidR="00A82966" w:rsidRDefault="00A82966" w:rsidP="009B77C0"/>
          <w:p w14:paraId="38DA6368" w14:textId="77777777" w:rsidR="00A82966" w:rsidRDefault="00A82966" w:rsidP="009B77C0">
            <w:r>
              <w:t>The step will open the table in which the filter function is to be tested on.</w:t>
            </w:r>
          </w:p>
        </w:tc>
        <w:tc>
          <w:tcPr>
            <w:tcW w:w="2455" w:type="dxa"/>
          </w:tcPr>
          <w:p w14:paraId="2D2451DE" w14:textId="77777777" w:rsidR="00A82966" w:rsidRDefault="00A82966" w:rsidP="009B77C0"/>
          <w:p w14:paraId="65657741" w14:textId="77777777" w:rsidR="00A82966" w:rsidRDefault="00A82966" w:rsidP="009B77C0">
            <w:r>
              <w:t>A separate window will display with data from the table. The first of the row will be blank.</w:t>
            </w:r>
          </w:p>
        </w:tc>
        <w:tc>
          <w:tcPr>
            <w:tcW w:w="1748" w:type="dxa"/>
          </w:tcPr>
          <w:p w14:paraId="009CEF01" w14:textId="77777777" w:rsidR="00A82966" w:rsidRDefault="00A82966" w:rsidP="009B77C0"/>
          <w:p w14:paraId="1F89AC8B" w14:textId="2399B560" w:rsidR="00A82966" w:rsidRDefault="00A82966" w:rsidP="009B77C0">
            <w:r>
              <w:t>Failure to see the change described will result in a test failure.</w:t>
            </w:r>
          </w:p>
        </w:tc>
      </w:tr>
      <w:tr w:rsidR="00A82966" w14:paraId="50D0DBB2" w14:textId="77777777" w:rsidTr="009B77C0">
        <w:tblPrEx>
          <w:tblCellMar>
            <w:top w:w="0" w:type="dxa"/>
            <w:bottom w:w="0" w:type="dxa"/>
          </w:tblCellMar>
        </w:tblPrEx>
        <w:trPr>
          <w:cantSplit/>
          <w:trHeight w:val="4130"/>
        </w:trPr>
        <w:tc>
          <w:tcPr>
            <w:tcW w:w="945" w:type="dxa"/>
          </w:tcPr>
          <w:p w14:paraId="2BD7609F" w14:textId="77777777" w:rsidR="00A82966" w:rsidRDefault="00A82966" w:rsidP="009B77C0"/>
          <w:p w14:paraId="00A28F41" w14:textId="77777777" w:rsidR="00A82966" w:rsidRDefault="00A82966" w:rsidP="009B77C0">
            <w:r>
              <w:t>5</w:t>
            </w:r>
          </w:p>
        </w:tc>
        <w:tc>
          <w:tcPr>
            <w:tcW w:w="2405" w:type="dxa"/>
          </w:tcPr>
          <w:p w14:paraId="775E5BC5" w14:textId="77777777" w:rsidR="00A82966" w:rsidRDefault="00A82966" w:rsidP="009B77C0"/>
          <w:p w14:paraId="79F38661" w14:textId="77777777" w:rsidR="00A82966" w:rsidRDefault="00A82966" w:rsidP="009B77C0">
            <w:r>
              <w:t>From the tool bar select “Edit” then from the menu select the “Search” option.</w:t>
            </w:r>
          </w:p>
        </w:tc>
        <w:tc>
          <w:tcPr>
            <w:tcW w:w="1663" w:type="dxa"/>
            <w:gridSpan w:val="3"/>
          </w:tcPr>
          <w:p w14:paraId="0E773FB0" w14:textId="77777777" w:rsidR="00A82966" w:rsidRDefault="00A82966" w:rsidP="009B77C0"/>
          <w:p w14:paraId="0FD2ED93" w14:textId="77777777" w:rsidR="00A82966" w:rsidRDefault="00A82966" w:rsidP="009B77C0">
            <w:r>
              <w:t>This step will open the search window for the testing to be conducted.</w:t>
            </w:r>
          </w:p>
        </w:tc>
        <w:tc>
          <w:tcPr>
            <w:tcW w:w="2455" w:type="dxa"/>
          </w:tcPr>
          <w:p w14:paraId="29F0E171" w14:textId="77777777" w:rsidR="00A82966" w:rsidRDefault="00A82966" w:rsidP="009B77C0"/>
          <w:p w14:paraId="19057901" w14:textId="77777777" w:rsidR="00A82966" w:rsidRDefault="00A82966" w:rsidP="009B77C0">
            <w:r>
              <w:t>A new window will open that contains the search options.</w:t>
            </w:r>
          </w:p>
        </w:tc>
        <w:tc>
          <w:tcPr>
            <w:tcW w:w="1748" w:type="dxa"/>
          </w:tcPr>
          <w:p w14:paraId="01FFE3C0" w14:textId="77777777" w:rsidR="00A82966" w:rsidRDefault="00A82966" w:rsidP="009B77C0"/>
        </w:tc>
      </w:tr>
      <w:tr w:rsidR="00A82966" w14:paraId="475E8AB9" w14:textId="77777777" w:rsidTr="009B77C0">
        <w:tblPrEx>
          <w:tblCellMar>
            <w:top w:w="0" w:type="dxa"/>
            <w:bottom w:w="0" w:type="dxa"/>
          </w:tblCellMar>
        </w:tblPrEx>
        <w:trPr>
          <w:cantSplit/>
          <w:trHeight w:val="4130"/>
        </w:trPr>
        <w:tc>
          <w:tcPr>
            <w:tcW w:w="945" w:type="dxa"/>
          </w:tcPr>
          <w:p w14:paraId="7789162D" w14:textId="77777777" w:rsidR="00A82966" w:rsidRDefault="00A82966" w:rsidP="009B77C0"/>
          <w:p w14:paraId="6124BD5F" w14:textId="77777777" w:rsidR="00A82966" w:rsidRDefault="00A82966" w:rsidP="009B77C0">
            <w:r>
              <w:t>6</w:t>
            </w:r>
          </w:p>
        </w:tc>
        <w:tc>
          <w:tcPr>
            <w:tcW w:w="2405" w:type="dxa"/>
          </w:tcPr>
          <w:p w14:paraId="5981DD9F" w14:textId="77777777" w:rsidR="00A82966" w:rsidRDefault="00A82966" w:rsidP="009B77C0"/>
          <w:p w14:paraId="661FFD1E" w14:textId="77777777" w:rsidR="00A82966" w:rsidRDefault="00A82966" w:rsidP="009B77C0">
            <w:r>
              <w:t>In the text field labeled “Search:” enter “</w:t>
            </w:r>
            <w:proofErr w:type="spellStart"/>
            <w:r>
              <w:t>Start_Name</w:t>
            </w:r>
            <w:proofErr w:type="spellEnd"/>
            <w:r>
              <w:t>” as text.</w:t>
            </w:r>
          </w:p>
        </w:tc>
        <w:tc>
          <w:tcPr>
            <w:tcW w:w="1663" w:type="dxa"/>
            <w:gridSpan w:val="3"/>
          </w:tcPr>
          <w:p w14:paraId="743E585D" w14:textId="77777777" w:rsidR="00A82966" w:rsidRDefault="00A82966" w:rsidP="009B77C0"/>
          <w:p w14:paraId="16D0DA47" w14:textId="77777777" w:rsidR="00A82966" w:rsidRDefault="00A82966" w:rsidP="009B77C0">
            <w:r>
              <w:t xml:space="preserve">This will indicate to the system what word is being searched </w:t>
            </w:r>
            <w:proofErr w:type="gramStart"/>
            <w:r>
              <w:t>for..</w:t>
            </w:r>
            <w:proofErr w:type="gramEnd"/>
          </w:p>
        </w:tc>
        <w:tc>
          <w:tcPr>
            <w:tcW w:w="2455" w:type="dxa"/>
          </w:tcPr>
          <w:p w14:paraId="65529E3F" w14:textId="77777777" w:rsidR="00A82966" w:rsidRDefault="00A82966" w:rsidP="009B77C0"/>
          <w:p w14:paraId="2D8DC987" w14:textId="77777777" w:rsidR="00A82966" w:rsidRDefault="00A82966" w:rsidP="009B77C0">
            <w:r>
              <w:t>The text field at the bottom of the window should display “Search wrapped”.</w:t>
            </w:r>
          </w:p>
        </w:tc>
        <w:tc>
          <w:tcPr>
            <w:tcW w:w="1748" w:type="dxa"/>
          </w:tcPr>
          <w:p w14:paraId="33791670" w14:textId="77777777" w:rsidR="00A82966" w:rsidRDefault="00A82966" w:rsidP="009B77C0"/>
        </w:tc>
      </w:tr>
      <w:tr w:rsidR="00A82966" w14:paraId="440B6C8A" w14:textId="77777777" w:rsidTr="009B77C0">
        <w:tblPrEx>
          <w:tblCellMar>
            <w:top w:w="0" w:type="dxa"/>
            <w:bottom w:w="0" w:type="dxa"/>
          </w:tblCellMar>
        </w:tblPrEx>
        <w:trPr>
          <w:cantSplit/>
          <w:trHeight w:val="4130"/>
        </w:trPr>
        <w:tc>
          <w:tcPr>
            <w:tcW w:w="945" w:type="dxa"/>
          </w:tcPr>
          <w:p w14:paraId="10FCB25A" w14:textId="77777777" w:rsidR="00A82966" w:rsidRDefault="00A82966" w:rsidP="009B77C0"/>
          <w:p w14:paraId="4952E3B0" w14:textId="77777777" w:rsidR="00A82966" w:rsidRDefault="00A82966" w:rsidP="009B77C0">
            <w:r>
              <w:t>7</w:t>
            </w:r>
          </w:p>
        </w:tc>
        <w:tc>
          <w:tcPr>
            <w:tcW w:w="2405" w:type="dxa"/>
          </w:tcPr>
          <w:p w14:paraId="0BF5AB3C" w14:textId="77777777" w:rsidR="00A82966" w:rsidRDefault="00A82966" w:rsidP="009B77C0"/>
          <w:p w14:paraId="6AB6DD88" w14:textId="77777777" w:rsidR="00A82966" w:rsidRDefault="00A82966" w:rsidP="009B77C0">
            <w:r>
              <w:t>Click on the button labeled “Find”</w:t>
            </w:r>
          </w:p>
        </w:tc>
        <w:tc>
          <w:tcPr>
            <w:tcW w:w="1663" w:type="dxa"/>
            <w:gridSpan w:val="3"/>
          </w:tcPr>
          <w:p w14:paraId="045DA837" w14:textId="77777777" w:rsidR="00A82966" w:rsidRDefault="00A82966" w:rsidP="009B77C0"/>
          <w:p w14:paraId="180AF87C" w14:textId="77777777" w:rsidR="00A82966" w:rsidRDefault="00A82966" w:rsidP="009B77C0">
            <w:r>
              <w:t>This will signal the system to search for any instances of the word</w:t>
            </w:r>
          </w:p>
        </w:tc>
        <w:tc>
          <w:tcPr>
            <w:tcW w:w="2455" w:type="dxa"/>
          </w:tcPr>
          <w:p w14:paraId="77EB70DB" w14:textId="77777777" w:rsidR="00A82966" w:rsidRDefault="00A82966" w:rsidP="009B77C0"/>
          <w:p w14:paraId="1E556A29" w14:textId="77777777" w:rsidR="00A82966" w:rsidRDefault="00A82966" w:rsidP="009B77C0">
            <w:r>
              <w:t>The text field at the bottom of the window should display “Found at (0,0)”.</w:t>
            </w:r>
          </w:p>
        </w:tc>
        <w:tc>
          <w:tcPr>
            <w:tcW w:w="1748" w:type="dxa"/>
          </w:tcPr>
          <w:p w14:paraId="4DD67040" w14:textId="77777777" w:rsidR="00A82966" w:rsidRDefault="00A82966" w:rsidP="009B77C0"/>
          <w:p w14:paraId="369D1A6C" w14:textId="77777777" w:rsidR="00A82966" w:rsidRDefault="00A82966" w:rsidP="009B77C0"/>
        </w:tc>
      </w:tr>
      <w:tr w:rsidR="00A82966" w14:paraId="38A5DB69" w14:textId="77777777" w:rsidTr="009B77C0">
        <w:tblPrEx>
          <w:tblCellMar>
            <w:top w:w="0" w:type="dxa"/>
            <w:bottom w:w="0" w:type="dxa"/>
          </w:tblCellMar>
        </w:tblPrEx>
        <w:trPr>
          <w:cantSplit/>
          <w:trHeight w:val="4130"/>
        </w:trPr>
        <w:tc>
          <w:tcPr>
            <w:tcW w:w="945" w:type="dxa"/>
          </w:tcPr>
          <w:p w14:paraId="054FB2AB" w14:textId="77777777" w:rsidR="00A82966" w:rsidRDefault="00A82966" w:rsidP="009B77C0"/>
          <w:p w14:paraId="5D85F700" w14:textId="77777777" w:rsidR="00A82966" w:rsidRDefault="00A82966" w:rsidP="009B77C0">
            <w:r>
              <w:t>8</w:t>
            </w:r>
          </w:p>
        </w:tc>
        <w:tc>
          <w:tcPr>
            <w:tcW w:w="2405" w:type="dxa"/>
          </w:tcPr>
          <w:p w14:paraId="7761B3A2" w14:textId="77777777" w:rsidR="00A82966" w:rsidRDefault="00A82966" w:rsidP="009B77C0"/>
          <w:p w14:paraId="7A35389F" w14:textId="77777777" w:rsidR="00A82966" w:rsidRDefault="00A82966" w:rsidP="009B77C0">
            <w:r>
              <w:t>In the text field labeled “Replace:” enter “</w:t>
            </w:r>
            <w:proofErr w:type="spellStart"/>
            <w:r>
              <w:t>Test_Change</w:t>
            </w:r>
            <w:proofErr w:type="spellEnd"/>
            <w:r>
              <w:t>” as text.</w:t>
            </w:r>
          </w:p>
          <w:p w14:paraId="66CA25D1" w14:textId="77777777" w:rsidR="00A82966" w:rsidRDefault="00A82966" w:rsidP="009B77C0"/>
          <w:p w14:paraId="7419BF14" w14:textId="11695FE6" w:rsidR="00A82966" w:rsidRDefault="00A82966" w:rsidP="009B77C0">
            <w:r>
              <w:t>Click on the button labeled “</w:t>
            </w:r>
            <w:proofErr w:type="spellStart"/>
            <w:r>
              <w:t>Replace</w:t>
            </w:r>
            <w:r>
              <w:t>All</w:t>
            </w:r>
            <w:proofErr w:type="spellEnd"/>
            <w:r>
              <w:t>”</w:t>
            </w:r>
          </w:p>
          <w:p w14:paraId="1AC461A5" w14:textId="77777777" w:rsidR="00A82966" w:rsidRDefault="00A82966" w:rsidP="009B77C0"/>
          <w:p w14:paraId="7AE2C8AF" w14:textId="77777777" w:rsidR="00A82966" w:rsidRDefault="00A82966" w:rsidP="009B77C0"/>
        </w:tc>
        <w:tc>
          <w:tcPr>
            <w:tcW w:w="1663" w:type="dxa"/>
            <w:gridSpan w:val="3"/>
          </w:tcPr>
          <w:p w14:paraId="6939E84B" w14:textId="77777777" w:rsidR="00A82966" w:rsidRDefault="00A82966" w:rsidP="009B77C0"/>
          <w:p w14:paraId="6D9175DC" w14:textId="77777777" w:rsidR="00A82966" w:rsidRDefault="00A82966" w:rsidP="009B77C0">
            <w:r>
              <w:t>This will indicate the system what the instance of the found text should be replaced with.</w:t>
            </w:r>
          </w:p>
        </w:tc>
        <w:tc>
          <w:tcPr>
            <w:tcW w:w="2455" w:type="dxa"/>
          </w:tcPr>
          <w:p w14:paraId="0063795A" w14:textId="77777777" w:rsidR="00A82966" w:rsidRDefault="00A82966" w:rsidP="009B77C0"/>
          <w:p w14:paraId="03333210" w14:textId="483197D1" w:rsidR="00A82966" w:rsidRDefault="00A82966" w:rsidP="009B77C0">
            <w:r>
              <w:t>The text field at the bottom of the window should display “</w:t>
            </w:r>
            <w:r>
              <w:t xml:space="preserve">Replaced 8 </w:t>
            </w:r>
            <w:proofErr w:type="spellStart"/>
            <w:r>
              <w:t>occurences</w:t>
            </w:r>
            <w:proofErr w:type="spellEnd"/>
            <w:r>
              <w:t>.</w:t>
            </w:r>
            <w:r>
              <w:t>”.</w:t>
            </w:r>
          </w:p>
          <w:p w14:paraId="5E14446A" w14:textId="77777777" w:rsidR="00A82966" w:rsidRDefault="00A82966" w:rsidP="009B77C0"/>
          <w:p w14:paraId="4A916BFD" w14:textId="70F51850" w:rsidR="00A82966" w:rsidRDefault="00A82966" w:rsidP="009B77C0">
            <w:r>
              <w:t>On the window containing the database</w:t>
            </w:r>
            <w:r>
              <w:t xml:space="preserve">, all the fields under the </w:t>
            </w:r>
            <w:r>
              <w:t>“INDEX” column should display “</w:t>
            </w:r>
            <w:proofErr w:type="spellStart"/>
            <w:r>
              <w:t>Test_Change</w:t>
            </w:r>
            <w:proofErr w:type="spellEnd"/>
            <w:r>
              <w:t>”.</w:t>
            </w:r>
          </w:p>
        </w:tc>
        <w:tc>
          <w:tcPr>
            <w:tcW w:w="1748" w:type="dxa"/>
          </w:tcPr>
          <w:p w14:paraId="47E8AC7D" w14:textId="77777777" w:rsidR="00A82966" w:rsidRDefault="00A82966" w:rsidP="009B77C0"/>
          <w:p w14:paraId="442E209C" w14:textId="77777777" w:rsidR="00A82966" w:rsidRDefault="00A82966" w:rsidP="009B77C0">
            <w:r>
              <w:t>Failure to see the change described will result in a test failure.</w:t>
            </w:r>
          </w:p>
        </w:tc>
      </w:tr>
      <w:tr w:rsidR="00A82966" w14:paraId="0469CB6C" w14:textId="77777777" w:rsidTr="009B77C0">
        <w:tblPrEx>
          <w:tblCellMar>
            <w:top w:w="0" w:type="dxa"/>
            <w:bottom w:w="0" w:type="dxa"/>
          </w:tblCellMar>
        </w:tblPrEx>
        <w:trPr>
          <w:trHeight w:val="1250"/>
        </w:trPr>
        <w:tc>
          <w:tcPr>
            <w:tcW w:w="9216" w:type="dxa"/>
            <w:gridSpan w:val="7"/>
            <w:tcBorders>
              <w:bottom w:val="single" w:sz="4" w:space="0" w:color="auto"/>
            </w:tcBorders>
          </w:tcPr>
          <w:p w14:paraId="4DDF23B6" w14:textId="77777777" w:rsidR="00A82966" w:rsidRDefault="00A82966" w:rsidP="009B77C0">
            <w:r>
              <w:t>Concluding Remarks:</w:t>
            </w:r>
          </w:p>
        </w:tc>
      </w:tr>
      <w:tr w:rsidR="00A82966" w14:paraId="2497D0E5" w14:textId="77777777" w:rsidTr="009B77C0">
        <w:tblPrEx>
          <w:tblCellMar>
            <w:top w:w="0" w:type="dxa"/>
            <w:bottom w:w="0" w:type="dxa"/>
          </w:tblCellMar>
        </w:tblPrEx>
        <w:trPr>
          <w:trHeight w:val="890"/>
        </w:trPr>
        <w:tc>
          <w:tcPr>
            <w:tcW w:w="4514" w:type="dxa"/>
            <w:gridSpan w:val="3"/>
          </w:tcPr>
          <w:p w14:paraId="69AD9A97" w14:textId="77777777" w:rsidR="00A82966" w:rsidRDefault="00A82966" w:rsidP="009B77C0">
            <w:r>
              <w:t xml:space="preserve">Testing Team: </w:t>
            </w:r>
          </w:p>
          <w:p w14:paraId="44108113" w14:textId="77777777" w:rsidR="00A82966" w:rsidRDefault="00A82966" w:rsidP="009B77C0"/>
        </w:tc>
        <w:tc>
          <w:tcPr>
            <w:tcW w:w="4702" w:type="dxa"/>
            <w:gridSpan w:val="4"/>
          </w:tcPr>
          <w:p w14:paraId="48349729" w14:textId="77777777" w:rsidR="00A82966" w:rsidRDefault="00A82966" w:rsidP="009B77C0">
            <w:r>
              <w:t>Date Completed:</w:t>
            </w:r>
          </w:p>
        </w:tc>
      </w:tr>
    </w:tbl>
    <w:p w14:paraId="380F0BCD" w14:textId="7A69A834" w:rsidR="00A82966" w:rsidRDefault="00A82966" w:rsidP="00A82966"/>
    <w:p w14:paraId="4266DDE2" w14:textId="7F5AFED7" w:rsidR="00A82966" w:rsidRDefault="00A82966" w:rsidP="00A82966"/>
    <w:p w14:paraId="60EF72D8" w14:textId="5D15A24E" w:rsidR="00A82966" w:rsidRPr="00A82966" w:rsidRDefault="00A82966" w:rsidP="00A82966">
      <w:pPr>
        <w:jc w:val="center"/>
      </w:pPr>
      <w:r>
        <w:t>$</w:t>
      </w:r>
    </w:p>
    <w:sectPr w:rsidR="00A82966" w:rsidRPr="00A82966">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BB8BB" w14:textId="77777777" w:rsidR="00D66B0E" w:rsidRDefault="00D66B0E">
      <w:r>
        <w:separator/>
      </w:r>
    </w:p>
  </w:endnote>
  <w:endnote w:type="continuationSeparator" w:id="0">
    <w:p w14:paraId="63A72C71" w14:textId="77777777" w:rsidR="00D66B0E" w:rsidRDefault="00D66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D66B0E" w14:paraId="795BE8DF" w14:textId="77777777">
      <w:tblPrEx>
        <w:tblCellMar>
          <w:top w:w="0" w:type="dxa"/>
          <w:bottom w:w="0" w:type="dxa"/>
        </w:tblCellMar>
      </w:tblPrEx>
      <w:tc>
        <w:tcPr>
          <w:tcW w:w="4428" w:type="dxa"/>
        </w:tcPr>
        <w:p w14:paraId="793BCAF8" w14:textId="77777777" w:rsidR="00D66B0E" w:rsidRDefault="00D66B0E">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05E6912C" w14:textId="77777777" w:rsidR="00D66B0E" w:rsidRDefault="00D66B0E">
          <w:pPr>
            <w:pStyle w:val="Footer"/>
            <w:jc w:val="right"/>
          </w:pPr>
          <w:r>
            <w:t>&lt;Drive:\Directory\</w:t>
          </w:r>
          <w:proofErr w:type="spellStart"/>
          <w:r>
            <w:t>Filename.ext</w:t>
          </w:r>
          <w:proofErr w:type="spellEnd"/>
          <w:r>
            <w:t>&gt;</w:t>
          </w:r>
        </w:p>
      </w:tc>
    </w:tr>
  </w:tbl>
  <w:p w14:paraId="5601B370" w14:textId="77777777" w:rsidR="00D66B0E" w:rsidRDefault="00D66B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D66B0E" w14:paraId="64825D84" w14:textId="77777777">
      <w:tblPrEx>
        <w:tblCellMar>
          <w:top w:w="0" w:type="dxa"/>
          <w:bottom w:w="0" w:type="dxa"/>
        </w:tblCellMar>
      </w:tblPrEx>
      <w:trPr>
        <w:trHeight w:hRule="exact" w:val="552"/>
      </w:trPr>
      <w:tc>
        <w:tcPr>
          <w:tcW w:w="3060" w:type="dxa"/>
        </w:tcPr>
        <w:p w14:paraId="4BADE61D" w14:textId="77777777" w:rsidR="00D66B0E" w:rsidRDefault="00D66B0E">
          <w:pPr>
            <w:pStyle w:val="Footer"/>
            <w:spacing w:before="80"/>
            <w:rPr>
              <w:bCs/>
            </w:rPr>
          </w:pPr>
          <w:r>
            <w:t>Test Plan</w:t>
          </w:r>
        </w:p>
        <w:p w14:paraId="6961BA61" w14:textId="77777777" w:rsidR="00D66B0E" w:rsidRDefault="00D66B0E">
          <w:pPr>
            <w:pStyle w:val="Footer"/>
            <w:spacing w:before="80"/>
          </w:pPr>
        </w:p>
        <w:p w14:paraId="6537FEE4" w14:textId="77777777" w:rsidR="00D66B0E" w:rsidRDefault="00D66B0E">
          <w:pPr>
            <w:pStyle w:val="Footer"/>
            <w:spacing w:before="80"/>
          </w:pPr>
        </w:p>
      </w:tc>
      <w:tc>
        <w:tcPr>
          <w:tcW w:w="2880" w:type="dxa"/>
        </w:tcPr>
        <w:p w14:paraId="303A60FF" w14:textId="77777777" w:rsidR="00D66B0E" w:rsidRDefault="00D66B0E">
          <w:pPr>
            <w:pStyle w:val="Footer"/>
            <w:spacing w:before="80"/>
            <w:rPr>
              <w:bCs/>
            </w:rPr>
          </w:pPr>
          <w:fldSimple w:instr=" DOCPROPERTY &quot;Company&quot;  \* MERGEFORMAT ">
            <w:r>
              <w:t>&lt;Enter team name here&gt;</w:t>
            </w:r>
          </w:fldSimple>
        </w:p>
      </w:tc>
      <w:tc>
        <w:tcPr>
          <w:tcW w:w="1980" w:type="dxa"/>
        </w:tcPr>
        <w:p w14:paraId="4AA7ED41" w14:textId="77777777" w:rsidR="00D66B0E" w:rsidRDefault="00D66B0E">
          <w:pPr>
            <w:pStyle w:val="Footer"/>
            <w:spacing w:before="80"/>
            <w:rPr>
              <w:bCs/>
            </w:rPr>
          </w:pPr>
          <w:r>
            <w:rPr>
              <w:bCs/>
            </w:rPr>
            <w:t>Date</w:t>
          </w:r>
        </w:p>
        <w:p w14:paraId="2745AF8E" w14:textId="77777777" w:rsidR="00D66B0E" w:rsidRDefault="00D66B0E">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4:08 PM</w:t>
          </w:r>
          <w:r>
            <w:rPr>
              <w:b w:val="0"/>
              <w:bCs/>
            </w:rPr>
            <w:fldChar w:fldCharType="end"/>
          </w:r>
        </w:p>
      </w:tc>
      <w:tc>
        <w:tcPr>
          <w:tcW w:w="1080" w:type="dxa"/>
        </w:tcPr>
        <w:p w14:paraId="376CA55D" w14:textId="77777777" w:rsidR="00D66B0E" w:rsidRDefault="00D66B0E">
          <w:pPr>
            <w:pStyle w:val="Footer"/>
            <w:spacing w:before="80"/>
            <w:rPr>
              <w:bCs/>
            </w:rPr>
          </w:pPr>
          <w:r>
            <w:rPr>
              <w:bCs/>
            </w:rPr>
            <w:t>Page</w:t>
          </w:r>
        </w:p>
        <w:p w14:paraId="5E10C543" w14:textId="77777777" w:rsidR="00D66B0E" w:rsidRDefault="00D66B0E">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46C8B6F" w14:textId="77777777" w:rsidR="00D66B0E" w:rsidRDefault="00D66B0E">
          <w:pPr>
            <w:pStyle w:val="Footer"/>
            <w:spacing w:before="80"/>
          </w:pPr>
        </w:p>
        <w:p w14:paraId="132DF0FA" w14:textId="77777777" w:rsidR="00D66B0E" w:rsidRDefault="00D66B0E">
          <w:pPr>
            <w:pStyle w:val="Footer"/>
            <w:spacing w:before="80"/>
          </w:pPr>
        </w:p>
      </w:tc>
    </w:tr>
  </w:tbl>
  <w:p w14:paraId="784A81B8" w14:textId="77777777" w:rsidR="00D66B0E" w:rsidRDefault="00D66B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66B0E" w14:paraId="37702CFA" w14:textId="77777777">
      <w:tblPrEx>
        <w:tblCellMar>
          <w:top w:w="0" w:type="dxa"/>
          <w:bottom w:w="0" w:type="dxa"/>
        </w:tblCellMar>
      </w:tblPrEx>
      <w:tc>
        <w:tcPr>
          <w:tcW w:w="3240" w:type="dxa"/>
        </w:tcPr>
        <w:p w14:paraId="0BE3E050" w14:textId="77777777" w:rsidR="00D66B0E" w:rsidRDefault="00D66B0E">
          <w:pPr>
            <w:pStyle w:val="Footer"/>
            <w:rPr>
              <w:b w:val="0"/>
              <w:bCs/>
            </w:rPr>
          </w:pPr>
          <w:r>
            <w:rPr>
              <w:b w:val="0"/>
              <w:bCs/>
            </w:rPr>
            <w:t>Test Plan</w:t>
          </w:r>
        </w:p>
      </w:tc>
      <w:tc>
        <w:tcPr>
          <w:tcW w:w="2880" w:type="dxa"/>
        </w:tcPr>
        <w:p w14:paraId="40211555" w14:textId="77777777" w:rsidR="00D66B0E" w:rsidRDefault="00D66B0E">
          <w:pPr>
            <w:pStyle w:val="Footer"/>
            <w:rPr>
              <w:b w:val="0"/>
              <w:bCs/>
            </w:rPr>
          </w:pPr>
          <w:fldSimple w:instr=" DOCPROPERTY &quot;Company&quot;  \* MERGEFORMAT ">
            <w:r>
              <w:t>&lt;Enter team name here&gt;</w:t>
            </w:r>
          </w:fldSimple>
        </w:p>
      </w:tc>
      <w:tc>
        <w:tcPr>
          <w:tcW w:w="1980" w:type="dxa"/>
        </w:tcPr>
        <w:p w14:paraId="503C4787" w14:textId="77777777" w:rsidR="00D66B0E" w:rsidRDefault="00D66B0E">
          <w:pPr>
            <w:pStyle w:val="Footer"/>
          </w:pPr>
          <w:r>
            <w:t>&lt;date&gt;</w:t>
          </w:r>
        </w:p>
      </w:tc>
      <w:tc>
        <w:tcPr>
          <w:tcW w:w="900" w:type="dxa"/>
        </w:tcPr>
        <w:p w14:paraId="3390E43B" w14:textId="77777777" w:rsidR="00D66B0E" w:rsidRDefault="00D66B0E">
          <w:pPr>
            <w:pStyle w:val="Footer"/>
            <w:rPr>
              <w:b w:val="0"/>
              <w:bCs/>
            </w:rPr>
          </w:pPr>
          <w:r>
            <w:rPr>
              <w:b w:val="0"/>
              <w:bCs/>
            </w:rPr>
            <w:t>Page</w:t>
          </w:r>
        </w:p>
        <w:p w14:paraId="58906B45" w14:textId="77777777" w:rsidR="00D66B0E" w:rsidRDefault="00D66B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57A56C6" w14:textId="77777777" w:rsidR="00D66B0E" w:rsidRDefault="00D66B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D66B0E" w14:paraId="44B1247F" w14:textId="77777777">
      <w:tblPrEx>
        <w:tblCellMar>
          <w:top w:w="0" w:type="dxa"/>
          <w:bottom w:w="0" w:type="dxa"/>
        </w:tblCellMar>
      </w:tblPrEx>
      <w:tc>
        <w:tcPr>
          <w:tcW w:w="3240" w:type="dxa"/>
        </w:tcPr>
        <w:p w14:paraId="5B501A88" w14:textId="77777777" w:rsidR="00D66B0E" w:rsidRDefault="00D66B0E">
          <w:pPr>
            <w:pStyle w:val="Footer"/>
            <w:rPr>
              <w:b w:val="0"/>
              <w:bCs/>
            </w:rPr>
          </w:pPr>
          <w:r>
            <w:rPr>
              <w:b w:val="0"/>
              <w:bCs/>
            </w:rPr>
            <w:t>Test Plan</w:t>
          </w:r>
        </w:p>
      </w:tc>
      <w:tc>
        <w:tcPr>
          <w:tcW w:w="2880" w:type="dxa"/>
        </w:tcPr>
        <w:p w14:paraId="2B16ADB2" w14:textId="77777777" w:rsidR="00D66B0E" w:rsidRDefault="00D66B0E">
          <w:pPr>
            <w:pStyle w:val="Footer"/>
            <w:rPr>
              <w:b w:val="0"/>
              <w:bCs/>
            </w:rPr>
          </w:pPr>
          <w:fldSimple w:instr=" DOCPROPERTY &quot;Company&quot;  \* MERGEFORMAT ">
            <w:r>
              <w:t>&lt;Enter team name here&gt;</w:t>
            </w:r>
          </w:fldSimple>
        </w:p>
      </w:tc>
      <w:tc>
        <w:tcPr>
          <w:tcW w:w="1980" w:type="dxa"/>
        </w:tcPr>
        <w:p w14:paraId="20125AC9" w14:textId="77777777" w:rsidR="00D66B0E" w:rsidRDefault="00D66B0E">
          <w:pPr>
            <w:pStyle w:val="Footer"/>
          </w:pPr>
          <w:r>
            <w:t>&lt;date&gt;</w:t>
          </w:r>
        </w:p>
      </w:tc>
      <w:tc>
        <w:tcPr>
          <w:tcW w:w="900" w:type="dxa"/>
        </w:tcPr>
        <w:p w14:paraId="7B3191AE" w14:textId="77777777" w:rsidR="00D66B0E" w:rsidRDefault="00D66B0E">
          <w:pPr>
            <w:pStyle w:val="Footer"/>
            <w:rPr>
              <w:b w:val="0"/>
              <w:bCs/>
            </w:rPr>
          </w:pPr>
          <w:r>
            <w:rPr>
              <w:b w:val="0"/>
              <w:bCs/>
            </w:rPr>
            <w:t>Page</w:t>
          </w:r>
        </w:p>
        <w:p w14:paraId="37AEB70C" w14:textId="77777777" w:rsidR="00D66B0E" w:rsidRDefault="00D66B0E">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D1ED82" w14:textId="77777777" w:rsidR="00D66B0E" w:rsidRDefault="00D66B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01B06" w14:paraId="1B22A56D" w14:textId="77777777">
      <w:tblPrEx>
        <w:tblCellMar>
          <w:top w:w="0" w:type="dxa"/>
          <w:bottom w:w="0" w:type="dxa"/>
        </w:tblCellMar>
      </w:tblPrEx>
      <w:tc>
        <w:tcPr>
          <w:tcW w:w="3240" w:type="dxa"/>
        </w:tcPr>
        <w:p w14:paraId="0C8CBDE8" w14:textId="77777777" w:rsidR="00001B06" w:rsidRDefault="00001B06">
          <w:pPr>
            <w:pStyle w:val="Footer"/>
            <w:rPr>
              <w:b w:val="0"/>
              <w:bCs/>
            </w:rPr>
          </w:pPr>
          <w:r>
            <w:rPr>
              <w:b w:val="0"/>
              <w:bCs/>
            </w:rPr>
            <w:t>Test Plan</w:t>
          </w:r>
        </w:p>
      </w:tc>
      <w:tc>
        <w:tcPr>
          <w:tcW w:w="2880" w:type="dxa"/>
        </w:tcPr>
        <w:p w14:paraId="0E5E2448" w14:textId="77777777" w:rsidR="00001B06" w:rsidRDefault="00001B06">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4CA29E12" w14:textId="77777777" w:rsidR="00001B06" w:rsidRDefault="00001B06">
          <w:pPr>
            <w:pStyle w:val="Footer"/>
          </w:pPr>
          <w:r>
            <w:t>&lt;date&gt;</w:t>
          </w:r>
        </w:p>
      </w:tc>
      <w:tc>
        <w:tcPr>
          <w:tcW w:w="900" w:type="dxa"/>
        </w:tcPr>
        <w:p w14:paraId="1596F00F" w14:textId="77777777" w:rsidR="00001B06" w:rsidRDefault="00001B06">
          <w:pPr>
            <w:pStyle w:val="Footer"/>
            <w:rPr>
              <w:b w:val="0"/>
              <w:bCs/>
            </w:rPr>
          </w:pPr>
          <w:r>
            <w:rPr>
              <w:b w:val="0"/>
              <w:bCs/>
            </w:rPr>
            <w:t>Page</w:t>
          </w:r>
        </w:p>
        <w:p w14:paraId="5A8428EB" w14:textId="77777777" w:rsidR="00001B06" w:rsidRDefault="00001B0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310936" w14:textId="77777777" w:rsidR="00001B06" w:rsidRDefault="00001B0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E22FF" w14:paraId="1E10B0F6" w14:textId="77777777">
      <w:tblPrEx>
        <w:tblCellMar>
          <w:top w:w="0" w:type="dxa"/>
          <w:bottom w:w="0" w:type="dxa"/>
        </w:tblCellMar>
      </w:tblPrEx>
      <w:tc>
        <w:tcPr>
          <w:tcW w:w="3240" w:type="dxa"/>
        </w:tcPr>
        <w:p w14:paraId="1E017548" w14:textId="77777777" w:rsidR="000E22FF" w:rsidRDefault="000E22FF">
          <w:pPr>
            <w:pStyle w:val="Footer"/>
            <w:rPr>
              <w:b w:val="0"/>
              <w:bCs/>
            </w:rPr>
          </w:pPr>
          <w:r>
            <w:rPr>
              <w:b w:val="0"/>
              <w:bCs/>
            </w:rPr>
            <w:t>Test Plan</w:t>
          </w:r>
        </w:p>
      </w:tc>
      <w:tc>
        <w:tcPr>
          <w:tcW w:w="2880" w:type="dxa"/>
        </w:tcPr>
        <w:p w14:paraId="38FD0CA5" w14:textId="77777777" w:rsidR="000E22FF" w:rsidRDefault="000E22FF">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5EDAE657" w14:textId="77777777" w:rsidR="000E22FF" w:rsidRDefault="000E22FF">
          <w:pPr>
            <w:pStyle w:val="Footer"/>
          </w:pPr>
          <w:r>
            <w:t>&lt;date&gt;</w:t>
          </w:r>
        </w:p>
      </w:tc>
      <w:tc>
        <w:tcPr>
          <w:tcW w:w="900" w:type="dxa"/>
        </w:tcPr>
        <w:p w14:paraId="0EC36DA0" w14:textId="77777777" w:rsidR="000E22FF" w:rsidRDefault="000E22FF">
          <w:pPr>
            <w:pStyle w:val="Footer"/>
            <w:rPr>
              <w:b w:val="0"/>
              <w:bCs/>
            </w:rPr>
          </w:pPr>
          <w:r>
            <w:rPr>
              <w:b w:val="0"/>
              <w:bCs/>
            </w:rPr>
            <w:t>Page</w:t>
          </w:r>
        </w:p>
        <w:p w14:paraId="7A515AAE" w14:textId="77777777" w:rsidR="000E22FF" w:rsidRDefault="000E22FF">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16188A4" w14:textId="77777777" w:rsidR="000E22FF" w:rsidRDefault="000E22F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7C7DAC" w14:paraId="136AF2C5" w14:textId="77777777">
      <w:tblPrEx>
        <w:tblCellMar>
          <w:top w:w="0" w:type="dxa"/>
          <w:bottom w:w="0" w:type="dxa"/>
        </w:tblCellMar>
      </w:tblPrEx>
      <w:tc>
        <w:tcPr>
          <w:tcW w:w="3240" w:type="dxa"/>
        </w:tcPr>
        <w:p w14:paraId="50ABF472" w14:textId="77777777" w:rsidR="007C7DAC" w:rsidRDefault="007C7DAC">
          <w:pPr>
            <w:pStyle w:val="Footer"/>
            <w:rPr>
              <w:b w:val="0"/>
              <w:bCs/>
            </w:rPr>
          </w:pPr>
          <w:r>
            <w:rPr>
              <w:b w:val="0"/>
              <w:bCs/>
            </w:rPr>
            <w:t>Test Plan</w:t>
          </w:r>
        </w:p>
      </w:tc>
      <w:tc>
        <w:tcPr>
          <w:tcW w:w="2880" w:type="dxa"/>
        </w:tcPr>
        <w:p w14:paraId="6FCD8D2E" w14:textId="77777777" w:rsidR="007C7DAC" w:rsidRDefault="007C7DAC">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3BAE20C3" w14:textId="77777777" w:rsidR="007C7DAC" w:rsidRDefault="007C7DAC">
          <w:pPr>
            <w:pStyle w:val="Footer"/>
          </w:pPr>
          <w:r>
            <w:t>&lt;date&gt;</w:t>
          </w:r>
        </w:p>
      </w:tc>
      <w:tc>
        <w:tcPr>
          <w:tcW w:w="900" w:type="dxa"/>
        </w:tcPr>
        <w:p w14:paraId="222BA6D8" w14:textId="77777777" w:rsidR="007C7DAC" w:rsidRDefault="007C7DAC">
          <w:pPr>
            <w:pStyle w:val="Footer"/>
            <w:rPr>
              <w:b w:val="0"/>
              <w:bCs/>
            </w:rPr>
          </w:pPr>
          <w:r>
            <w:rPr>
              <w:b w:val="0"/>
              <w:bCs/>
            </w:rPr>
            <w:t>Page</w:t>
          </w:r>
        </w:p>
        <w:p w14:paraId="7FAC6350" w14:textId="77777777" w:rsidR="007C7DAC" w:rsidRDefault="007C7DAC">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8F0290A" w14:textId="77777777" w:rsidR="007C7DAC" w:rsidRDefault="007C7DA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82966" w14:paraId="7C6ADFCD" w14:textId="77777777">
      <w:tblPrEx>
        <w:tblCellMar>
          <w:top w:w="0" w:type="dxa"/>
          <w:bottom w:w="0" w:type="dxa"/>
        </w:tblCellMar>
      </w:tblPrEx>
      <w:tc>
        <w:tcPr>
          <w:tcW w:w="3240" w:type="dxa"/>
        </w:tcPr>
        <w:p w14:paraId="40474F96" w14:textId="77777777" w:rsidR="00A82966" w:rsidRDefault="00A82966">
          <w:pPr>
            <w:pStyle w:val="Footer"/>
            <w:rPr>
              <w:b w:val="0"/>
              <w:bCs/>
            </w:rPr>
          </w:pPr>
          <w:r>
            <w:rPr>
              <w:b w:val="0"/>
              <w:bCs/>
            </w:rPr>
            <w:t>Test Plan</w:t>
          </w:r>
        </w:p>
      </w:tc>
      <w:tc>
        <w:tcPr>
          <w:tcW w:w="2880" w:type="dxa"/>
        </w:tcPr>
        <w:p w14:paraId="0AC50AEE" w14:textId="77777777" w:rsidR="00A82966" w:rsidRDefault="00A82966">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44411358" w14:textId="77777777" w:rsidR="00A82966" w:rsidRDefault="00A82966">
          <w:pPr>
            <w:pStyle w:val="Footer"/>
          </w:pPr>
          <w:r>
            <w:t>&lt;date&gt;</w:t>
          </w:r>
        </w:p>
      </w:tc>
      <w:tc>
        <w:tcPr>
          <w:tcW w:w="900" w:type="dxa"/>
        </w:tcPr>
        <w:p w14:paraId="0F8FEA5E" w14:textId="77777777" w:rsidR="00A82966" w:rsidRDefault="00A82966">
          <w:pPr>
            <w:pStyle w:val="Footer"/>
            <w:rPr>
              <w:b w:val="0"/>
              <w:bCs/>
            </w:rPr>
          </w:pPr>
          <w:r>
            <w:rPr>
              <w:b w:val="0"/>
              <w:bCs/>
            </w:rPr>
            <w:t>Page</w:t>
          </w:r>
        </w:p>
        <w:p w14:paraId="1F1ED1FF" w14:textId="77777777" w:rsidR="00A82966" w:rsidRDefault="00A8296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B18B635" w14:textId="77777777" w:rsidR="00A82966" w:rsidRDefault="00A82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D2247" w14:textId="77777777" w:rsidR="00D66B0E" w:rsidRDefault="00D66B0E">
      <w:r>
        <w:separator/>
      </w:r>
    </w:p>
  </w:footnote>
  <w:footnote w:type="continuationSeparator" w:id="0">
    <w:p w14:paraId="20043684" w14:textId="77777777" w:rsidR="00D66B0E" w:rsidRDefault="00D66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CF587" w14:textId="77777777" w:rsidR="00D66B0E" w:rsidRDefault="00D66B0E">
    <w:pPr>
      <w:rPr>
        <w:sz w:val="24"/>
      </w:rPr>
    </w:pPr>
  </w:p>
  <w:p w14:paraId="31B41608" w14:textId="77777777" w:rsidR="00D66B0E" w:rsidRDefault="00D66B0E">
    <w:pPr>
      <w:pBdr>
        <w:top w:val="single" w:sz="6" w:space="1" w:color="auto"/>
      </w:pBdr>
      <w:rPr>
        <w:sz w:val="24"/>
      </w:rPr>
    </w:pPr>
  </w:p>
  <w:p w14:paraId="64BE1083" w14:textId="6B74C9AB" w:rsidR="00D66B0E" w:rsidRDefault="00A82966" w:rsidP="00A82966">
    <w:pPr>
      <w:pStyle w:val="Title"/>
      <w:jc w:val="left"/>
    </w:pPr>
    <w:r>
      <w:tab/>
    </w:r>
    <w:r>
      <w:tab/>
    </w:r>
    <w:r>
      <w:tab/>
    </w:r>
    <w:r>
      <w:tab/>
    </w:r>
    <w:r>
      <w:tab/>
    </w:r>
    <w:r>
      <w:tab/>
    </w:r>
    <w:r>
      <w:tab/>
    </w:r>
    <w:r>
      <w:tab/>
    </w:r>
    <w:r>
      <w:tab/>
      <w:t>Juan Gaucin</w:t>
    </w:r>
  </w:p>
  <w:p w14:paraId="6A8C6919" w14:textId="77777777" w:rsidR="00D66B0E" w:rsidRDefault="00D66B0E">
    <w:pPr>
      <w:pBdr>
        <w:bottom w:val="single" w:sz="6" w:space="1" w:color="auto"/>
      </w:pBdr>
      <w:jc w:val="right"/>
      <w:rPr>
        <w:sz w:val="24"/>
      </w:rPr>
    </w:pPr>
  </w:p>
  <w:p w14:paraId="27A8D96C" w14:textId="77777777" w:rsidR="00D66B0E" w:rsidRDefault="00D66B0E">
    <w:pPr>
      <w:pStyle w:val="Title"/>
    </w:pPr>
  </w:p>
  <w:p w14:paraId="13A9C8F2" w14:textId="77777777" w:rsidR="00D66B0E" w:rsidRDefault="00D66B0E">
    <w:pPr>
      <w:pStyle w:val="Title"/>
    </w:pPr>
  </w:p>
  <w:p w14:paraId="738EB50B" w14:textId="77777777" w:rsidR="00D66B0E" w:rsidRDefault="00D66B0E">
    <w:pPr>
      <w:pStyle w:val="Title"/>
    </w:pPr>
  </w:p>
  <w:p w14:paraId="44C44BA0" w14:textId="77777777" w:rsidR="00D66B0E" w:rsidRDefault="00D66B0E">
    <w:pPr>
      <w:pStyle w:val="Title"/>
    </w:pPr>
  </w:p>
  <w:p w14:paraId="399610DE" w14:textId="77777777" w:rsidR="00D66B0E" w:rsidRDefault="00D66B0E">
    <w:pPr>
      <w:pStyle w:val="Title"/>
    </w:pPr>
  </w:p>
  <w:p w14:paraId="4D11E306" w14:textId="77777777" w:rsidR="00D66B0E" w:rsidRDefault="00D66B0E">
    <w:pPr>
      <w:pStyle w:val="Title"/>
    </w:pPr>
  </w:p>
  <w:p w14:paraId="423F36DE" w14:textId="77777777" w:rsidR="00D66B0E" w:rsidRDefault="00D66B0E">
    <w:pPr>
      <w:pStyle w:val="Title"/>
    </w:pPr>
  </w:p>
  <w:p w14:paraId="0E28CCC0" w14:textId="77777777" w:rsidR="00D66B0E" w:rsidRDefault="00D66B0E">
    <w:pPr>
      <w:pStyle w:val="Title"/>
    </w:pPr>
  </w:p>
  <w:p w14:paraId="4E439D05" w14:textId="77777777" w:rsidR="00D66B0E" w:rsidRDefault="00D66B0E">
    <w:pPr>
      <w:pStyle w:val="Title"/>
    </w:pPr>
  </w:p>
  <w:p w14:paraId="12EB964C" w14:textId="77777777" w:rsidR="00D66B0E" w:rsidRDefault="00D66B0E">
    <w:pPr>
      <w:pStyle w:val="Title"/>
    </w:pPr>
  </w:p>
  <w:p w14:paraId="72F18E0A" w14:textId="77777777" w:rsidR="00D66B0E" w:rsidRDefault="00D66B0E"/>
  <w:p w14:paraId="37E30AD2" w14:textId="77777777" w:rsidR="00D66B0E" w:rsidRDefault="00D66B0E"/>
  <w:p w14:paraId="1C22F76D" w14:textId="77777777" w:rsidR="00D66B0E" w:rsidRDefault="00D66B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DB79" w14:textId="77777777" w:rsidR="00D66B0E" w:rsidRDefault="00D66B0E">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D7CE" w14:textId="77777777" w:rsidR="00D66B0E" w:rsidRDefault="00D66B0E">
    <w:pPr>
      <w:pStyle w:val="Header"/>
    </w:pPr>
    <w:r>
      <w:t>Test Plan</w:t>
    </w:r>
    <w:r>
      <w:tab/>
    </w:r>
    <w:r>
      <w:tab/>
    </w:r>
  </w:p>
  <w:p w14:paraId="4D98C79C" w14:textId="77777777" w:rsidR="00D66B0E" w:rsidRDefault="00D66B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F8745" w14:textId="77777777" w:rsidR="00D66B0E" w:rsidRDefault="00D66B0E">
    <w:pPr>
      <w:pStyle w:val="Header"/>
    </w:pPr>
    <w:r>
      <w:t>Test Plan</w:t>
    </w:r>
    <w:r>
      <w:tab/>
    </w:r>
    <w:r>
      <w:tab/>
    </w:r>
  </w:p>
  <w:p w14:paraId="37453E4E" w14:textId="77777777" w:rsidR="00D66B0E" w:rsidRDefault="00D66B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37B7E" w14:textId="77777777" w:rsidR="00001B06" w:rsidRDefault="00001B06">
    <w:pPr>
      <w:pStyle w:val="Header"/>
    </w:pPr>
    <w:r>
      <w:t>Test Plan</w:t>
    </w:r>
    <w:r>
      <w:tab/>
    </w:r>
    <w:r>
      <w:tab/>
    </w:r>
  </w:p>
  <w:p w14:paraId="54853F9A" w14:textId="77777777" w:rsidR="00001B06" w:rsidRDefault="00001B0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9CF2D" w14:textId="77777777" w:rsidR="000E22FF" w:rsidRDefault="000E22FF">
    <w:pPr>
      <w:pStyle w:val="Header"/>
    </w:pPr>
    <w:r>
      <w:t>Test Plan</w:t>
    </w:r>
    <w:r>
      <w:tab/>
    </w:r>
    <w:r>
      <w:tab/>
    </w:r>
  </w:p>
  <w:p w14:paraId="43EDC8A4" w14:textId="77777777" w:rsidR="000E22FF" w:rsidRDefault="000E22F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F2398" w14:textId="77777777" w:rsidR="007C7DAC" w:rsidRDefault="007C7DAC">
    <w:pPr>
      <w:pStyle w:val="Header"/>
    </w:pPr>
    <w:r>
      <w:t>Test Plan</w:t>
    </w:r>
    <w:r>
      <w:tab/>
    </w:r>
    <w:r>
      <w:tab/>
    </w:r>
  </w:p>
  <w:p w14:paraId="32E57030" w14:textId="77777777" w:rsidR="007C7DAC" w:rsidRDefault="007C7DA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5A23A" w14:textId="77777777" w:rsidR="00A82966" w:rsidRDefault="00A82966">
    <w:pPr>
      <w:pStyle w:val="Header"/>
    </w:pPr>
    <w:r>
      <w:t>Test Plan</w:t>
    </w:r>
    <w:r>
      <w:tab/>
    </w:r>
    <w:r>
      <w:tab/>
    </w:r>
  </w:p>
  <w:p w14:paraId="779D7E62" w14:textId="77777777" w:rsidR="00A82966" w:rsidRDefault="00A82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9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01B06"/>
    <w:rsid w:val="00013402"/>
    <w:rsid w:val="000927B9"/>
    <w:rsid w:val="000E22FF"/>
    <w:rsid w:val="00150787"/>
    <w:rsid w:val="002934EC"/>
    <w:rsid w:val="002A78E4"/>
    <w:rsid w:val="003D58CD"/>
    <w:rsid w:val="004706B7"/>
    <w:rsid w:val="005731F3"/>
    <w:rsid w:val="006365C1"/>
    <w:rsid w:val="006C1533"/>
    <w:rsid w:val="007378E1"/>
    <w:rsid w:val="00790ACB"/>
    <w:rsid w:val="007A4335"/>
    <w:rsid w:val="007C7DAC"/>
    <w:rsid w:val="007E0AF8"/>
    <w:rsid w:val="00842DC1"/>
    <w:rsid w:val="009069AE"/>
    <w:rsid w:val="009162F5"/>
    <w:rsid w:val="00941D93"/>
    <w:rsid w:val="00973332"/>
    <w:rsid w:val="009E3DEA"/>
    <w:rsid w:val="00A82966"/>
    <w:rsid w:val="00B22D3B"/>
    <w:rsid w:val="00B34944"/>
    <w:rsid w:val="00B43CB4"/>
    <w:rsid w:val="00D66B0E"/>
    <w:rsid w:val="00E479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76768F"/>
  <w15:chartTrackingRefBased/>
  <w15:docId w15:val="{A1A27D0F-9ED3-4F29-B4EE-E3986100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7</TotalTime>
  <Pages>26</Pages>
  <Words>3308</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21460</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Gaucin, Juan A</cp:lastModifiedBy>
  <cp:revision>2</cp:revision>
  <cp:lastPrinted>2002-04-23T16:31:00Z</cp:lastPrinted>
  <dcterms:created xsi:type="dcterms:W3CDTF">2020-04-12T02:15:00Z</dcterms:created>
  <dcterms:modified xsi:type="dcterms:W3CDTF">2020-04-12T02:15:00Z</dcterms:modified>
</cp:coreProperties>
</file>