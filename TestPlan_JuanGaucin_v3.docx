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35DDE" w14:textId="425AA743" w:rsidR="00941D93" w:rsidRDefault="00EA79C5">
      <w:pPr>
        <w:pStyle w:val="Title"/>
      </w:pPr>
      <w:r>
        <w:t>Data Editor dbEdit</w:t>
      </w:r>
      <w:r w:rsidR="003A7CA6">
        <w:t xml:space="preserve"> Search and Filter Operations</w:t>
      </w:r>
    </w:p>
    <w:p w14:paraId="4304EBFC" w14:textId="77777777" w:rsidR="00941D93" w:rsidRDefault="00941D93">
      <w:pPr>
        <w:pStyle w:val="Title"/>
      </w:pPr>
      <w:r>
        <w:t xml:space="preserve">Test plan  </w:t>
      </w:r>
    </w:p>
    <w:p w14:paraId="2EDDF053" w14:textId="218B42DB" w:rsidR="00941D93" w:rsidRDefault="00941D93">
      <w:pPr>
        <w:pStyle w:val="Subtitle"/>
      </w:pPr>
      <w:r>
        <w:t xml:space="preserve">Version </w:t>
      </w:r>
      <w:r w:rsidR="00B25E39">
        <w:t>3</w:t>
      </w:r>
      <w:r>
        <w:t>.0</w:t>
      </w:r>
    </w:p>
    <w:p w14:paraId="13596876" w14:textId="2276FC56" w:rsidR="00941D93" w:rsidRDefault="009E3DEA">
      <w:pPr>
        <w:pStyle w:val="Subtitle"/>
        <w:rPr>
          <w:color w:val="000000"/>
        </w:rPr>
      </w:pPr>
      <w:r>
        <w:t>4/1</w:t>
      </w:r>
      <w:r w:rsidR="009E502F">
        <w:t>8</w:t>
      </w:r>
      <w:r>
        <w:t>/2020</w:t>
      </w:r>
    </w:p>
    <w:p w14:paraId="68093535" w14:textId="77777777" w:rsidR="00941D93" w:rsidRDefault="00941D93" w:rsidP="003A7CA6">
      <w:pPr>
        <w:pStyle w:val="DocControlHeading"/>
        <w:sectPr w:rsidR="00941D93">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444B10E3" w14:textId="77777777" w:rsidR="00941D93" w:rsidRDefault="00941D93" w:rsidP="003A7CA6">
      <w:pPr>
        <w:pStyle w:val="DocControlHeading"/>
      </w:pPr>
      <w:bookmarkStart w:id="3" w:name="_Toc38491896"/>
      <w:r>
        <w:lastRenderedPageBreak/>
        <w:t>Document Control</w:t>
      </w:r>
      <w:bookmarkEnd w:id="0"/>
      <w:bookmarkEnd w:id="1"/>
      <w:bookmarkEnd w:id="2"/>
      <w:bookmarkEnd w:id="3"/>
    </w:p>
    <w:p w14:paraId="0ED3BE1E" w14:textId="77777777" w:rsidR="00941D93" w:rsidRDefault="00941D93">
      <w:pPr>
        <w:pStyle w:val="DocControlHeading2"/>
      </w:pPr>
      <w:bookmarkStart w:id="4" w:name="_Toc461626764"/>
      <w:bookmarkStart w:id="5" w:name="_Toc461628994"/>
      <w:bookmarkStart w:id="6" w:name="_Toc461632036"/>
      <w:bookmarkStart w:id="7" w:name="_Toc38491897"/>
      <w:r>
        <w:t>Approval</w:t>
      </w:r>
      <w:bookmarkEnd w:id="4"/>
      <w:bookmarkEnd w:id="5"/>
      <w:bookmarkEnd w:id="6"/>
      <w:bookmarkEnd w:id="7"/>
    </w:p>
    <w:p w14:paraId="6C313CB8" w14:textId="77777777" w:rsidR="00941D93" w:rsidRDefault="00941D93">
      <w:pPr>
        <w:pStyle w:val="Paragraph"/>
      </w:pPr>
      <w:r>
        <w:t>The Guidance Team and the customer shall approve this document.</w:t>
      </w:r>
    </w:p>
    <w:p w14:paraId="37F3450C" w14:textId="77777777" w:rsidR="00941D93" w:rsidRDefault="00941D93">
      <w:pPr>
        <w:pStyle w:val="DocControlHeading2"/>
      </w:pPr>
      <w:bookmarkStart w:id="8" w:name="_Toc461626765"/>
      <w:bookmarkStart w:id="9" w:name="_Toc461628995"/>
      <w:bookmarkStart w:id="10" w:name="_Toc461632037"/>
      <w:bookmarkStart w:id="11" w:name="_Toc38491898"/>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7EA2C079" w14:textId="77777777" w:rsidTr="4367C423">
        <w:tc>
          <w:tcPr>
            <w:tcW w:w="4428" w:type="dxa"/>
          </w:tcPr>
          <w:p w14:paraId="0AACADE9" w14:textId="77777777" w:rsidR="00941D93" w:rsidRDefault="00941D93">
            <w:pPr>
              <w:jc w:val="right"/>
            </w:pPr>
            <w:r>
              <w:t>Initial Release:</w:t>
            </w:r>
          </w:p>
        </w:tc>
        <w:tc>
          <w:tcPr>
            <w:tcW w:w="4428" w:type="dxa"/>
          </w:tcPr>
          <w:p w14:paraId="1D98813D" w14:textId="3C407DD5" w:rsidR="00941D93" w:rsidRDefault="009E3DEA">
            <w:r>
              <w:t>1.0</w:t>
            </w:r>
          </w:p>
        </w:tc>
      </w:tr>
      <w:tr w:rsidR="00941D93" w14:paraId="7BEC9AD1" w14:textId="77777777" w:rsidTr="4367C423">
        <w:tc>
          <w:tcPr>
            <w:tcW w:w="4428" w:type="dxa"/>
          </w:tcPr>
          <w:p w14:paraId="44BECE74" w14:textId="77777777" w:rsidR="00941D93" w:rsidRDefault="00941D93">
            <w:pPr>
              <w:jc w:val="right"/>
            </w:pPr>
            <w:r>
              <w:t>Current Release:</w:t>
            </w:r>
          </w:p>
        </w:tc>
        <w:tc>
          <w:tcPr>
            <w:tcW w:w="4428" w:type="dxa"/>
          </w:tcPr>
          <w:p w14:paraId="67031294" w14:textId="7DB6767D" w:rsidR="00941D93" w:rsidRDefault="009E502F">
            <w:r>
              <w:t>2</w:t>
            </w:r>
            <w:r w:rsidR="009E3DEA">
              <w:t>.0</w:t>
            </w:r>
          </w:p>
        </w:tc>
      </w:tr>
      <w:tr w:rsidR="00941D93" w14:paraId="6FFB9470" w14:textId="77777777" w:rsidTr="4367C423">
        <w:tc>
          <w:tcPr>
            <w:tcW w:w="4428" w:type="dxa"/>
          </w:tcPr>
          <w:p w14:paraId="3EFC4913" w14:textId="77777777" w:rsidR="00941D93" w:rsidRDefault="00941D93">
            <w:pPr>
              <w:jc w:val="right"/>
            </w:pPr>
            <w:r>
              <w:t>Indicator of Last Page in Document:</w:t>
            </w:r>
          </w:p>
        </w:tc>
        <w:tc>
          <w:tcPr>
            <w:tcW w:w="4428" w:type="dxa"/>
          </w:tcPr>
          <w:p w14:paraId="6F8C2F32" w14:textId="11283AA9" w:rsidR="00941D93" w:rsidRDefault="009E3DEA">
            <w:r>
              <w:t>$</w:t>
            </w:r>
          </w:p>
        </w:tc>
      </w:tr>
      <w:tr w:rsidR="00941D93" w14:paraId="4F5E3A9F" w14:textId="77777777" w:rsidTr="4367C423">
        <w:tc>
          <w:tcPr>
            <w:tcW w:w="4428" w:type="dxa"/>
          </w:tcPr>
          <w:p w14:paraId="217A6F85" w14:textId="77777777" w:rsidR="00941D93" w:rsidRDefault="00941D93">
            <w:pPr>
              <w:jc w:val="right"/>
            </w:pPr>
            <w:r>
              <w:t>Date of Last Review:</w:t>
            </w:r>
          </w:p>
        </w:tc>
        <w:tc>
          <w:tcPr>
            <w:tcW w:w="4428" w:type="dxa"/>
          </w:tcPr>
          <w:p w14:paraId="71150B45" w14:textId="399781D6" w:rsidR="00941D93" w:rsidRDefault="009E502F">
            <w:r>
              <w:t>4/19</w:t>
            </w:r>
          </w:p>
        </w:tc>
      </w:tr>
      <w:tr w:rsidR="00941D93" w14:paraId="08D70C10" w14:textId="77777777" w:rsidTr="4367C423">
        <w:tc>
          <w:tcPr>
            <w:tcW w:w="4428" w:type="dxa"/>
          </w:tcPr>
          <w:p w14:paraId="6CFBB69B" w14:textId="77777777" w:rsidR="00941D93" w:rsidRDefault="00941D93">
            <w:pPr>
              <w:jc w:val="right"/>
            </w:pPr>
            <w:r>
              <w:t>Date of Next Review:</w:t>
            </w:r>
          </w:p>
        </w:tc>
        <w:tc>
          <w:tcPr>
            <w:tcW w:w="4428" w:type="dxa"/>
          </w:tcPr>
          <w:p w14:paraId="0F995824" w14:textId="77777777" w:rsidR="00941D93" w:rsidRDefault="00941D93"/>
        </w:tc>
      </w:tr>
      <w:tr w:rsidR="00941D93" w14:paraId="0E76B236" w14:textId="77777777" w:rsidTr="4367C423">
        <w:tc>
          <w:tcPr>
            <w:tcW w:w="4428" w:type="dxa"/>
          </w:tcPr>
          <w:p w14:paraId="3CF67105" w14:textId="77777777" w:rsidR="00941D93" w:rsidRDefault="00941D93">
            <w:pPr>
              <w:jc w:val="right"/>
            </w:pPr>
            <w:r>
              <w:t>Target Date for Next Update:</w:t>
            </w:r>
          </w:p>
        </w:tc>
        <w:tc>
          <w:tcPr>
            <w:tcW w:w="4428" w:type="dxa"/>
          </w:tcPr>
          <w:p w14:paraId="555A90ED" w14:textId="3D85A4D7" w:rsidR="00941D93" w:rsidRDefault="009E502F">
            <w:r>
              <w:t>4/20</w:t>
            </w:r>
          </w:p>
        </w:tc>
      </w:tr>
    </w:tbl>
    <w:p w14:paraId="7A9F7A7C" w14:textId="77777777" w:rsidR="00941D93" w:rsidRDefault="00941D93">
      <w:pPr>
        <w:pStyle w:val="DocControlHeading2"/>
      </w:pPr>
      <w:bookmarkStart w:id="12" w:name="_Toc461626766"/>
      <w:bookmarkStart w:id="13" w:name="_Toc461628996"/>
      <w:bookmarkStart w:id="14" w:name="_Toc461632038"/>
      <w:bookmarkStart w:id="15" w:name="_Toc38491899"/>
      <w:r>
        <w:t>Distribution List</w:t>
      </w:r>
      <w:bookmarkEnd w:id="12"/>
      <w:bookmarkEnd w:id="13"/>
      <w:bookmarkEnd w:id="14"/>
      <w:bookmarkEnd w:id="15"/>
    </w:p>
    <w:p w14:paraId="532AE214" w14:textId="77777777" w:rsidR="00941D93" w:rsidRDefault="00941D93">
      <w:pPr>
        <w:pStyle w:val="Paragraph"/>
      </w:pPr>
      <w:r>
        <w:t>This following list of people shall receive a copy of this document every time a new version of this document becomes available:</w:t>
      </w:r>
    </w:p>
    <w:p w14:paraId="0EA46DE5" w14:textId="74820446" w:rsidR="00941D93" w:rsidRPr="003A7CA6" w:rsidRDefault="00EA79C5">
      <w:pPr>
        <w:ind w:left="1440" w:firstLine="720"/>
        <w:rPr>
          <w:lang w:val="es-MX"/>
        </w:rPr>
      </w:pPr>
      <w:r w:rsidRPr="003A7CA6">
        <w:rPr>
          <w:lang w:val="es-MX"/>
        </w:rPr>
        <w:t>Producer: Juan Gaucin</w:t>
      </w:r>
    </w:p>
    <w:p w14:paraId="5518B172" w14:textId="04F58B18" w:rsidR="00941D93" w:rsidRPr="009E502F" w:rsidRDefault="00EA79C5">
      <w:pPr>
        <w:ind w:left="1440" w:firstLine="720"/>
        <w:rPr>
          <w:lang w:val="es-MX"/>
        </w:rPr>
      </w:pPr>
      <w:r w:rsidRPr="009E502F">
        <w:rPr>
          <w:lang w:val="es-MX"/>
        </w:rPr>
        <w:t>Reviewers</w:t>
      </w:r>
      <w:r w:rsidR="009E502F" w:rsidRPr="009E502F">
        <w:rPr>
          <w:lang w:val="es-MX"/>
        </w:rPr>
        <w:t>: Bianca Alvarez, Valeria Macia</w:t>
      </w:r>
      <w:r w:rsidR="009E502F">
        <w:rPr>
          <w:lang w:val="es-MX"/>
        </w:rPr>
        <w:t>s</w:t>
      </w:r>
    </w:p>
    <w:p w14:paraId="4053CCA6" w14:textId="1C222DA8" w:rsidR="009E3DEA" w:rsidRDefault="009E3DEA">
      <w:pPr>
        <w:ind w:left="1440" w:firstLine="720"/>
      </w:pPr>
      <w:r>
        <w:t>Dr. Roach</w:t>
      </w:r>
    </w:p>
    <w:p w14:paraId="2F5C58A7" w14:textId="77777777" w:rsidR="00941D93" w:rsidRDefault="00941D93">
      <w:pPr>
        <w:pStyle w:val="DocControlHeading2"/>
      </w:pPr>
      <w:bookmarkStart w:id="16" w:name="_Toc461626767"/>
      <w:bookmarkStart w:id="17" w:name="_Toc461628997"/>
      <w:bookmarkStart w:id="18" w:name="_Toc461632039"/>
      <w:bookmarkStart w:id="19" w:name="_Toc38491900"/>
      <w:r>
        <w:t>Change Summary</w:t>
      </w:r>
      <w:bookmarkEnd w:id="16"/>
      <w:bookmarkEnd w:id="17"/>
      <w:bookmarkEnd w:id="18"/>
      <w:bookmarkEnd w:id="19"/>
    </w:p>
    <w:p w14:paraId="04C1CA46" w14:textId="77777777" w:rsidR="00941D93" w:rsidRDefault="00941D93">
      <w:pPr>
        <w:pStyle w:val="Paragraph"/>
      </w:pPr>
      <w:r>
        <w:t>The following table details changes made between versions of this document</w:t>
      </w:r>
    </w:p>
    <w:p w14:paraId="19799D79"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5CD10F77" w14:textId="77777777">
        <w:tc>
          <w:tcPr>
            <w:tcW w:w="1764" w:type="dxa"/>
          </w:tcPr>
          <w:p w14:paraId="699AEDB7" w14:textId="77777777" w:rsidR="00941D93" w:rsidRDefault="00941D93">
            <w:pPr>
              <w:jc w:val="center"/>
            </w:pPr>
            <w:r>
              <w:t>Version</w:t>
            </w:r>
          </w:p>
        </w:tc>
        <w:tc>
          <w:tcPr>
            <w:tcW w:w="1170" w:type="dxa"/>
          </w:tcPr>
          <w:p w14:paraId="779E7F9C" w14:textId="77777777" w:rsidR="00941D93" w:rsidRDefault="00941D93">
            <w:pPr>
              <w:jc w:val="center"/>
            </w:pPr>
            <w:r>
              <w:t>Date</w:t>
            </w:r>
          </w:p>
        </w:tc>
        <w:tc>
          <w:tcPr>
            <w:tcW w:w="1800" w:type="dxa"/>
          </w:tcPr>
          <w:p w14:paraId="169286B9" w14:textId="77777777" w:rsidR="00941D93" w:rsidRDefault="00941D93">
            <w:pPr>
              <w:jc w:val="center"/>
            </w:pPr>
            <w:r>
              <w:t>Modifier</w:t>
            </w:r>
          </w:p>
        </w:tc>
        <w:tc>
          <w:tcPr>
            <w:tcW w:w="3978" w:type="dxa"/>
          </w:tcPr>
          <w:p w14:paraId="0E473536" w14:textId="77777777" w:rsidR="00941D93" w:rsidRDefault="00941D93">
            <w:pPr>
              <w:jc w:val="center"/>
            </w:pPr>
            <w:r>
              <w:t>Description</w:t>
            </w:r>
          </w:p>
        </w:tc>
      </w:tr>
      <w:tr w:rsidR="00941D93" w14:paraId="5A1269E2" w14:textId="77777777">
        <w:tc>
          <w:tcPr>
            <w:tcW w:w="1764" w:type="dxa"/>
          </w:tcPr>
          <w:p w14:paraId="5B4B2092" w14:textId="2A6FA4A2" w:rsidR="00941D93" w:rsidRDefault="009E3DEA">
            <w:pPr>
              <w:jc w:val="center"/>
            </w:pPr>
            <w:r>
              <w:t>1.0</w:t>
            </w:r>
          </w:p>
        </w:tc>
        <w:tc>
          <w:tcPr>
            <w:tcW w:w="1170" w:type="dxa"/>
          </w:tcPr>
          <w:p w14:paraId="6C2D60CC" w14:textId="3F95AEF3" w:rsidR="00941D93" w:rsidRDefault="009E3DEA">
            <w:pPr>
              <w:jc w:val="center"/>
            </w:pPr>
            <w:r>
              <w:t>4/11/2020</w:t>
            </w:r>
          </w:p>
        </w:tc>
        <w:tc>
          <w:tcPr>
            <w:tcW w:w="1800" w:type="dxa"/>
          </w:tcPr>
          <w:p w14:paraId="23E75132" w14:textId="2945D3C5" w:rsidR="00941D93" w:rsidRDefault="009E3DEA">
            <w:pPr>
              <w:jc w:val="center"/>
            </w:pPr>
            <w:r>
              <w:t>Juan Gaucin</w:t>
            </w:r>
          </w:p>
        </w:tc>
        <w:tc>
          <w:tcPr>
            <w:tcW w:w="3978" w:type="dxa"/>
          </w:tcPr>
          <w:p w14:paraId="7C22B1F8" w14:textId="664D01F8" w:rsidR="00941D93" w:rsidRDefault="009E3DEA">
            <w:pPr>
              <w:pStyle w:val="TableText"/>
              <w:widowControl/>
              <w:spacing w:before="0" w:after="0"/>
            </w:pPr>
            <w:r>
              <w:t>Initial suites and test cases</w:t>
            </w:r>
          </w:p>
        </w:tc>
      </w:tr>
      <w:tr w:rsidR="00941D93" w14:paraId="12376E1D" w14:textId="77777777">
        <w:tc>
          <w:tcPr>
            <w:tcW w:w="1764" w:type="dxa"/>
          </w:tcPr>
          <w:p w14:paraId="0F74E76F" w14:textId="63746E4C" w:rsidR="00941D93" w:rsidRDefault="009E502F" w:rsidP="009E502F">
            <w:pPr>
              <w:jc w:val="center"/>
            </w:pPr>
            <w:r>
              <w:t>2.0</w:t>
            </w:r>
          </w:p>
        </w:tc>
        <w:tc>
          <w:tcPr>
            <w:tcW w:w="1170" w:type="dxa"/>
          </w:tcPr>
          <w:p w14:paraId="12DF491F" w14:textId="69B04149" w:rsidR="00941D93" w:rsidRDefault="009E502F">
            <w:r>
              <w:t>4/19/2020</w:t>
            </w:r>
          </w:p>
        </w:tc>
        <w:tc>
          <w:tcPr>
            <w:tcW w:w="1800" w:type="dxa"/>
          </w:tcPr>
          <w:p w14:paraId="1B04DBCB" w14:textId="5881DD78" w:rsidR="00941D93" w:rsidRDefault="009E502F">
            <w:r>
              <w:t xml:space="preserve">      Juan Gaucin</w:t>
            </w:r>
          </w:p>
        </w:tc>
        <w:tc>
          <w:tcPr>
            <w:tcW w:w="3978" w:type="dxa"/>
          </w:tcPr>
          <w:p w14:paraId="2470B0B2" w14:textId="16FDD2A7" w:rsidR="00941D93" w:rsidRDefault="009E502F">
            <w:r>
              <w:t>Completed missing sections, addressed reviewer comments.</w:t>
            </w:r>
          </w:p>
        </w:tc>
      </w:tr>
      <w:tr w:rsidR="00941D93" w14:paraId="03F28ACE" w14:textId="77777777">
        <w:tc>
          <w:tcPr>
            <w:tcW w:w="1764" w:type="dxa"/>
          </w:tcPr>
          <w:p w14:paraId="73881304" w14:textId="13A4A7A1" w:rsidR="00941D93" w:rsidRDefault="00A91FA8" w:rsidP="00A91FA8">
            <w:pPr>
              <w:jc w:val="center"/>
            </w:pPr>
            <w:r>
              <w:t>3.0</w:t>
            </w:r>
          </w:p>
        </w:tc>
        <w:tc>
          <w:tcPr>
            <w:tcW w:w="1170" w:type="dxa"/>
          </w:tcPr>
          <w:p w14:paraId="464E8168" w14:textId="6CD19FE9" w:rsidR="00941D93" w:rsidRDefault="00A91FA8">
            <w:r>
              <w:t>4/22/20</w:t>
            </w:r>
          </w:p>
        </w:tc>
        <w:tc>
          <w:tcPr>
            <w:tcW w:w="1800" w:type="dxa"/>
          </w:tcPr>
          <w:p w14:paraId="4CC73D7C" w14:textId="58AB8C8B" w:rsidR="00941D93" w:rsidRDefault="00A91FA8" w:rsidP="00A91FA8">
            <w:pPr>
              <w:jc w:val="center"/>
            </w:pPr>
            <w:r>
              <w:t>Juan Gaucin</w:t>
            </w:r>
          </w:p>
        </w:tc>
        <w:tc>
          <w:tcPr>
            <w:tcW w:w="3978" w:type="dxa"/>
          </w:tcPr>
          <w:p w14:paraId="128E9B8F" w14:textId="6CE12663" w:rsidR="00941D93" w:rsidRDefault="00A91FA8">
            <w:r>
              <w:t>Resolved additional comments by review team.</w:t>
            </w:r>
          </w:p>
        </w:tc>
      </w:tr>
    </w:tbl>
    <w:p w14:paraId="0AC3A9C0" w14:textId="77777777" w:rsidR="00941D93" w:rsidRDefault="00941D93">
      <w:pPr>
        <w:ind w:left="144"/>
      </w:pPr>
    </w:p>
    <w:p w14:paraId="0F53E4F9" w14:textId="77777777" w:rsidR="00941D93" w:rsidRDefault="00941D93">
      <w:pPr>
        <w:ind w:left="144"/>
      </w:pPr>
    </w:p>
    <w:p w14:paraId="2083DD1B" w14:textId="77777777" w:rsidR="00941D93" w:rsidRDefault="00941D93">
      <w:pPr>
        <w:ind w:left="144"/>
      </w:pPr>
    </w:p>
    <w:p w14:paraId="7DC61492" w14:textId="77777777" w:rsidR="00941D93" w:rsidRDefault="00941D93">
      <w:pPr>
        <w:ind w:left="144"/>
      </w:pPr>
    </w:p>
    <w:p w14:paraId="68A1497C" w14:textId="77777777" w:rsidR="00941D93" w:rsidRDefault="00941D93">
      <w:pPr>
        <w:pStyle w:val="Paragraph"/>
      </w:pPr>
      <w:r>
        <w:br w:type="column"/>
      </w:r>
    </w:p>
    <w:p w14:paraId="0E8D1023" w14:textId="77777777" w:rsidR="00941D93" w:rsidRDefault="00941D93">
      <w:pPr>
        <w:ind w:left="144"/>
      </w:pPr>
    </w:p>
    <w:p w14:paraId="54B0CC61" w14:textId="77777777" w:rsidR="00941D93" w:rsidRDefault="00941D93" w:rsidP="68742DBE">
      <w:pPr>
        <w:pStyle w:val="TOC2"/>
        <w:rPr>
          <w:sz w:val="28"/>
          <w:szCs w:val="28"/>
        </w:rPr>
      </w:pPr>
      <w:commentRangeStart w:id="20"/>
      <w:commentRangeStart w:id="21"/>
      <w:r w:rsidRPr="68742DBE">
        <w:rPr>
          <w:sz w:val="28"/>
          <w:szCs w:val="28"/>
        </w:rPr>
        <w:t>Table of Contents</w:t>
      </w:r>
      <w:commentRangeEnd w:id="20"/>
      <w:r>
        <w:rPr>
          <w:rStyle w:val="CommentReference"/>
        </w:rPr>
        <w:commentReference w:id="20"/>
      </w:r>
      <w:commentRangeEnd w:id="21"/>
      <w:r w:rsidR="00A91FA8">
        <w:rPr>
          <w:rStyle w:val="CommentReference"/>
          <w:b w:val="0"/>
          <w:bCs w:val="0"/>
          <w:smallCaps w:val="0"/>
        </w:rPr>
        <w:commentReference w:id="21"/>
      </w:r>
    </w:p>
    <w:p w14:paraId="6528CDA2" w14:textId="345C290D" w:rsidR="00A91FA8" w:rsidRDefault="00941D93">
      <w:pPr>
        <w:pStyle w:val="TOC1"/>
        <w:rPr>
          <w:rFonts w:asciiTheme="minorHAnsi" w:eastAsiaTheme="minorEastAsia" w:hAnsiTheme="minorHAnsi" w:cstheme="minorBidi"/>
          <w:b w:val="0"/>
          <w:caps w:val="0"/>
          <w:noProof/>
          <w:sz w:val="22"/>
          <w:szCs w:val="22"/>
          <w:lang w:val="es-MX" w:eastAsia="es-MX"/>
        </w:rPr>
      </w:pPr>
      <w:r>
        <w:rPr>
          <w:sz w:val="28"/>
        </w:rPr>
        <w:fldChar w:fldCharType="begin"/>
      </w:r>
      <w:r>
        <w:rPr>
          <w:sz w:val="28"/>
        </w:rPr>
        <w:instrText xml:space="preserve"> TOC \o "1-3" \h \z </w:instrText>
      </w:r>
      <w:r>
        <w:rPr>
          <w:sz w:val="28"/>
        </w:rPr>
        <w:fldChar w:fldCharType="separate"/>
      </w:r>
      <w:hyperlink w:anchor="_Toc38491896" w:history="1">
        <w:r w:rsidR="00A91FA8" w:rsidRPr="00487A5A">
          <w:rPr>
            <w:rStyle w:val="Hyperlink"/>
            <w:noProof/>
          </w:rPr>
          <w:t>Document Control</w:t>
        </w:r>
        <w:r w:rsidR="00A91FA8">
          <w:rPr>
            <w:noProof/>
            <w:webHidden/>
          </w:rPr>
          <w:tab/>
        </w:r>
        <w:r w:rsidR="00A91FA8">
          <w:rPr>
            <w:noProof/>
            <w:webHidden/>
          </w:rPr>
          <w:fldChar w:fldCharType="begin"/>
        </w:r>
        <w:r w:rsidR="00A91FA8">
          <w:rPr>
            <w:noProof/>
            <w:webHidden/>
          </w:rPr>
          <w:instrText xml:space="preserve"> PAGEREF _Toc38491896 \h </w:instrText>
        </w:r>
        <w:r w:rsidR="00A91FA8">
          <w:rPr>
            <w:noProof/>
            <w:webHidden/>
          </w:rPr>
        </w:r>
        <w:r w:rsidR="00A91FA8">
          <w:rPr>
            <w:noProof/>
            <w:webHidden/>
          </w:rPr>
          <w:fldChar w:fldCharType="separate"/>
        </w:r>
        <w:r w:rsidR="00A91FA8">
          <w:rPr>
            <w:noProof/>
            <w:webHidden/>
          </w:rPr>
          <w:t>ii</w:t>
        </w:r>
        <w:r w:rsidR="00A91FA8">
          <w:rPr>
            <w:noProof/>
            <w:webHidden/>
          </w:rPr>
          <w:fldChar w:fldCharType="end"/>
        </w:r>
      </w:hyperlink>
    </w:p>
    <w:p w14:paraId="69659A36" w14:textId="205CCD1B" w:rsidR="00A91FA8" w:rsidRDefault="00AE59B4">
      <w:pPr>
        <w:pStyle w:val="TOC2"/>
        <w:rPr>
          <w:rFonts w:asciiTheme="minorHAnsi" w:eastAsiaTheme="minorEastAsia" w:hAnsiTheme="minorHAnsi" w:cstheme="minorBidi"/>
          <w:b w:val="0"/>
          <w:bCs w:val="0"/>
          <w:smallCaps w:val="0"/>
          <w:noProof/>
          <w:sz w:val="22"/>
          <w:szCs w:val="22"/>
          <w:lang w:val="es-MX" w:eastAsia="es-MX"/>
        </w:rPr>
      </w:pPr>
      <w:hyperlink w:anchor="_Toc38491897" w:history="1">
        <w:r w:rsidR="00A91FA8" w:rsidRPr="00487A5A">
          <w:rPr>
            <w:rStyle w:val="Hyperlink"/>
            <w:noProof/>
          </w:rPr>
          <w:t>Approval</w:t>
        </w:r>
        <w:r w:rsidR="00A91FA8">
          <w:rPr>
            <w:noProof/>
            <w:webHidden/>
          </w:rPr>
          <w:tab/>
        </w:r>
        <w:r w:rsidR="00A91FA8">
          <w:rPr>
            <w:noProof/>
            <w:webHidden/>
          </w:rPr>
          <w:fldChar w:fldCharType="begin"/>
        </w:r>
        <w:r w:rsidR="00A91FA8">
          <w:rPr>
            <w:noProof/>
            <w:webHidden/>
          </w:rPr>
          <w:instrText xml:space="preserve"> PAGEREF _Toc38491897 \h </w:instrText>
        </w:r>
        <w:r w:rsidR="00A91FA8">
          <w:rPr>
            <w:noProof/>
            <w:webHidden/>
          </w:rPr>
        </w:r>
        <w:r w:rsidR="00A91FA8">
          <w:rPr>
            <w:noProof/>
            <w:webHidden/>
          </w:rPr>
          <w:fldChar w:fldCharType="separate"/>
        </w:r>
        <w:r w:rsidR="00A91FA8">
          <w:rPr>
            <w:noProof/>
            <w:webHidden/>
          </w:rPr>
          <w:t>ii</w:t>
        </w:r>
        <w:r w:rsidR="00A91FA8">
          <w:rPr>
            <w:noProof/>
            <w:webHidden/>
          </w:rPr>
          <w:fldChar w:fldCharType="end"/>
        </w:r>
      </w:hyperlink>
    </w:p>
    <w:p w14:paraId="79DA0C10" w14:textId="1C684C8B" w:rsidR="00A91FA8" w:rsidRDefault="00AE59B4">
      <w:pPr>
        <w:pStyle w:val="TOC2"/>
        <w:rPr>
          <w:rFonts w:asciiTheme="minorHAnsi" w:eastAsiaTheme="minorEastAsia" w:hAnsiTheme="minorHAnsi" w:cstheme="minorBidi"/>
          <w:b w:val="0"/>
          <w:bCs w:val="0"/>
          <w:smallCaps w:val="0"/>
          <w:noProof/>
          <w:sz w:val="22"/>
          <w:szCs w:val="22"/>
          <w:lang w:val="es-MX" w:eastAsia="es-MX"/>
        </w:rPr>
      </w:pPr>
      <w:hyperlink w:anchor="_Toc38491898" w:history="1">
        <w:r w:rsidR="00A91FA8" w:rsidRPr="00487A5A">
          <w:rPr>
            <w:rStyle w:val="Hyperlink"/>
            <w:noProof/>
          </w:rPr>
          <w:t>Document Change Control</w:t>
        </w:r>
        <w:r w:rsidR="00A91FA8">
          <w:rPr>
            <w:noProof/>
            <w:webHidden/>
          </w:rPr>
          <w:tab/>
        </w:r>
        <w:r w:rsidR="00A91FA8">
          <w:rPr>
            <w:noProof/>
            <w:webHidden/>
          </w:rPr>
          <w:fldChar w:fldCharType="begin"/>
        </w:r>
        <w:r w:rsidR="00A91FA8">
          <w:rPr>
            <w:noProof/>
            <w:webHidden/>
          </w:rPr>
          <w:instrText xml:space="preserve"> PAGEREF _Toc38491898 \h </w:instrText>
        </w:r>
        <w:r w:rsidR="00A91FA8">
          <w:rPr>
            <w:noProof/>
            <w:webHidden/>
          </w:rPr>
        </w:r>
        <w:r w:rsidR="00A91FA8">
          <w:rPr>
            <w:noProof/>
            <w:webHidden/>
          </w:rPr>
          <w:fldChar w:fldCharType="separate"/>
        </w:r>
        <w:r w:rsidR="00A91FA8">
          <w:rPr>
            <w:noProof/>
            <w:webHidden/>
          </w:rPr>
          <w:t>ii</w:t>
        </w:r>
        <w:r w:rsidR="00A91FA8">
          <w:rPr>
            <w:noProof/>
            <w:webHidden/>
          </w:rPr>
          <w:fldChar w:fldCharType="end"/>
        </w:r>
      </w:hyperlink>
    </w:p>
    <w:p w14:paraId="3D0DCB15" w14:textId="6587983A" w:rsidR="00A91FA8" w:rsidRDefault="00AE59B4">
      <w:pPr>
        <w:pStyle w:val="TOC2"/>
        <w:rPr>
          <w:rFonts w:asciiTheme="minorHAnsi" w:eastAsiaTheme="minorEastAsia" w:hAnsiTheme="minorHAnsi" w:cstheme="minorBidi"/>
          <w:b w:val="0"/>
          <w:bCs w:val="0"/>
          <w:smallCaps w:val="0"/>
          <w:noProof/>
          <w:sz w:val="22"/>
          <w:szCs w:val="22"/>
          <w:lang w:val="es-MX" w:eastAsia="es-MX"/>
        </w:rPr>
      </w:pPr>
      <w:hyperlink w:anchor="_Toc38491899" w:history="1">
        <w:r w:rsidR="00A91FA8" w:rsidRPr="00487A5A">
          <w:rPr>
            <w:rStyle w:val="Hyperlink"/>
            <w:noProof/>
          </w:rPr>
          <w:t>Distribution List</w:t>
        </w:r>
        <w:r w:rsidR="00A91FA8">
          <w:rPr>
            <w:noProof/>
            <w:webHidden/>
          </w:rPr>
          <w:tab/>
        </w:r>
        <w:r w:rsidR="00A91FA8">
          <w:rPr>
            <w:noProof/>
            <w:webHidden/>
          </w:rPr>
          <w:fldChar w:fldCharType="begin"/>
        </w:r>
        <w:r w:rsidR="00A91FA8">
          <w:rPr>
            <w:noProof/>
            <w:webHidden/>
          </w:rPr>
          <w:instrText xml:space="preserve"> PAGEREF _Toc38491899 \h </w:instrText>
        </w:r>
        <w:r w:rsidR="00A91FA8">
          <w:rPr>
            <w:noProof/>
            <w:webHidden/>
          </w:rPr>
        </w:r>
        <w:r w:rsidR="00A91FA8">
          <w:rPr>
            <w:noProof/>
            <w:webHidden/>
          </w:rPr>
          <w:fldChar w:fldCharType="separate"/>
        </w:r>
        <w:r w:rsidR="00A91FA8">
          <w:rPr>
            <w:noProof/>
            <w:webHidden/>
          </w:rPr>
          <w:t>ii</w:t>
        </w:r>
        <w:r w:rsidR="00A91FA8">
          <w:rPr>
            <w:noProof/>
            <w:webHidden/>
          </w:rPr>
          <w:fldChar w:fldCharType="end"/>
        </w:r>
      </w:hyperlink>
    </w:p>
    <w:p w14:paraId="5534B57A" w14:textId="26400E81" w:rsidR="00A91FA8" w:rsidRDefault="00AE59B4">
      <w:pPr>
        <w:pStyle w:val="TOC2"/>
        <w:rPr>
          <w:rFonts w:asciiTheme="minorHAnsi" w:eastAsiaTheme="minorEastAsia" w:hAnsiTheme="minorHAnsi" w:cstheme="minorBidi"/>
          <w:b w:val="0"/>
          <w:bCs w:val="0"/>
          <w:smallCaps w:val="0"/>
          <w:noProof/>
          <w:sz w:val="22"/>
          <w:szCs w:val="22"/>
          <w:lang w:val="es-MX" w:eastAsia="es-MX"/>
        </w:rPr>
      </w:pPr>
      <w:hyperlink w:anchor="_Toc38491900" w:history="1">
        <w:r w:rsidR="00A91FA8" w:rsidRPr="00487A5A">
          <w:rPr>
            <w:rStyle w:val="Hyperlink"/>
            <w:noProof/>
          </w:rPr>
          <w:t>Change Summary</w:t>
        </w:r>
        <w:r w:rsidR="00A91FA8">
          <w:rPr>
            <w:noProof/>
            <w:webHidden/>
          </w:rPr>
          <w:tab/>
        </w:r>
        <w:r w:rsidR="00A91FA8">
          <w:rPr>
            <w:noProof/>
            <w:webHidden/>
          </w:rPr>
          <w:fldChar w:fldCharType="begin"/>
        </w:r>
        <w:r w:rsidR="00A91FA8">
          <w:rPr>
            <w:noProof/>
            <w:webHidden/>
          </w:rPr>
          <w:instrText xml:space="preserve"> PAGEREF _Toc38491900 \h </w:instrText>
        </w:r>
        <w:r w:rsidR="00A91FA8">
          <w:rPr>
            <w:noProof/>
            <w:webHidden/>
          </w:rPr>
        </w:r>
        <w:r w:rsidR="00A91FA8">
          <w:rPr>
            <w:noProof/>
            <w:webHidden/>
          </w:rPr>
          <w:fldChar w:fldCharType="separate"/>
        </w:r>
        <w:r w:rsidR="00A91FA8">
          <w:rPr>
            <w:noProof/>
            <w:webHidden/>
          </w:rPr>
          <w:t>ii</w:t>
        </w:r>
        <w:r w:rsidR="00A91FA8">
          <w:rPr>
            <w:noProof/>
            <w:webHidden/>
          </w:rPr>
          <w:fldChar w:fldCharType="end"/>
        </w:r>
      </w:hyperlink>
    </w:p>
    <w:p w14:paraId="6222E2C8" w14:textId="47EB3CC7" w:rsidR="00A91FA8" w:rsidRDefault="00AE59B4">
      <w:pPr>
        <w:pStyle w:val="TOC1"/>
        <w:tabs>
          <w:tab w:val="left" w:pos="400"/>
        </w:tabs>
        <w:rPr>
          <w:rFonts w:asciiTheme="minorHAnsi" w:eastAsiaTheme="minorEastAsia" w:hAnsiTheme="minorHAnsi" w:cstheme="minorBidi"/>
          <w:b w:val="0"/>
          <w:caps w:val="0"/>
          <w:noProof/>
          <w:sz w:val="22"/>
          <w:szCs w:val="22"/>
          <w:lang w:val="es-MX" w:eastAsia="es-MX"/>
        </w:rPr>
      </w:pPr>
      <w:hyperlink w:anchor="_Toc38491901" w:history="1">
        <w:r w:rsidR="00A91FA8" w:rsidRPr="00487A5A">
          <w:rPr>
            <w:rStyle w:val="Hyperlink"/>
            <w:noProof/>
          </w:rPr>
          <w:t>1.</w:t>
        </w:r>
        <w:r w:rsidR="00A91FA8">
          <w:rPr>
            <w:rFonts w:asciiTheme="minorHAnsi" w:eastAsiaTheme="minorEastAsia" w:hAnsiTheme="minorHAnsi" w:cstheme="minorBidi"/>
            <w:b w:val="0"/>
            <w:caps w:val="0"/>
            <w:noProof/>
            <w:sz w:val="22"/>
            <w:szCs w:val="22"/>
            <w:lang w:val="es-MX" w:eastAsia="es-MX"/>
          </w:rPr>
          <w:tab/>
        </w:r>
        <w:r w:rsidR="00A91FA8" w:rsidRPr="00487A5A">
          <w:rPr>
            <w:rStyle w:val="Hyperlink"/>
            <w:noProof/>
          </w:rPr>
          <w:t>Introduction</w:t>
        </w:r>
        <w:r w:rsidR="00A91FA8">
          <w:rPr>
            <w:noProof/>
            <w:webHidden/>
          </w:rPr>
          <w:tab/>
        </w:r>
        <w:r w:rsidR="00A91FA8">
          <w:rPr>
            <w:noProof/>
            <w:webHidden/>
          </w:rPr>
          <w:fldChar w:fldCharType="begin"/>
        </w:r>
        <w:r w:rsidR="00A91FA8">
          <w:rPr>
            <w:noProof/>
            <w:webHidden/>
          </w:rPr>
          <w:instrText xml:space="preserve"> PAGEREF _Toc38491901 \h </w:instrText>
        </w:r>
        <w:r w:rsidR="00A91FA8">
          <w:rPr>
            <w:noProof/>
            <w:webHidden/>
          </w:rPr>
        </w:r>
        <w:r w:rsidR="00A91FA8">
          <w:rPr>
            <w:noProof/>
            <w:webHidden/>
          </w:rPr>
          <w:fldChar w:fldCharType="separate"/>
        </w:r>
        <w:r w:rsidR="00A91FA8">
          <w:rPr>
            <w:noProof/>
            <w:webHidden/>
          </w:rPr>
          <w:t>1</w:t>
        </w:r>
        <w:r w:rsidR="00A91FA8">
          <w:rPr>
            <w:noProof/>
            <w:webHidden/>
          </w:rPr>
          <w:fldChar w:fldCharType="end"/>
        </w:r>
      </w:hyperlink>
    </w:p>
    <w:p w14:paraId="6F630E36" w14:textId="6CE4C72B" w:rsidR="00A91FA8" w:rsidRDefault="00AE59B4">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02" w:history="1">
        <w:r w:rsidR="00A91FA8" w:rsidRPr="00487A5A">
          <w:rPr>
            <w:rStyle w:val="Hyperlink"/>
            <w:noProof/>
          </w:rPr>
          <w:t>1.1.</w:t>
        </w:r>
        <w:r w:rsidR="00A91FA8">
          <w:rPr>
            <w:rFonts w:asciiTheme="minorHAnsi" w:eastAsiaTheme="minorEastAsia" w:hAnsiTheme="minorHAnsi" w:cstheme="minorBidi"/>
            <w:b w:val="0"/>
            <w:bCs w:val="0"/>
            <w:smallCaps w:val="0"/>
            <w:noProof/>
            <w:sz w:val="22"/>
            <w:szCs w:val="22"/>
            <w:lang w:val="es-MX" w:eastAsia="es-MX"/>
          </w:rPr>
          <w:tab/>
        </w:r>
        <w:r w:rsidR="00A91FA8" w:rsidRPr="00487A5A">
          <w:rPr>
            <w:rStyle w:val="Hyperlink"/>
            <w:noProof/>
          </w:rPr>
          <w:t>Purpose</w:t>
        </w:r>
        <w:r w:rsidR="00A91FA8">
          <w:rPr>
            <w:noProof/>
            <w:webHidden/>
          </w:rPr>
          <w:tab/>
        </w:r>
        <w:r w:rsidR="00A91FA8">
          <w:rPr>
            <w:noProof/>
            <w:webHidden/>
          </w:rPr>
          <w:fldChar w:fldCharType="begin"/>
        </w:r>
        <w:r w:rsidR="00A91FA8">
          <w:rPr>
            <w:noProof/>
            <w:webHidden/>
          </w:rPr>
          <w:instrText xml:space="preserve"> PAGEREF _Toc38491902 \h </w:instrText>
        </w:r>
        <w:r w:rsidR="00A91FA8">
          <w:rPr>
            <w:noProof/>
            <w:webHidden/>
          </w:rPr>
        </w:r>
        <w:r w:rsidR="00A91FA8">
          <w:rPr>
            <w:noProof/>
            <w:webHidden/>
          </w:rPr>
          <w:fldChar w:fldCharType="separate"/>
        </w:r>
        <w:r w:rsidR="00A91FA8">
          <w:rPr>
            <w:noProof/>
            <w:webHidden/>
          </w:rPr>
          <w:t>1</w:t>
        </w:r>
        <w:r w:rsidR="00A91FA8">
          <w:rPr>
            <w:noProof/>
            <w:webHidden/>
          </w:rPr>
          <w:fldChar w:fldCharType="end"/>
        </w:r>
      </w:hyperlink>
    </w:p>
    <w:p w14:paraId="46251B9D" w14:textId="3E3E0C92" w:rsidR="00A91FA8" w:rsidRDefault="00AE59B4">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03" w:history="1">
        <w:r w:rsidR="00A91FA8" w:rsidRPr="00487A5A">
          <w:rPr>
            <w:rStyle w:val="Hyperlink"/>
            <w:noProof/>
          </w:rPr>
          <w:t>1.2.</w:t>
        </w:r>
        <w:r w:rsidR="00A91FA8">
          <w:rPr>
            <w:rFonts w:asciiTheme="minorHAnsi" w:eastAsiaTheme="minorEastAsia" w:hAnsiTheme="minorHAnsi" w:cstheme="minorBidi"/>
            <w:b w:val="0"/>
            <w:bCs w:val="0"/>
            <w:smallCaps w:val="0"/>
            <w:noProof/>
            <w:sz w:val="22"/>
            <w:szCs w:val="22"/>
            <w:lang w:val="es-MX" w:eastAsia="es-MX"/>
          </w:rPr>
          <w:tab/>
        </w:r>
        <w:r w:rsidR="00A91FA8" w:rsidRPr="00487A5A">
          <w:rPr>
            <w:rStyle w:val="Hyperlink"/>
            <w:noProof/>
          </w:rPr>
          <w:t>Scope</w:t>
        </w:r>
        <w:r w:rsidR="00A91FA8">
          <w:rPr>
            <w:noProof/>
            <w:webHidden/>
          </w:rPr>
          <w:tab/>
        </w:r>
        <w:r w:rsidR="00A91FA8">
          <w:rPr>
            <w:noProof/>
            <w:webHidden/>
          </w:rPr>
          <w:fldChar w:fldCharType="begin"/>
        </w:r>
        <w:r w:rsidR="00A91FA8">
          <w:rPr>
            <w:noProof/>
            <w:webHidden/>
          </w:rPr>
          <w:instrText xml:space="preserve"> PAGEREF _Toc38491903 \h </w:instrText>
        </w:r>
        <w:r w:rsidR="00A91FA8">
          <w:rPr>
            <w:noProof/>
            <w:webHidden/>
          </w:rPr>
        </w:r>
        <w:r w:rsidR="00A91FA8">
          <w:rPr>
            <w:noProof/>
            <w:webHidden/>
          </w:rPr>
          <w:fldChar w:fldCharType="separate"/>
        </w:r>
        <w:r w:rsidR="00A91FA8">
          <w:rPr>
            <w:noProof/>
            <w:webHidden/>
          </w:rPr>
          <w:t>1</w:t>
        </w:r>
        <w:r w:rsidR="00A91FA8">
          <w:rPr>
            <w:noProof/>
            <w:webHidden/>
          </w:rPr>
          <w:fldChar w:fldCharType="end"/>
        </w:r>
      </w:hyperlink>
    </w:p>
    <w:p w14:paraId="18A12264" w14:textId="655B0CE6" w:rsidR="00A91FA8" w:rsidRDefault="00AE59B4">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04" w:history="1">
        <w:r w:rsidR="00A91FA8" w:rsidRPr="00487A5A">
          <w:rPr>
            <w:rStyle w:val="Hyperlink"/>
            <w:noProof/>
          </w:rPr>
          <w:t>1.3.</w:t>
        </w:r>
        <w:r w:rsidR="00A91FA8">
          <w:rPr>
            <w:rFonts w:asciiTheme="minorHAnsi" w:eastAsiaTheme="minorEastAsia" w:hAnsiTheme="minorHAnsi" w:cstheme="minorBidi"/>
            <w:b w:val="0"/>
            <w:bCs w:val="0"/>
            <w:smallCaps w:val="0"/>
            <w:noProof/>
            <w:sz w:val="22"/>
            <w:szCs w:val="22"/>
            <w:lang w:val="es-MX" w:eastAsia="es-MX"/>
          </w:rPr>
          <w:tab/>
        </w:r>
        <w:r w:rsidR="00A91FA8" w:rsidRPr="00487A5A">
          <w:rPr>
            <w:rStyle w:val="Hyperlink"/>
            <w:noProof/>
          </w:rPr>
          <w:t>System Overview</w:t>
        </w:r>
        <w:r w:rsidR="00A91FA8">
          <w:rPr>
            <w:noProof/>
            <w:webHidden/>
          </w:rPr>
          <w:tab/>
        </w:r>
        <w:r w:rsidR="00A91FA8">
          <w:rPr>
            <w:noProof/>
            <w:webHidden/>
          </w:rPr>
          <w:fldChar w:fldCharType="begin"/>
        </w:r>
        <w:r w:rsidR="00A91FA8">
          <w:rPr>
            <w:noProof/>
            <w:webHidden/>
          </w:rPr>
          <w:instrText xml:space="preserve"> PAGEREF _Toc38491904 \h </w:instrText>
        </w:r>
        <w:r w:rsidR="00A91FA8">
          <w:rPr>
            <w:noProof/>
            <w:webHidden/>
          </w:rPr>
        </w:r>
        <w:r w:rsidR="00A91FA8">
          <w:rPr>
            <w:noProof/>
            <w:webHidden/>
          </w:rPr>
          <w:fldChar w:fldCharType="separate"/>
        </w:r>
        <w:r w:rsidR="00A91FA8">
          <w:rPr>
            <w:noProof/>
            <w:webHidden/>
          </w:rPr>
          <w:t>1</w:t>
        </w:r>
        <w:r w:rsidR="00A91FA8">
          <w:rPr>
            <w:noProof/>
            <w:webHidden/>
          </w:rPr>
          <w:fldChar w:fldCharType="end"/>
        </w:r>
      </w:hyperlink>
    </w:p>
    <w:p w14:paraId="78B10D53" w14:textId="106AD35C" w:rsidR="00A91FA8" w:rsidRDefault="00AE59B4">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05" w:history="1">
        <w:r w:rsidR="00A91FA8" w:rsidRPr="00487A5A">
          <w:rPr>
            <w:rStyle w:val="Hyperlink"/>
            <w:noProof/>
          </w:rPr>
          <w:t>1.4.</w:t>
        </w:r>
        <w:r w:rsidR="00A91FA8">
          <w:rPr>
            <w:rFonts w:asciiTheme="minorHAnsi" w:eastAsiaTheme="minorEastAsia" w:hAnsiTheme="minorHAnsi" w:cstheme="minorBidi"/>
            <w:b w:val="0"/>
            <w:bCs w:val="0"/>
            <w:smallCaps w:val="0"/>
            <w:noProof/>
            <w:sz w:val="22"/>
            <w:szCs w:val="22"/>
            <w:lang w:val="es-MX" w:eastAsia="es-MX"/>
          </w:rPr>
          <w:tab/>
        </w:r>
        <w:r w:rsidR="00A91FA8" w:rsidRPr="00487A5A">
          <w:rPr>
            <w:rStyle w:val="Hyperlink"/>
            <w:noProof/>
          </w:rPr>
          <w:t>Suspension and Exit Criteria</w:t>
        </w:r>
        <w:r w:rsidR="00A91FA8">
          <w:rPr>
            <w:noProof/>
            <w:webHidden/>
          </w:rPr>
          <w:tab/>
        </w:r>
        <w:r w:rsidR="00A91FA8">
          <w:rPr>
            <w:noProof/>
            <w:webHidden/>
          </w:rPr>
          <w:fldChar w:fldCharType="begin"/>
        </w:r>
        <w:r w:rsidR="00A91FA8">
          <w:rPr>
            <w:noProof/>
            <w:webHidden/>
          </w:rPr>
          <w:instrText xml:space="preserve"> PAGEREF _Toc38491905 \h </w:instrText>
        </w:r>
        <w:r w:rsidR="00A91FA8">
          <w:rPr>
            <w:noProof/>
            <w:webHidden/>
          </w:rPr>
        </w:r>
        <w:r w:rsidR="00A91FA8">
          <w:rPr>
            <w:noProof/>
            <w:webHidden/>
          </w:rPr>
          <w:fldChar w:fldCharType="separate"/>
        </w:r>
        <w:r w:rsidR="00A91FA8">
          <w:rPr>
            <w:noProof/>
            <w:webHidden/>
          </w:rPr>
          <w:t>1</w:t>
        </w:r>
        <w:r w:rsidR="00A91FA8">
          <w:rPr>
            <w:noProof/>
            <w:webHidden/>
          </w:rPr>
          <w:fldChar w:fldCharType="end"/>
        </w:r>
      </w:hyperlink>
    </w:p>
    <w:p w14:paraId="3B590F6E" w14:textId="37AE6E1B" w:rsidR="00A91FA8" w:rsidRDefault="00AE59B4">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06" w:history="1">
        <w:r w:rsidR="00A91FA8" w:rsidRPr="00487A5A">
          <w:rPr>
            <w:rStyle w:val="Hyperlink"/>
            <w:noProof/>
          </w:rPr>
          <w:t>1.5.</w:t>
        </w:r>
        <w:r w:rsidR="00A91FA8">
          <w:rPr>
            <w:rFonts w:asciiTheme="minorHAnsi" w:eastAsiaTheme="minorEastAsia" w:hAnsiTheme="minorHAnsi" w:cstheme="minorBidi"/>
            <w:b w:val="0"/>
            <w:bCs w:val="0"/>
            <w:smallCaps w:val="0"/>
            <w:noProof/>
            <w:sz w:val="22"/>
            <w:szCs w:val="22"/>
            <w:lang w:val="es-MX" w:eastAsia="es-MX"/>
          </w:rPr>
          <w:tab/>
        </w:r>
        <w:r w:rsidR="00A91FA8" w:rsidRPr="00487A5A">
          <w:rPr>
            <w:rStyle w:val="Hyperlink"/>
            <w:noProof/>
          </w:rPr>
          <w:t>Document Overview</w:t>
        </w:r>
        <w:r w:rsidR="00A91FA8">
          <w:rPr>
            <w:noProof/>
            <w:webHidden/>
          </w:rPr>
          <w:tab/>
        </w:r>
        <w:r w:rsidR="00A91FA8">
          <w:rPr>
            <w:noProof/>
            <w:webHidden/>
          </w:rPr>
          <w:fldChar w:fldCharType="begin"/>
        </w:r>
        <w:r w:rsidR="00A91FA8">
          <w:rPr>
            <w:noProof/>
            <w:webHidden/>
          </w:rPr>
          <w:instrText xml:space="preserve"> PAGEREF _Toc38491906 \h </w:instrText>
        </w:r>
        <w:r w:rsidR="00A91FA8">
          <w:rPr>
            <w:noProof/>
            <w:webHidden/>
          </w:rPr>
        </w:r>
        <w:r w:rsidR="00A91FA8">
          <w:rPr>
            <w:noProof/>
            <w:webHidden/>
          </w:rPr>
          <w:fldChar w:fldCharType="separate"/>
        </w:r>
        <w:r w:rsidR="00A91FA8">
          <w:rPr>
            <w:noProof/>
            <w:webHidden/>
          </w:rPr>
          <w:t>2</w:t>
        </w:r>
        <w:r w:rsidR="00A91FA8">
          <w:rPr>
            <w:noProof/>
            <w:webHidden/>
          </w:rPr>
          <w:fldChar w:fldCharType="end"/>
        </w:r>
      </w:hyperlink>
    </w:p>
    <w:p w14:paraId="62B1C68D" w14:textId="448DE361" w:rsidR="00A91FA8" w:rsidRDefault="00AE59B4">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07" w:history="1">
        <w:r w:rsidR="00A91FA8" w:rsidRPr="00487A5A">
          <w:rPr>
            <w:rStyle w:val="Hyperlink"/>
            <w:noProof/>
          </w:rPr>
          <w:t>1.6.</w:t>
        </w:r>
        <w:r w:rsidR="00A91FA8">
          <w:rPr>
            <w:rFonts w:asciiTheme="minorHAnsi" w:eastAsiaTheme="minorEastAsia" w:hAnsiTheme="minorHAnsi" w:cstheme="minorBidi"/>
            <w:b w:val="0"/>
            <w:bCs w:val="0"/>
            <w:smallCaps w:val="0"/>
            <w:noProof/>
            <w:sz w:val="22"/>
            <w:szCs w:val="22"/>
            <w:lang w:val="es-MX" w:eastAsia="es-MX"/>
          </w:rPr>
          <w:tab/>
        </w:r>
        <w:r w:rsidR="00A91FA8" w:rsidRPr="00487A5A">
          <w:rPr>
            <w:rStyle w:val="Hyperlink"/>
            <w:noProof/>
          </w:rPr>
          <w:t>References</w:t>
        </w:r>
        <w:r w:rsidR="00A91FA8">
          <w:rPr>
            <w:noProof/>
            <w:webHidden/>
          </w:rPr>
          <w:tab/>
        </w:r>
        <w:r w:rsidR="00A91FA8">
          <w:rPr>
            <w:noProof/>
            <w:webHidden/>
          </w:rPr>
          <w:fldChar w:fldCharType="begin"/>
        </w:r>
        <w:r w:rsidR="00A91FA8">
          <w:rPr>
            <w:noProof/>
            <w:webHidden/>
          </w:rPr>
          <w:instrText xml:space="preserve"> PAGEREF _Toc38491907 \h </w:instrText>
        </w:r>
        <w:r w:rsidR="00A91FA8">
          <w:rPr>
            <w:noProof/>
            <w:webHidden/>
          </w:rPr>
        </w:r>
        <w:r w:rsidR="00A91FA8">
          <w:rPr>
            <w:noProof/>
            <w:webHidden/>
          </w:rPr>
          <w:fldChar w:fldCharType="separate"/>
        </w:r>
        <w:r w:rsidR="00A91FA8">
          <w:rPr>
            <w:noProof/>
            <w:webHidden/>
          </w:rPr>
          <w:t>2</w:t>
        </w:r>
        <w:r w:rsidR="00A91FA8">
          <w:rPr>
            <w:noProof/>
            <w:webHidden/>
          </w:rPr>
          <w:fldChar w:fldCharType="end"/>
        </w:r>
      </w:hyperlink>
    </w:p>
    <w:p w14:paraId="591AF606" w14:textId="6D56A955" w:rsidR="00A91FA8" w:rsidRDefault="00AE59B4">
      <w:pPr>
        <w:pStyle w:val="TOC1"/>
        <w:tabs>
          <w:tab w:val="left" w:pos="400"/>
        </w:tabs>
        <w:rPr>
          <w:rFonts w:asciiTheme="minorHAnsi" w:eastAsiaTheme="minorEastAsia" w:hAnsiTheme="minorHAnsi" w:cstheme="minorBidi"/>
          <w:b w:val="0"/>
          <w:caps w:val="0"/>
          <w:noProof/>
          <w:sz w:val="22"/>
          <w:szCs w:val="22"/>
          <w:lang w:val="es-MX" w:eastAsia="es-MX"/>
        </w:rPr>
      </w:pPr>
      <w:hyperlink w:anchor="_Toc38491908" w:history="1">
        <w:r w:rsidR="00A91FA8" w:rsidRPr="00487A5A">
          <w:rPr>
            <w:rStyle w:val="Hyperlink"/>
            <w:noProof/>
          </w:rPr>
          <w:t>2.</w:t>
        </w:r>
        <w:r w:rsidR="00A91FA8">
          <w:rPr>
            <w:rFonts w:asciiTheme="minorHAnsi" w:eastAsiaTheme="minorEastAsia" w:hAnsiTheme="minorHAnsi" w:cstheme="minorBidi"/>
            <w:b w:val="0"/>
            <w:caps w:val="0"/>
            <w:noProof/>
            <w:sz w:val="22"/>
            <w:szCs w:val="22"/>
            <w:lang w:val="es-MX" w:eastAsia="es-MX"/>
          </w:rPr>
          <w:tab/>
        </w:r>
        <w:r w:rsidR="00A91FA8" w:rsidRPr="00487A5A">
          <w:rPr>
            <w:rStyle w:val="Hyperlink"/>
            <w:noProof/>
          </w:rPr>
          <w:t>Test Items and Features</w:t>
        </w:r>
        <w:r w:rsidR="00A91FA8">
          <w:rPr>
            <w:noProof/>
            <w:webHidden/>
          </w:rPr>
          <w:tab/>
        </w:r>
        <w:r w:rsidR="00A91FA8">
          <w:rPr>
            <w:noProof/>
            <w:webHidden/>
          </w:rPr>
          <w:fldChar w:fldCharType="begin"/>
        </w:r>
        <w:r w:rsidR="00A91FA8">
          <w:rPr>
            <w:noProof/>
            <w:webHidden/>
          </w:rPr>
          <w:instrText xml:space="preserve"> PAGEREF _Toc38491908 \h </w:instrText>
        </w:r>
        <w:r w:rsidR="00A91FA8">
          <w:rPr>
            <w:noProof/>
            <w:webHidden/>
          </w:rPr>
        </w:r>
        <w:r w:rsidR="00A91FA8">
          <w:rPr>
            <w:noProof/>
            <w:webHidden/>
          </w:rPr>
          <w:fldChar w:fldCharType="separate"/>
        </w:r>
        <w:r w:rsidR="00A91FA8">
          <w:rPr>
            <w:noProof/>
            <w:webHidden/>
          </w:rPr>
          <w:t>3</w:t>
        </w:r>
        <w:r w:rsidR="00A91FA8">
          <w:rPr>
            <w:noProof/>
            <w:webHidden/>
          </w:rPr>
          <w:fldChar w:fldCharType="end"/>
        </w:r>
      </w:hyperlink>
    </w:p>
    <w:p w14:paraId="7A5D261C" w14:textId="3200A6FD" w:rsidR="00A91FA8" w:rsidRDefault="00AE59B4">
      <w:pPr>
        <w:pStyle w:val="TOC1"/>
        <w:tabs>
          <w:tab w:val="left" w:pos="400"/>
        </w:tabs>
        <w:rPr>
          <w:rFonts w:asciiTheme="minorHAnsi" w:eastAsiaTheme="minorEastAsia" w:hAnsiTheme="minorHAnsi" w:cstheme="minorBidi"/>
          <w:b w:val="0"/>
          <w:caps w:val="0"/>
          <w:noProof/>
          <w:sz w:val="22"/>
          <w:szCs w:val="22"/>
          <w:lang w:val="es-MX" w:eastAsia="es-MX"/>
        </w:rPr>
      </w:pPr>
      <w:hyperlink w:anchor="_Toc38491909" w:history="1">
        <w:r w:rsidR="00A91FA8" w:rsidRPr="00487A5A">
          <w:rPr>
            <w:rStyle w:val="Hyperlink"/>
            <w:noProof/>
          </w:rPr>
          <w:t>3.</w:t>
        </w:r>
        <w:r w:rsidR="00A91FA8">
          <w:rPr>
            <w:rFonts w:asciiTheme="minorHAnsi" w:eastAsiaTheme="minorEastAsia" w:hAnsiTheme="minorHAnsi" w:cstheme="minorBidi"/>
            <w:b w:val="0"/>
            <w:caps w:val="0"/>
            <w:noProof/>
            <w:sz w:val="22"/>
            <w:szCs w:val="22"/>
            <w:lang w:val="es-MX" w:eastAsia="es-MX"/>
          </w:rPr>
          <w:tab/>
        </w:r>
        <w:r w:rsidR="00A91FA8" w:rsidRPr="00487A5A">
          <w:rPr>
            <w:rStyle w:val="Hyperlink"/>
            <w:noProof/>
          </w:rPr>
          <w:t>Testing Approach</w:t>
        </w:r>
        <w:r w:rsidR="00A91FA8">
          <w:rPr>
            <w:noProof/>
            <w:webHidden/>
          </w:rPr>
          <w:tab/>
        </w:r>
        <w:r w:rsidR="00A91FA8">
          <w:rPr>
            <w:noProof/>
            <w:webHidden/>
          </w:rPr>
          <w:fldChar w:fldCharType="begin"/>
        </w:r>
        <w:r w:rsidR="00A91FA8">
          <w:rPr>
            <w:noProof/>
            <w:webHidden/>
          </w:rPr>
          <w:instrText xml:space="preserve"> PAGEREF _Toc38491909 \h </w:instrText>
        </w:r>
        <w:r w:rsidR="00A91FA8">
          <w:rPr>
            <w:noProof/>
            <w:webHidden/>
          </w:rPr>
        </w:r>
        <w:r w:rsidR="00A91FA8">
          <w:rPr>
            <w:noProof/>
            <w:webHidden/>
          </w:rPr>
          <w:fldChar w:fldCharType="separate"/>
        </w:r>
        <w:r w:rsidR="00A91FA8">
          <w:rPr>
            <w:noProof/>
            <w:webHidden/>
          </w:rPr>
          <w:t>4</w:t>
        </w:r>
        <w:r w:rsidR="00A91FA8">
          <w:rPr>
            <w:noProof/>
            <w:webHidden/>
          </w:rPr>
          <w:fldChar w:fldCharType="end"/>
        </w:r>
      </w:hyperlink>
    </w:p>
    <w:p w14:paraId="628BE985" w14:textId="59CF18A9" w:rsidR="00A91FA8" w:rsidRDefault="00AE59B4">
      <w:pPr>
        <w:pStyle w:val="TOC1"/>
        <w:tabs>
          <w:tab w:val="left" w:pos="400"/>
        </w:tabs>
        <w:rPr>
          <w:rFonts w:asciiTheme="minorHAnsi" w:eastAsiaTheme="minorEastAsia" w:hAnsiTheme="minorHAnsi" w:cstheme="minorBidi"/>
          <w:b w:val="0"/>
          <w:caps w:val="0"/>
          <w:noProof/>
          <w:sz w:val="22"/>
          <w:szCs w:val="22"/>
          <w:lang w:val="es-MX" w:eastAsia="es-MX"/>
        </w:rPr>
      </w:pPr>
      <w:hyperlink w:anchor="_Toc38491910" w:history="1">
        <w:r w:rsidR="00A91FA8" w:rsidRPr="00487A5A">
          <w:rPr>
            <w:rStyle w:val="Hyperlink"/>
            <w:noProof/>
          </w:rPr>
          <w:t>4.</w:t>
        </w:r>
        <w:r w:rsidR="00A91FA8">
          <w:rPr>
            <w:rFonts w:asciiTheme="minorHAnsi" w:eastAsiaTheme="minorEastAsia" w:hAnsiTheme="minorHAnsi" w:cstheme="minorBidi"/>
            <w:b w:val="0"/>
            <w:caps w:val="0"/>
            <w:noProof/>
            <w:sz w:val="22"/>
            <w:szCs w:val="22"/>
            <w:lang w:val="es-MX" w:eastAsia="es-MX"/>
          </w:rPr>
          <w:tab/>
        </w:r>
        <w:r w:rsidR="00A91FA8" w:rsidRPr="00487A5A">
          <w:rPr>
            <w:rStyle w:val="Hyperlink"/>
            <w:noProof/>
          </w:rPr>
          <w:t>Test Filter and Search Functions.</w:t>
        </w:r>
        <w:r w:rsidR="00A91FA8">
          <w:rPr>
            <w:noProof/>
            <w:webHidden/>
          </w:rPr>
          <w:tab/>
        </w:r>
        <w:r w:rsidR="00A91FA8">
          <w:rPr>
            <w:noProof/>
            <w:webHidden/>
          </w:rPr>
          <w:fldChar w:fldCharType="begin"/>
        </w:r>
        <w:r w:rsidR="00A91FA8">
          <w:rPr>
            <w:noProof/>
            <w:webHidden/>
          </w:rPr>
          <w:instrText xml:space="preserve"> PAGEREF _Toc38491910 \h </w:instrText>
        </w:r>
        <w:r w:rsidR="00A91FA8">
          <w:rPr>
            <w:noProof/>
            <w:webHidden/>
          </w:rPr>
        </w:r>
        <w:r w:rsidR="00A91FA8">
          <w:rPr>
            <w:noProof/>
            <w:webHidden/>
          </w:rPr>
          <w:fldChar w:fldCharType="separate"/>
        </w:r>
        <w:r w:rsidR="00A91FA8">
          <w:rPr>
            <w:noProof/>
            <w:webHidden/>
          </w:rPr>
          <w:t>5</w:t>
        </w:r>
        <w:r w:rsidR="00A91FA8">
          <w:rPr>
            <w:noProof/>
            <w:webHidden/>
          </w:rPr>
          <w:fldChar w:fldCharType="end"/>
        </w:r>
      </w:hyperlink>
    </w:p>
    <w:p w14:paraId="2C8A7C25" w14:textId="08A8140B" w:rsidR="00A91FA8" w:rsidRDefault="00AE59B4">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11" w:history="1">
        <w:r w:rsidR="00A91FA8" w:rsidRPr="00487A5A">
          <w:rPr>
            <w:rStyle w:val="Hyperlink"/>
            <w:noProof/>
          </w:rPr>
          <w:t>4.1.</w:t>
        </w:r>
        <w:r w:rsidR="00A91FA8">
          <w:rPr>
            <w:rFonts w:asciiTheme="minorHAnsi" w:eastAsiaTheme="minorEastAsia" w:hAnsiTheme="minorHAnsi" w:cstheme="minorBidi"/>
            <w:b w:val="0"/>
            <w:bCs w:val="0"/>
            <w:smallCaps w:val="0"/>
            <w:noProof/>
            <w:sz w:val="22"/>
            <w:szCs w:val="22"/>
            <w:lang w:val="es-MX" w:eastAsia="es-MX"/>
          </w:rPr>
          <w:tab/>
        </w:r>
        <w:r w:rsidR="00A91FA8" w:rsidRPr="00487A5A">
          <w:rPr>
            <w:rStyle w:val="Hyperlink"/>
            <w:noProof/>
          </w:rPr>
          <w:t>Test AND_V</w:t>
        </w:r>
        <w:r w:rsidR="00A91FA8">
          <w:rPr>
            <w:noProof/>
            <w:webHidden/>
          </w:rPr>
          <w:tab/>
        </w:r>
        <w:r w:rsidR="00A91FA8">
          <w:rPr>
            <w:noProof/>
            <w:webHidden/>
          </w:rPr>
          <w:fldChar w:fldCharType="begin"/>
        </w:r>
        <w:r w:rsidR="00A91FA8">
          <w:rPr>
            <w:noProof/>
            <w:webHidden/>
          </w:rPr>
          <w:instrText xml:space="preserve"> PAGEREF _Toc38491911 \h </w:instrText>
        </w:r>
        <w:r w:rsidR="00A91FA8">
          <w:rPr>
            <w:noProof/>
            <w:webHidden/>
          </w:rPr>
        </w:r>
        <w:r w:rsidR="00A91FA8">
          <w:rPr>
            <w:noProof/>
            <w:webHidden/>
          </w:rPr>
          <w:fldChar w:fldCharType="separate"/>
        </w:r>
        <w:r w:rsidR="00A91FA8">
          <w:rPr>
            <w:noProof/>
            <w:webHidden/>
          </w:rPr>
          <w:t>5</w:t>
        </w:r>
        <w:r w:rsidR="00A91FA8">
          <w:rPr>
            <w:noProof/>
            <w:webHidden/>
          </w:rPr>
          <w:fldChar w:fldCharType="end"/>
        </w:r>
      </w:hyperlink>
    </w:p>
    <w:p w14:paraId="57C94F56" w14:textId="1AF07151" w:rsidR="00A91FA8" w:rsidRDefault="00AE59B4">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12" w:history="1">
        <w:r w:rsidR="00A91FA8" w:rsidRPr="00487A5A">
          <w:rPr>
            <w:rStyle w:val="Hyperlink"/>
            <w:noProof/>
          </w:rPr>
          <w:t>4.2.</w:t>
        </w:r>
        <w:r w:rsidR="00A91FA8">
          <w:rPr>
            <w:rFonts w:asciiTheme="minorHAnsi" w:eastAsiaTheme="minorEastAsia" w:hAnsiTheme="minorHAnsi" w:cstheme="minorBidi"/>
            <w:b w:val="0"/>
            <w:bCs w:val="0"/>
            <w:smallCaps w:val="0"/>
            <w:noProof/>
            <w:sz w:val="22"/>
            <w:szCs w:val="22"/>
            <w:lang w:val="es-MX" w:eastAsia="es-MX"/>
          </w:rPr>
          <w:tab/>
        </w:r>
        <w:r w:rsidR="00A91FA8" w:rsidRPr="00487A5A">
          <w:rPr>
            <w:rStyle w:val="Hyperlink"/>
            <w:noProof/>
          </w:rPr>
          <w:t>Test OR_V</w:t>
        </w:r>
        <w:r w:rsidR="00A91FA8">
          <w:rPr>
            <w:noProof/>
            <w:webHidden/>
          </w:rPr>
          <w:tab/>
        </w:r>
        <w:r w:rsidR="00A91FA8">
          <w:rPr>
            <w:noProof/>
            <w:webHidden/>
          </w:rPr>
          <w:fldChar w:fldCharType="begin"/>
        </w:r>
        <w:r w:rsidR="00A91FA8">
          <w:rPr>
            <w:noProof/>
            <w:webHidden/>
          </w:rPr>
          <w:instrText xml:space="preserve"> PAGEREF _Toc38491912 \h </w:instrText>
        </w:r>
        <w:r w:rsidR="00A91FA8">
          <w:rPr>
            <w:noProof/>
            <w:webHidden/>
          </w:rPr>
        </w:r>
        <w:r w:rsidR="00A91FA8">
          <w:rPr>
            <w:noProof/>
            <w:webHidden/>
          </w:rPr>
          <w:fldChar w:fldCharType="separate"/>
        </w:r>
        <w:r w:rsidR="00A91FA8">
          <w:rPr>
            <w:noProof/>
            <w:webHidden/>
          </w:rPr>
          <w:t>3</w:t>
        </w:r>
        <w:r w:rsidR="00A91FA8">
          <w:rPr>
            <w:noProof/>
            <w:webHidden/>
          </w:rPr>
          <w:fldChar w:fldCharType="end"/>
        </w:r>
      </w:hyperlink>
    </w:p>
    <w:p w14:paraId="60F58369" w14:textId="1338FA0A" w:rsidR="00A91FA8" w:rsidRDefault="00AE59B4">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13" w:history="1">
        <w:r w:rsidR="00A91FA8" w:rsidRPr="00487A5A">
          <w:rPr>
            <w:rStyle w:val="Hyperlink"/>
            <w:noProof/>
          </w:rPr>
          <w:t>4.3.</w:t>
        </w:r>
        <w:r w:rsidR="00A91FA8">
          <w:rPr>
            <w:rFonts w:asciiTheme="minorHAnsi" w:eastAsiaTheme="minorEastAsia" w:hAnsiTheme="minorHAnsi" w:cstheme="minorBidi"/>
            <w:b w:val="0"/>
            <w:bCs w:val="0"/>
            <w:smallCaps w:val="0"/>
            <w:noProof/>
            <w:sz w:val="22"/>
            <w:szCs w:val="22"/>
            <w:lang w:val="es-MX" w:eastAsia="es-MX"/>
          </w:rPr>
          <w:tab/>
        </w:r>
        <w:r w:rsidR="00A91FA8" w:rsidRPr="00487A5A">
          <w:rPr>
            <w:rStyle w:val="Hyperlink"/>
            <w:noProof/>
          </w:rPr>
          <w:t>Test SE_NO</w:t>
        </w:r>
        <w:r w:rsidR="00A91FA8">
          <w:rPr>
            <w:noProof/>
            <w:webHidden/>
          </w:rPr>
          <w:tab/>
        </w:r>
        <w:r w:rsidR="00A91FA8">
          <w:rPr>
            <w:noProof/>
            <w:webHidden/>
          </w:rPr>
          <w:fldChar w:fldCharType="begin"/>
        </w:r>
        <w:r w:rsidR="00A91FA8">
          <w:rPr>
            <w:noProof/>
            <w:webHidden/>
          </w:rPr>
          <w:instrText xml:space="preserve"> PAGEREF _Toc38491913 \h </w:instrText>
        </w:r>
        <w:r w:rsidR="00A91FA8">
          <w:rPr>
            <w:noProof/>
            <w:webHidden/>
          </w:rPr>
        </w:r>
        <w:r w:rsidR="00A91FA8">
          <w:rPr>
            <w:noProof/>
            <w:webHidden/>
          </w:rPr>
          <w:fldChar w:fldCharType="separate"/>
        </w:r>
        <w:r w:rsidR="00A91FA8">
          <w:rPr>
            <w:noProof/>
            <w:webHidden/>
          </w:rPr>
          <w:t>4</w:t>
        </w:r>
        <w:r w:rsidR="00A91FA8">
          <w:rPr>
            <w:noProof/>
            <w:webHidden/>
          </w:rPr>
          <w:fldChar w:fldCharType="end"/>
        </w:r>
      </w:hyperlink>
    </w:p>
    <w:p w14:paraId="45BF45EF" w14:textId="51EE8A74" w:rsidR="00A91FA8" w:rsidRDefault="00AE59B4">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14" w:history="1">
        <w:r w:rsidR="00A91FA8" w:rsidRPr="00487A5A">
          <w:rPr>
            <w:rStyle w:val="Hyperlink"/>
            <w:noProof/>
          </w:rPr>
          <w:t>4.4.</w:t>
        </w:r>
        <w:r w:rsidR="00A91FA8">
          <w:rPr>
            <w:rFonts w:asciiTheme="minorHAnsi" w:eastAsiaTheme="minorEastAsia" w:hAnsiTheme="minorHAnsi" w:cstheme="minorBidi"/>
            <w:b w:val="0"/>
            <w:bCs w:val="0"/>
            <w:smallCaps w:val="0"/>
            <w:noProof/>
            <w:sz w:val="22"/>
            <w:szCs w:val="22"/>
            <w:lang w:val="es-MX" w:eastAsia="es-MX"/>
          </w:rPr>
          <w:tab/>
        </w:r>
        <w:r w:rsidR="00A91FA8" w:rsidRPr="00487A5A">
          <w:rPr>
            <w:rStyle w:val="Hyperlink"/>
            <w:noProof/>
          </w:rPr>
          <w:t>Test SE_WW</w:t>
        </w:r>
        <w:r w:rsidR="00A91FA8">
          <w:rPr>
            <w:noProof/>
            <w:webHidden/>
          </w:rPr>
          <w:tab/>
        </w:r>
        <w:r w:rsidR="00A91FA8">
          <w:rPr>
            <w:noProof/>
            <w:webHidden/>
          </w:rPr>
          <w:fldChar w:fldCharType="begin"/>
        </w:r>
        <w:r w:rsidR="00A91FA8">
          <w:rPr>
            <w:noProof/>
            <w:webHidden/>
          </w:rPr>
          <w:instrText xml:space="preserve"> PAGEREF _Toc38491914 \h </w:instrText>
        </w:r>
        <w:r w:rsidR="00A91FA8">
          <w:rPr>
            <w:noProof/>
            <w:webHidden/>
          </w:rPr>
        </w:r>
        <w:r w:rsidR="00A91FA8">
          <w:rPr>
            <w:noProof/>
            <w:webHidden/>
          </w:rPr>
          <w:fldChar w:fldCharType="separate"/>
        </w:r>
        <w:r w:rsidR="00A91FA8">
          <w:rPr>
            <w:noProof/>
            <w:webHidden/>
          </w:rPr>
          <w:t>4</w:t>
        </w:r>
        <w:r w:rsidR="00A91FA8">
          <w:rPr>
            <w:noProof/>
            <w:webHidden/>
          </w:rPr>
          <w:fldChar w:fldCharType="end"/>
        </w:r>
      </w:hyperlink>
    </w:p>
    <w:p w14:paraId="55EAC627" w14:textId="43416AD3" w:rsidR="00A91FA8" w:rsidRDefault="00AE59B4">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15" w:history="1">
        <w:r w:rsidR="00A91FA8" w:rsidRPr="00487A5A">
          <w:rPr>
            <w:rStyle w:val="Hyperlink"/>
            <w:noProof/>
          </w:rPr>
          <w:t>4.5.</w:t>
        </w:r>
        <w:r w:rsidR="00A91FA8">
          <w:rPr>
            <w:rFonts w:asciiTheme="minorHAnsi" w:eastAsiaTheme="minorEastAsia" w:hAnsiTheme="minorHAnsi" w:cstheme="minorBidi"/>
            <w:b w:val="0"/>
            <w:bCs w:val="0"/>
            <w:smallCaps w:val="0"/>
            <w:noProof/>
            <w:sz w:val="22"/>
            <w:szCs w:val="22"/>
            <w:lang w:val="es-MX" w:eastAsia="es-MX"/>
          </w:rPr>
          <w:tab/>
        </w:r>
        <w:r w:rsidR="00A91FA8" w:rsidRPr="00487A5A">
          <w:rPr>
            <w:rStyle w:val="Hyperlink"/>
            <w:noProof/>
          </w:rPr>
          <w:t>Test SE_MC</w:t>
        </w:r>
        <w:r w:rsidR="00A91FA8">
          <w:rPr>
            <w:noProof/>
            <w:webHidden/>
          </w:rPr>
          <w:tab/>
        </w:r>
        <w:r w:rsidR="00A91FA8">
          <w:rPr>
            <w:noProof/>
            <w:webHidden/>
          </w:rPr>
          <w:fldChar w:fldCharType="begin"/>
        </w:r>
        <w:r w:rsidR="00A91FA8">
          <w:rPr>
            <w:noProof/>
            <w:webHidden/>
          </w:rPr>
          <w:instrText xml:space="preserve"> PAGEREF _Toc38491915 \h </w:instrText>
        </w:r>
        <w:r w:rsidR="00A91FA8">
          <w:rPr>
            <w:noProof/>
            <w:webHidden/>
          </w:rPr>
        </w:r>
        <w:r w:rsidR="00A91FA8">
          <w:rPr>
            <w:noProof/>
            <w:webHidden/>
          </w:rPr>
          <w:fldChar w:fldCharType="separate"/>
        </w:r>
        <w:r w:rsidR="00A91FA8">
          <w:rPr>
            <w:noProof/>
            <w:webHidden/>
          </w:rPr>
          <w:t>4</w:t>
        </w:r>
        <w:r w:rsidR="00A91FA8">
          <w:rPr>
            <w:noProof/>
            <w:webHidden/>
          </w:rPr>
          <w:fldChar w:fldCharType="end"/>
        </w:r>
      </w:hyperlink>
    </w:p>
    <w:p w14:paraId="2AC0A853" w14:textId="3413C645" w:rsidR="00A91FA8" w:rsidRDefault="00AE59B4">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16" w:history="1">
        <w:r w:rsidR="00A91FA8" w:rsidRPr="00487A5A">
          <w:rPr>
            <w:rStyle w:val="Hyperlink"/>
            <w:noProof/>
          </w:rPr>
          <w:t>4.6.</w:t>
        </w:r>
        <w:r w:rsidR="00A91FA8">
          <w:rPr>
            <w:rFonts w:asciiTheme="minorHAnsi" w:eastAsiaTheme="minorEastAsia" w:hAnsiTheme="minorHAnsi" w:cstheme="minorBidi"/>
            <w:b w:val="0"/>
            <w:bCs w:val="0"/>
            <w:smallCaps w:val="0"/>
            <w:noProof/>
            <w:sz w:val="22"/>
            <w:szCs w:val="22"/>
            <w:lang w:val="es-MX" w:eastAsia="es-MX"/>
          </w:rPr>
          <w:tab/>
        </w:r>
        <w:r w:rsidR="00A91FA8" w:rsidRPr="00487A5A">
          <w:rPr>
            <w:rStyle w:val="Hyperlink"/>
            <w:noProof/>
          </w:rPr>
          <w:t>Test SE_CO</w:t>
        </w:r>
        <w:r w:rsidR="00A91FA8">
          <w:rPr>
            <w:noProof/>
            <w:webHidden/>
          </w:rPr>
          <w:tab/>
        </w:r>
        <w:r w:rsidR="00A91FA8">
          <w:rPr>
            <w:noProof/>
            <w:webHidden/>
          </w:rPr>
          <w:fldChar w:fldCharType="begin"/>
        </w:r>
        <w:r w:rsidR="00A91FA8">
          <w:rPr>
            <w:noProof/>
            <w:webHidden/>
          </w:rPr>
          <w:instrText xml:space="preserve"> PAGEREF _Toc38491916 \h </w:instrText>
        </w:r>
        <w:r w:rsidR="00A91FA8">
          <w:rPr>
            <w:noProof/>
            <w:webHidden/>
          </w:rPr>
        </w:r>
        <w:r w:rsidR="00A91FA8">
          <w:rPr>
            <w:noProof/>
            <w:webHidden/>
          </w:rPr>
          <w:fldChar w:fldCharType="separate"/>
        </w:r>
        <w:r w:rsidR="00A91FA8">
          <w:rPr>
            <w:noProof/>
            <w:webHidden/>
          </w:rPr>
          <w:t>5</w:t>
        </w:r>
        <w:r w:rsidR="00A91FA8">
          <w:rPr>
            <w:noProof/>
            <w:webHidden/>
          </w:rPr>
          <w:fldChar w:fldCharType="end"/>
        </w:r>
      </w:hyperlink>
    </w:p>
    <w:p w14:paraId="3C06500B" w14:textId="4BC25C33" w:rsidR="00A91FA8" w:rsidRDefault="00AE59B4">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17" w:history="1">
        <w:r w:rsidR="00A91FA8" w:rsidRPr="00487A5A">
          <w:rPr>
            <w:rStyle w:val="Hyperlink"/>
            <w:noProof/>
          </w:rPr>
          <w:t>4.7.</w:t>
        </w:r>
        <w:r w:rsidR="00A91FA8">
          <w:rPr>
            <w:rFonts w:asciiTheme="minorHAnsi" w:eastAsiaTheme="minorEastAsia" w:hAnsiTheme="minorHAnsi" w:cstheme="minorBidi"/>
            <w:b w:val="0"/>
            <w:bCs w:val="0"/>
            <w:smallCaps w:val="0"/>
            <w:noProof/>
            <w:sz w:val="22"/>
            <w:szCs w:val="22"/>
            <w:lang w:val="es-MX" w:eastAsia="es-MX"/>
          </w:rPr>
          <w:tab/>
        </w:r>
        <w:r w:rsidR="00A91FA8" w:rsidRPr="00487A5A">
          <w:rPr>
            <w:rStyle w:val="Hyperlink"/>
            <w:noProof/>
          </w:rPr>
          <w:t>Test SE_AL</w:t>
        </w:r>
        <w:r w:rsidR="00A91FA8">
          <w:rPr>
            <w:noProof/>
            <w:webHidden/>
          </w:rPr>
          <w:tab/>
        </w:r>
        <w:r w:rsidR="00A91FA8">
          <w:rPr>
            <w:noProof/>
            <w:webHidden/>
          </w:rPr>
          <w:fldChar w:fldCharType="begin"/>
        </w:r>
        <w:r w:rsidR="00A91FA8">
          <w:rPr>
            <w:noProof/>
            <w:webHidden/>
          </w:rPr>
          <w:instrText xml:space="preserve"> PAGEREF _Toc38491917 \h </w:instrText>
        </w:r>
        <w:r w:rsidR="00A91FA8">
          <w:rPr>
            <w:noProof/>
            <w:webHidden/>
          </w:rPr>
        </w:r>
        <w:r w:rsidR="00A91FA8">
          <w:rPr>
            <w:noProof/>
            <w:webHidden/>
          </w:rPr>
          <w:fldChar w:fldCharType="separate"/>
        </w:r>
        <w:r w:rsidR="00A91FA8">
          <w:rPr>
            <w:noProof/>
            <w:webHidden/>
          </w:rPr>
          <w:t>5</w:t>
        </w:r>
        <w:r w:rsidR="00A91FA8">
          <w:rPr>
            <w:noProof/>
            <w:webHidden/>
          </w:rPr>
          <w:fldChar w:fldCharType="end"/>
        </w:r>
      </w:hyperlink>
    </w:p>
    <w:p w14:paraId="5939924E" w14:textId="35ADE097" w:rsidR="00A91FA8" w:rsidRDefault="00AE59B4">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18" w:history="1">
        <w:r w:rsidR="00A91FA8" w:rsidRPr="00487A5A">
          <w:rPr>
            <w:rStyle w:val="Hyperlink"/>
            <w:noProof/>
          </w:rPr>
          <w:t>4.8.</w:t>
        </w:r>
        <w:r w:rsidR="00A91FA8">
          <w:rPr>
            <w:rFonts w:asciiTheme="minorHAnsi" w:eastAsiaTheme="minorEastAsia" w:hAnsiTheme="minorHAnsi" w:cstheme="minorBidi"/>
            <w:b w:val="0"/>
            <w:bCs w:val="0"/>
            <w:smallCaps w:val="0"/>
            <w:noProof/>
            <w:sz w:val="22"/>
            <w:szCs w:val="22"/>
            <w:lang w:val="es-MX" w:eastAsia="es-MX"/>
          </w:rPr>
          <w:tab/>
        </w:r>
        <w:r w:rsidR="00A91FA8" w:rsidRPr="00487A5A">
          <w:rPr>
            <w:rStyle w:val="Hyperlink"/>
            <w:noProof/>
          </w:rPr>
          <w:t>Test SE_RE</w:t>
        </w:r>
        <w:r w:rsidR="00A91FA8">
          <w:rPr>
            <w:noProof/>
            <w:webHidden/>
          </w:rPr>
          <w:tab/>
        </w:r>
        <w:r w:rsidR="00A91FA8">
          <w:rPr>
            <w:noProof/>
            <w:webHidden/>
          </w:rPr>
          <w:fldChar w:fldCharType="begin"/>
        </w:r>
        <w:r w:rsidR="00A91FA8">
          <w:rPr>
            <w:noProof/>
            <w:webHidden/>
          </w:rPr>
          <w:instrText xml:space="preserve"> PAGEREF _Toc38491918 \h </w:instrText>
        </w:r>
        <w:r w:rsidR="00A91FA8">
          <w:rPr>
            <w:noProof/>
            <w:webHidden/>
          </w:rPr>
        </w:r>
        <w:r w:rsidR="00A91FA8">
          <w:rPr>
            <w:noProof/>
            <w:webHidden/>
          </w:rPr>
          <w:fldChar w:fldCharType="separate"/>
        </w:r>
        <w:r w:rsidR="00A91FA8">
          <w:rPr>
            <w:noProof/>
            <w:webHidden/>
          </w:rPr>
          <w:t>5</w:t>
        </w:r>
        <w:r w:rsidR="00A91FA8">
          <w:rPr>
            <w:noProof/>
            <w:webHidden/>
          </w:rPr>
          <w:fldChar w:fldCharType="end"/>
        </w:r>
      </w:hyperlink>
    </w:p>
    <w:p w14:paraId="10AEB226" w14:textId="36874BA5" w:rsidR="00A91FA8" w:rsidRDefault="00AE59B4">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19" w:history="1">
        <w:r w:rsidR="00A91FA8" w:rsidRPr="00487A5A">
          <w:rPr>
            <w:rStyle w:val="Hyperlink"/>
            <w:noProof/>
          </w:rPr>
          <w:t>4.9.</w:t>
        </w:r>
        <w:r w:rsidR="00A91FA8">
          <w:rPr>
            <w:rFonts w:asciiTheme="minorHAnsi" w:eastAsiaTheme="minorEastAsia" w:hAnsiTheme="minorHAnsi" w:cstheme="minorBidi"/>
            <w:b w:val="0"/>
            <w:bCs w:val="0"/>
            <w:smallCaps w:val="0"/>
            <w:noProof/>
            <w:sz w:val="22"/>
            <w:szCs w:val="22"/>
            <w:lang w:val="es-MX" w:eastAsia="es-MX"/>
          </w:rPr>
          <w:tab/>
        </w:r>
        <w:r w:rsidR="00A91FA8" w:rsidRPr="00487A5A">
          <w:rPr>
            <w:rStyle w:val="Hyperlink"/>
            <w:noProof/>
          </w:rPr>
          <w:t>Test SE_RA</w:t>
        </w:r>
        <w:r w:rsidR="00A91FA8">
          <w:rPr>
            <w:noProof/>
            <w:webHidden/>
          </w:rPr>
          <w:tab/>
        </w:r>
        <w:r w:rsidR="00A91FA8">
          <w:rPr>
            <w:noProof/>
            <w:webHidden/>
          </w:rPr>
          <w:fldChar w:fldCharType="begin"/>
        </w:r>
        <w:r w:rsidR="00A91FA8">
          <w:rPr>
            <w:noProof/>
            <w:webHidden/>
          </w:rPr>
          <w:instrText xml:space="preserve"> PAGEREF _Toc38491919 \h </w:instrText>
        </w:r>
        <w:r w:rsidR="00A91FA8">
          <w:rPr>
            <w:noProof/>
            <w:webHidden/>
          </w:rPr>
        </w:r>
        <w:r w:rsidR="00A91FA8">
          <w:rPr>
            <w:noProof/>
            <w:webHidden/>
          </w:rPr>
          <w:fldChar w:fldCharType="separate"/>
        </w:r>
        <w:r w:rsidR="00A91FA8">
          <w:rPr>
            <w:noProof/>
            <w:webHidden/>
          </w:rPr>
          <w:t>4</w:t>
        </w:r>
        <w:r w:rsidR="00A91FA8">
          <w:rPr>
            <w:noProof/>
            <w:webHidden/>
          </w:rPr>
          <w:fldChar w:fldCharType="end"/>
        </w:r>
      </w:hyperlink>
    </w:p>
    <w:p w14:paraId="18F5204B" w14:textId="1CA5190D" w:rsidR="00A91FA8" w:rsidRDefault="00AE59B4">
      <w:pPr>
        <w:pStyle w:val="TOC1"/>
        <w:tabs>
          <w:tab w:val="left" w:pos="400"/>
        </w:tabs>
        <w:rPr>
          <w:rFonts w:asciiTheme="minorHAnsi" w:eastAsiaTheme="minorEastAsia" w:hAnsiTheme="minorHAnsi" w:cstheme="minorBidi"/>
          <w:b w:val="0"/>
          <w:caps w:val="0"/>
          <w:noProof/>
          <w:sz w:val="22"/>
          <w:szCs w:val="22"/>
          <w:lang w:val="es-MX" w:eastAsia="es-MX"/>
        </w:rPr>
      </w:pPr>
      <w:hyperlink w:anchor="_Toc38491920" w:history="1">
        <w:r w:rsidR="00A91FA8" w:rsidRPr="00487A5A">
          <w:rPr>
            <w:rStyle w:val="Hyperlink"/>
            <w:noProof/>
          </w:rPr>
          <w:t>5.</w:t>
        </w:r>
        <w:r w:rsidR="00A91FA8">
          <w:rPr>
            <w:rFonts w:asciiTheme="minorHAnsi" w:eastAsiaTheme="minorEastAsia" w:hAnsiTheme="minorHAnsi" w:cstheme="minorBidi"/>
            <w:b w:val="0"/>
            <w:caps w:val="0"/>
            <w:noProof/>
            <w:sz w:val="22"/>
            <w:szCs w:val="22"/>
            <w:lang w:val="es-MX" w:eastAsia="es-MX"/>
          </w:rPr>
          <w:tab/>
        </w:r>
        <w:r w:rsidR="00A91FA8" w:rsidRPr="00487A5A">
          <w:rPr>
            <w:rStyle w:val="Hyperlink"/>
            <w:noProof/>
          </w:rPr>
          <w:t>Appendix</w:t>
        </w:r>
        <w:r w:rsidR="00A91FA8">
          <w:rPr>
            <w:noProof/>
            <w:webHidden/>
          </w:rPr>
          <w:tab/>
        </w:r>
        <w:r w:rsidR="00A91FA8">
          <w:rPr>
            <w:noProof/>
            <w:webHidden/>
          </w:rPr>
          <w:fldChar w:fldCharType="begin"/>
        </w:r>
        <w:r w:rsidR="00A91FA8">
          <w:rPr>
            <w:noProof/>
            <w:webHidden/>
          </w:rPr>
          <w:instrText xml:space="preserve"> PAGEREF _Toc38491920 \h </w:instrText>
        </w:r>
        <w:r w:rsidR="00A91FA8">
          <w:rPr>
            <w:noProof/>
            <w:webHidden/>
          </w:rPr>
        </w:r>
        <w:r w:rsidR="00A91FA8">
          <w:rPr>
            <w:noProof/>
            <w:webHidden/>
          </w:rPr>
          <w:fldChar w:fldCharType="separate"/>
        </w:r>
        <w:r w:rsidR="00A91FA8">
          <w:rPr>
            <w:noProof/>
            <w:webHidden/>
          </w:rPr>
          <w:t>8</w:t>
        </w:r>
        <w:r w:rsidR="00A91FA8">
          <w:rPr>
            <w:noProof/>
            <w:webHidden/>
          </w:rPr>
          <w:fldChar w:fldCharType="end"/>
        </w:r>
      </w:hyperlink>
    </w:p>
    <w:p w14:paraId="0EE49179" w14:textId="7C3EF697" w:rsidR="00A91FA8" w:rsidRDefault="00AE59B4">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21" w:history="1">
        <w:r w:rsidR="00A91FA8" w:rsidRPr="00487A5A">
          <w:rPr>
            <w:rStyle w:val="Hyperlink"/>
            <w:noProof/>
          </w:rPr>
          <w:t>5.1.</w:t>
        </w:r>
        <w:r w:rsidR="00A91FA8">
          <w:rPr>
            <w:rFonts w:asciiTheme="minorHAnsi" w:eastAsiaTheme="minorEastAsia" w:hAnsiTheme="minorHAnsi" w:cstheme="minorBidi"/>
            <w:b w:val="0"/>
            <w:bCs w:val="0"/>
            <w:smallCaps w:val="0"/>
            <w:noProof/>
            <w:sz w:val="22"/>
            <w:szCs w:val="22"/>
            <w:lang w:val="es-MX" w:eastAsia="es-MX"/>
          </w:rPr>
          <w:tab/>
        </w:r>
        <w:r w:rsidR="00A91FA8" w:rsidRPr="00487A5A">
          <w:rPr>
            <w:rStyle w:val="Hyperlink"/>
            <w:noProof/>
          </w:rPr>
          <w:t>Figure 1</w:t>
        </w:r>
        <w:r w:rsidR="00A91FA8">
          <w:rPr>
            <w:noProof/>
            <w:webHidden/>
          </w:rPr>
          <w:tab/>
        </w:r>
        <w:r w:rsidR="00A91FA8">
          <w:rPr>
            <w:noProof/>
            <w:webHidden/>
          </w:rPr>
          <w:fldChar w:fldCharType="begin"/>
        </w:r>
        <w:r w:rsidR="00A91FA8">
          <w:rPr>
            <w:noProof/>
            <w:webHidden/>
          </w:rPr>
          <w:instrText xml:space="preserve"> PAGEREF _Toc38491921 \h </w:instrText>
        </w:r>
        <w:r w:rsidR="00A91FA8">
          <w:rPr>
            <w:noProof/>
            <w:webHidden/>
          </w:rPr>
        </w:r>
        <w:r w:rsidR="00A91FA8">
          <w:rPr>
            <w:noProof/>
            <w:webHidden/>
          </w:rPr>
          <w:fldChar w:fldCharType="separate"/>
        </w:r>
        <w:r w:rsidR="00A91FA8">
          <w:rPr>
            <w:noProof/>
            <w:webHidden/>
          </w:rPr>
          <w:t>8</w:t>
        </w:r>
        <w:r w:rsidR="00A91FA8">
          <w:rPr>
            <w:noProof/>
            <w:webHidden/>
          </w:rPr>
          <w:fldChar w:fldCharType="end"/>
        </w:r>
      </w:hyperlink>
    </w:p>
    <w:p w14:paraId="71AD9995" w14:textId="3C1930AB" w:rsidR="00A91FA8" w:rsidRDefault="00AE59B4">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22" w:history="1">
        <w:r w:rsidR="00A91FA8" w:rsidRPr="00487A5A">
          <w:rPr>
            <w:rStyle w:val="Hyperlink"/>
            <w:noProof/>
          </w:rPr>
          <w:t>5.2.</w:t>
        </w:r>
        <w:r w:rsidR="00A91FA8">
          <w:rPr>
            <w:rFonts w:asciiTheme="minorHAnsi" w:eastAsiaTheme="minorEastAsia" w:hAnsiTheme="minorHAnsi" w:cstheme="minorBidi"/>
            <w:b w:val="0"/>
            <w:bCs w:val="0"/>
            <w:smallCaps w:val="0"/>
            <w:noProof/>
            <w:sz w:val="22"/>
            <w:szCs w:val="22"/>
            <w:lang w:val="es-MX" w:eastAsia="es-MX"/>
          </w:rPr>
          <w:tab/>
        </w:r>
        <w:r w:rsidR="00A91FA8" w:rsidRPr="00487A5A">
          <w:rPr>
            <w:rStyle w:val="Hyperlink"/>
            <w:noProof/>
          </w:rPr>
          <w:t>Figure 2</w:t>
        </w:r>
        <w:r w:rsidR="00A91FA8">
          <w:rPr>
            <w:noProof/>
            <w:webHidden/>
          </w:rPr>
          <w:tab/>
        </w:r>
        <w:r w:rsidR="00A91FA8">
          <w:rPr>
            <w:noProof/>
            <w:webHidden/>
          </w:rPr>
          <w:fldChar w:fldCharType="begin"/>
        </w:r>
        <w:r w:rsidR="00A91FA8">
          <w:rPr>
            <w:noProof/>
            <w:webHidden/>
          </w:rPr>
          <w:instrText xml:space="preserve"> PAGEREF _Toc38491922 \h </w:instrText>
        </w:r>
        <w:r w:rsidR="00A91FA8">
          <w:rPr>
            <w:noProof/>
            <w:webHidden/>
          </w:rPr>
        </w:r>
        <w:r w:rsidR="00A91FA8">
          <w:rPr>
            <w:noProof/>
            <w:webHidden/>
          </w:rPr>
          <w:fldChar w:fldCharType="separate"/>
        </w:r>
        <w:r w:rsidR="00A91FA8">
          <w:rPr>
            <w:noProof/>
            <w:webHidden/>
          </w:rPr>
          <w:t>8</w:t>
        </w:r>
        <w:r w:rsidR="00A91FA8">
          <w:rPr>
            <w:noProof/>
            <w:webHidden/>
          </w:rPr>
          <w:fldChar w:fldCharType="end"/>
        </w:r>
      </w:hyperlink>
    </w:p>
    <w:p w14:paraId="2BE9E609" w14:textId="3A6B92D5" w:rsidR="00A91FA8" w:rsidRDefault="00AE59B4">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23" w:history="1">
        <w:r w:rsidR="00A91FA8" w:rsidRPr="00487A5A">
          <w:rPr>
            <w:rStyle w:val="Hyperlink"/>
            <w:noProof/>
          </w:rPr>
          <w:t>5.3.</w:t>
        </w:r>
        <w:r w:rsidR="00A91FA8">
          <w:rPr>
            <w:rFonts w:asciiTheme="minorHAnsi" w:eastAsiaTheme="minorEastAsia" w:hAnsiTheme="minorHAnsi" w:cstheme="minorBidi"/>
            <w:b w:val="0"/>
            <w:bCs w:val="0"/>
            <w:smallCaps w:val="0"/>
            <w:noProof/>
            <w:sz w:val="22"/>
            <w:szCs w:val="22"/>
            <w:lang w:val="es-MX" w:eastAsia="es-MX"/>
          </w:rPr>
          <w:tab/>
        </w:r>
        <w:r w:rsidR="00A91FA8" w:rsidRPr="00487A5A">
          <w:rPr>
            <w:rStyle w:val="Hyperlink"/>
            <w:noProof/>
          </w:rPr>
          <w:t>Figure 3</w:t>
        </w:r>
        <w:r w:rsidR="00A91FA8">
          <w:rPr>
            <w:noProof/>
            <w:webHidden/>
          </w:rPr>
          <w:tab/>
        </w:r>
        <w:r w:rsidR="00A91FA8">
          <w:rPr>
            <w:noProof/>
            <w:webHidden/>
          </w:rPr>
          <w:fldChar w:fldCharType="begin"/>
        </w:r>
        <w:r w:rsidR="00A91FA8">
          <w:rPr>
            <w:noProof/>
            <w:webHidden/>
          </w:rPr>
          <w:instrText xml:space="preserve"> PAGEREF _Toc38491923 \h </w:instrText>
        </w:r>
        <w:r w:rsidR="00A91FA8">
          <w:rPr>
            <w:noProof/>
            <w:webHidden/>
          </w:rPr>
        </w:r>
        <w:r w:rsidR="00A91FA8">
          <w:rPr>
            <w:noProof/>
            <w:webHidden/>
          </w:rPr>
          <w:fldChar w:fldCharType="separate"/>
        </w:r>
        <w:r w:rsidR="00A91FA8">
          <w:rPr>
            <w:noProof/>
            <w:webHidden/>
          </w:rPr>
          <w:t>9</w:t>
        </w:r>
        <w:r w:rsidR="00A91FA8">
          <w:rPr>
            <w:noProof/>
            <w:webHidden/>
          </w:rPr>
          <w:fldChar w:fldCharType="end"/>
        </w:r>
      </w:hyperlink>
    </w:p>
    <w:p w14:paraId="472AB951" w14:textId="11D41B1C" w:rsidR="00A91FA8" w:rsidRDefault="00AE59B4">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24" w:history="1">
        <w:r w:rsidR="00A91FA8" w:rsidRPr="00487A5A">
          <w:rPr>
            <w:rStyle w:val="Hyperlink"/>
            <w:noProof/>
          </w:rPr>
          <w:t>5.4.</w:t>
        </w:r>
        <w:r w:rsidR="00A91FA8">
          <w:rPr>
            <w:rFonts w:asciiTheme="minorHAnsi" w:eastAsiaTheme="minorEastAsia" w:hAnsiTheme="minorHAnsi" w:cstheme="minorBidi"/>
            <w:b w:val="0"/>
            <w:bCs w:val="0"/>
            <w:smallCaps w:val="0"/>
            <w:noProof/>
            <w:sz w:val="22"/>
            <w:szCs w:val="22"/>
            <w:lang w:val="es-MX" w:eastAsia="es-MX"/>
          </w:rPr>
          <w:tab/>
        </w:r>
        <w:r w:rsidR="00A91FA8" w:rsidRPr="00487A5A">
          <w:rPr>
            <w:rStyle w:val="Hyperlink"/>
            <w:noProof/>
          </w:rPr>
          <w:t>Figure 4</w:t>
        </w:r>
        <w:r w:rsidR="00A91FA8">
          <w:rPr>
            <w:noProof/>
            <w:webHidden/>
          </w:rPr>
          <w:tab/>
        </w:r>
        <w:r w:rsidR="00A91FA8">
          <w:rPr>
            <w:noProof/>
            <w:webHidden/>
          </w:rPr>
          <w:fldChar w:fldCharType="begin"/>
        </w:r>
        <w:r w:rsidR="00A91FA8">
          <w:rPr>
            <w:noProof/>
            <w:webHidden/>
          </w:rPr>
          <w:instrText xml:space="preserve"> PAGEREF _Toc38491924 \h </w:instrText>
        </w:r>
        <w:r w:rsidR="00A91FA8">
          <w:rPr>
            <w:noProof/>
            <w:webHidden/>
          </w:rPr>
        </w:r>
        <w:r w:rsidR="00A91FA8">
          <w:rPr>
            <w:noProof/>
            <w:webHidden/>
          </w:rPr>
          <w:fldChar w:fldCharType="separate"/>
        </w:r>
        <w:r w:rsidR="00A91FA8">
          <w:rPr>
            <w:noProof/>
            <w:webHidden/>
          </w:rPr>
          <w:t>9</w:t>
        </w:r>
        <w:r w:rsidR="00A91FA8">
          <w:rPr>
            <w:noProof/>
            <w:webHidden/>
          </w:rPr>
          <w:fldChar w:fldCharType="end"/>
        </w:r>
      </w:hyperlink>
    </w:p>
    <w:p w14:paraId="4D142E4B" w14:textId="677A119C" w:rsidR="00A91FA8" w:rsidRDefault="00AE59B4">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25" w:history="1">
        <w:r w:rsidR="00A91FA8" w:rsidRPr="00487A5A">
          <w:rPr>
            <w:rStyle w:val="Hyperlink"/>
            <w:noProof/>
          </w:rPr>
          <w:t>5.5.</w:t>
        </w:r>
        <w:r w:rsidR="00A91FA8">
          <w:rPr>
            <w:rFonts w:asciiTheme="minorHAnsi" w:eastAsiaTheme="minorEastAsia" w:hAnsiTheme="minorHAnsi" w:cstheme="minorBidi"/>
            <w:b w:val="0"/>
            <w:bCs w:val="0"/>
            <w:smallCaps w:val="0"/>
            <w:noProof/>
            <w:sz w:val="22"/>
            <w:szCs w:val="22"/>
            <w:lang w:val="es-MX" w:eastAsia="es-MX"/>
          </w:rPr>
          <w:tab/>
        </w:r>
        <w:r w:rsidR="00A91FA8" w:rsidRPr="00487A5A">
          <w:rPr>
            <w:rStyle w:val="Hyperlink"/>
            <w:noProof/>
          </w:rPr>
          <w:t>Figure 5</w:t>
        </w:r>
        <w:r w:rsidR="00A91FA8">
          <w:rPr>
            <w:noProof/>
            <w:webHidden/>
          </w:rPr>
          <w:tab/>
        </w:r>
        <w:r w:rsidR="00A91FA8">
          <w:rPr>
            <w:noProof/>
            <w:webHidden/>
          </w:rPr>
          <w:fldChar w:fldCharType="begin"/>
        </w:r>
        <w:r w:rsidR="00A91FA8">
          <w:rPr>
            <w:noProof/>
            <w:webHidden/>
          </w:rPr>
          <w:instrText xml:space="preserve"> PAGEREF _Toc38491925 \h </w:instrText>
        </w:r>
        <w:r w:rsidR="00A91FA8">
          <w:rPr>
            <w:noProof/>
            <w:webHidden/>
          </w:rPr>
        </w:r>
        <w:r w:rsidR="00A91FA8">
          <w:rPr>
            <w:noProof/>
            <w:webHidden/>
          </w:rPr>
          <w:fldChar w:fldCharType="separate"/>
        </w:r>
        <w:r w:rsidR="00A91FA8">
          <w:rPr>
            <w:noProof/>
            <w:webHidden/>
          </w:rPr>
          <w:t>9</w:t>
        </w:r>
        <w:r w:rsidR="00A91FA8">
          <w:rPr>
            <w:noProof/>
            <w:webHidden/>
          </w:rPr>
          <w:fldChar w:fldCharType="end"/>
        </w:r>
      </w:hyperlink>
    </w:p>
    <w:p w14:paraId="1A40D33B" w14:textId="7789BABC" w:rsidR="00A91FA8" w:rsidRDefault="00AE59B4">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26" w:history="1">
        <w:r w:rsidR="00A91FA8" w:rsidRPr="00487A5A">
          <w:rPr>
            <w:rStyle w:val="Hyperlink"/>
            <w:noProof/>
          </w:rPr>
          <w:t>5.6.</w:t>
        </w:r>
        <w:r w:rsidR="00A91FA8">
          <w:rPr>
            <w:rFonts w:asciiTheme="minorHAnsi" w:eastAsiaTheme="minorEastAsia" w:hAnsiTheme="minorHAnsi" w:cstheme="minorBidi"/>
            <w:b w:val="0"/>
            <w:bCs w:val="0"/>
            <w:smallCaps w:val="0"/>
            <w:noProof/>
            <w:sz w:val="22"/>
            <w:szCs w:val="22"/>
            <w:lang w:val="es-MX" w:eastAsia="es-MX"/>
          </w:rPr>
          <w:tab/>
        </w:r>
        <w:r w:rsidR="00A91FA8" w:rsidRPr="00487A5A">
          <w:rPr>
            <w:rStyle w:val="Hyperlink"/>
            <w:noProof/>
          </w:rPr>
          <w:t>Figure 6</w:t>
        </w:r>
        <w:r w:rsidR="00A91FA8">
          <w:rPr>
            <w:noProof/>
            <w:webHidden/>
          </w:rPr>
          <w:tab/>
        </w:r>
        <w:r w:rsidR="00A91FA8">
          <w:rPr>
            <w:noProof/>
            <w:webHidden/>
          </w:rPr>
          <w:fldChar w:fldCharType="begin"/>
        </w:r>
        <w:r w:rsidR="00A91FA8">
          <w:rPr>
            <w:noProof/>
            <w:webHidden/>
          </w:rPr>
          <w:instrText xml:space="preserve"> PAGEREF _Toc38491926 \h </w:instrText>
        </w:r>
        <w:r w:rsidR="00A91FA8">
          <w:rPr>
            <w:noProof/>
            <w:webHidden/>
          </w:rPr>
        </w:r>
        <w:r w:rsidR="00A91FA8">
          <w:rPr>
            <w:noProof/>
            <w:webHidden/>
          </w:rPr>
          <w:fldChar w:fldCharType="separate"/>
        </w:r>
        <w:r w:rsidR="00A91FA8">
          <w:rPr>
            <w:noProof/>
            <w:webHidden/>
          </w:rPr>
          <w:t>10</w:t>
        </w:r>
        <w:r w:rsidR="00A91FA8">
          <w:rPr>
            <w:noProof/>
            <w:webHidden/>
          </w:rPr>
          <w:fldChar w:fldCharType="end"/>
        </w:r>
      </w:hyperlink>
    </w:p>
    <w:p w14:paraId="43F44C0F" w14:textId="64E30243" w:rsidR="00A91FA8" w:rsidRDefault="00AE59B4">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27" w:history="1">
        <w:r w:rsidR="00A91FA8" w:rsidRPr="00487A5A">
          <w:rPr>
            <w:rStyle w:val="Hyperlink"/>
            <w:noProof/>
          </w:rPr>
          <w:t>5.7.</w:t>
        </w:r>
        <w:r w:rsidR="00A91FA8">
          <w:rPr>
            <w:rFonts w:asciiTheme="minorHAnsi" w:eastAsiaTheme="minorEastAsia" w:hAnsiTheme="minorHAnsi" w:cstheme="minorBidi"/>
            <w:b w:val="0"/>
            <w:bCs w:val="0"/>
            <w:smallCaps w:val="0"/>
            <w:noProof/>
            <w:sz w:val="22"/>
            <w:szCs w:val="22"/>
            <w:lang w:val="es-MX" w:eastAsia="es-MX"/>
          </w:rPr>
          <w:tab/>
        </w:r>
        <w:r w:rsidR="00A91FA8" w:rsidRPr="00487A5A">
          <w:rPr>
            <w:rStyle w:val="Hyperlink"/>
            <w:noProof/>
          </w:rPr>
          <w:t>Figure 7</w:t>
        </w:r>
        <w:r w:rsidR="00A91FA8">
          <w:rPr>
            <w:noProof/>
            <w:webHidden/>
          </w:rPr>
          <w:tab/>
        </w:r>
        <w:r w:rsidR="00A91FA8">
          <w:rPr>
            <w:noProof/>
            <w:webHidden/>
          </w:rPr>
          <w:fldChar w:fldCharType="begin"/>
        </w:r>
        <w:r w:rsidR="00A91FA8">
          <w:rPr>
            <w:noProof/>
            <w:webHidden/>
          </w:rPr>
          <w:instrText xml:space="preserve"> PAGEREF _Toc38491927 \h </w:instrText>
        </w:r>
        <w:r w:rsidR="00A91FA8">
          <w:rPr>
            <w:noProof/>
            <w:webHidden/>
          </w:rPr>
        </w:r>
        <w:r w:rsidR="00A91FA8">
          <w:rPr>
            <w:noProof/>
            <w:webHidden/>
          </w:rPr>
          <w:fldChar w:fldCharType="separate"/>
        </w:r>
        <w:r w:rsidR="00A91FA8">
          <w:rPr>
            <w:noProof/>
            <w:webHidden/>
          </w:rPr>
          <w:t>10</w:t>
        </w:r>
        <w:r w:rsidR="00A91FA8">
          <w:rPr>
            <w:noProof/>
            <w:webHidden/>
          </w:rPr>
          <w:fldChar w:fldCharType="end"/>
        </w:r>
      </w:hyperlink>
    </w:p>
    <w:p w14:paraId="0E16BC2F" w14:textId="0DE85BA3" w:rsidR="00A91FA8" w:rsidRDefault="00AE59B4">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28" w:history="1">
        <w:r w:rsidR="00A91FA8" w:rsidRPr="00487A5A">
          <w:rPr>
            <w:rStyle w:val="Hyperlink"/>
            <w:noProof/>
          </w:rPr>
          <w:t>5.8.</w:t>
        </w:r>
        <w:r w:rsidR="00A91FA8">
          <w:rPr>
            <w:rFonts w:asciiTheme="minorHAnsi" w:eastAsiaTheme="minorEastAsia" w:hAnsiTheme="minorHAnsi" w:cstheme="minorBidi"/>
            <w:b w:val="0"/>
            <w:bCs w:val="0"/>
            <w:smallCaps w:val="0"/>
            <w:noProof/>
            <w:sz w:val="22"/>
            <w:szCs w:val="22"/>
            <w:lang w:val="es-MX" w:eastAsia="es-MX"/>
          </w:rPr>
          <w:tab/>
        </w:r>
        <w:r w:rsidR="00A91FA8" w:rsidRPr="00487A5A">
          <w:rPr>
            <w:rStyle w:val="Hyperlink"/>
            <w:noProof/>
          </w:rPr>
          <w:t>Figure 8</w:t>
        </w:r>
        <w:r w:rsidR="00A91FA8">
          <w:rPr>
            <w:noProof/>
            <w:webHidden/>
          </w:rPr>
          <w:tab/>
        </w:r>
        <w:r w:rsidR="00A91FA8">
          <w:rPr>
            <w:noProof/>
            <w:webHidden/>
          </w:rPr>
          <w:fldChar w:fldCharType="begin"/>
        </w:r>
        <w:r w:rsidR="00A91FA8">
          <w:rPr>
            <w:noProof/>
            <w:webHidden/>
          </w:rPr>
          <w:instrText xml:space="preserve"> PAGEREF _Toc38491928 \h </w:instrText>
        </w:r>
        <w:r w:rsidR="00A91FA8">
          <w:rPr>
            <w:noProof/>
            <w:webHidden/>
          </w:rPr>
        </w:r>
        <w:r w:rsidR="00A91FA8">
          <w:rPr>
            <w:noProof/>
            <w:webHidden/>
          </w:rPr>
          <w:fldChar w:fldCharType="separate"/>
        </w:r>
        <w:r w:rsidR="00A91FA8">
          <w:rPr>
            <w:noProof/>
            <w:webHidden/>
          </w:rPr>
          <w:t>10</w:t>
        </w:r>
        <w:r w:rsidR="00A91FA8">
          <w:rPr>
            <w:noProof/>
            <w:webHidden/>
          </w:rPr>
          <w:fldChar w:fldCharType="end"/>
        </w:r>
      </w:hyperlink>
    </w:p>
    <w:p w14:paraId="193E1DA9" w14:textId="212EA6E0" w:rsidR="00A91FA8" w:rsidRDefault="00AE59B4">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29" w:history="1">
        <w:r w:rsidR="00A91FA8" w:rsidRPr="00487A5A">
          <w:rPr>
            <w:rStyle w:val="Hyperlink"/>
            <w:noProof/>
          </w:rPr>
          <w:t>5.9.</w:t>
        </w:r>
        <w:r w:rsidR="00A91FA8">
          <w:rPr>
            <w:rFonts w:asciiTheme="minorHAnsi" w:eastAsiaTheme="minorEastAsia" w:hAnsiTheme="minorHAnsi" w:cstheme="minorBidi"/>
            <w:b w:val="0"/>
            <w:bCs w:val="0"/>
            <w:smallCaps w:val="0"/>
            <w:noProof/>
            <w:sz w:val="22"/>
            <w:szCs w:val="22"/>
            <w:lang w:val="es-MX" w:eastAsia="es-MX"/>
          </w:rPr>
          <w:tab/>
        </w:r>
        <w:r w:rsidR="00A91FA8" w:rsidRPr="00487A5A">
          <w:rPr>
            <w:rStyle w:val="Hyperlink"/>
            <w:noProof/>
          </w:rPr>
          <w:t>Figure 9</w:t>
        </w:r>
        <w:r w:rsidR="00A91FA8">
          <w:rPr>
            <w:noProof/>
            <w:webHidden/>
          </w:rPr>
          <w:tab/>
        </w:r>
        <w:r w:rsidR="00A91FA8">
          <w:rPr>
            <w:noProof/>
            <w:webHidden/>
          </w:rPr>
          <w:fldChar w:fldCharType="begin"/>
        </w:r>
        <w:r w:rsidR="00A91FA8">
          <w:rPr>
            <w:noProof/>
            <w:webHidden/>
          </w:rPr>
          <w:instrText xml:space="preserve"> PAGEREF _Toc38491929 \h </w:instrText>
        </w:r>
        <w:r w:rsidR="00A91FA8">
          <w:rPr>
            <w:noProof/>
            <w:webHidden/>
          </w:rPr>
        </w:r>
        <w:r w:rsidR="00A91FA8">
          <w:rPr>
            <w:noProof/>
            <w:webHidden/>
          </w:rPr>
          <w:fldChar w:fldCharType="separate"/>
        </w:r>
        <w:r w:rsidR="00A91FA8">
          <w:rPr>
            <w:noProof/>
            <w:webHidden/>
          </w:rPr>
          <w:t>11</w:t>
        </w:r>
        <w:r w:rsidR="00A91FA8">
          <w:rPr>
            <w:noProof/>
            <w:webHidden/>
          </w:rPr>
          <w:fldChar w:fldCharType="end"/>
        </w:r>
      </w:hyperlink>
    </w:p>
    <w:p w14:paraId="7F0493EA" w14:textId="38F91A45" w:rsidR="00A91FA8" w:rsidRDefault="00AE59B4">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30" w:history="1">
        <w:r w:rsidR="00A91FA8" w:rsidRPr="00487A5A">
          <w:rPr>
            <w:rStyle w:val="Hyperlink"/>
            <w:noProof/>
          </w:rPr>
          <w:t>5.10.</w:t>
        </w:r>
        <w:r w:rsidR="00A91FA8">
          <w:rPr>
            <w:rFonts w:asciiTheme="minorHAnsi" w:eastAsiaTheme="minorEastAsia" w:hAnsiTheme="minorHAnsi" w:cstheme="minorBidi"/>
            <w:b w:val="0"/>
            <w:bCs w:val="0"/>
            <w:smallCaps w:val="0"/>
            <w:noProof/>
            <w:sz w:val="22"/>
            <w:szCs w:val="22"/>
            <w:lang w:val="es-MX" w:eastAsia="es-MX"/>
          </w:rPr>
          <w:tab/>
        </w:r>
        <w:r w:rsidR="00A91FA8" w:rsidRPr="00487A5A">
          <w:rPr>
            <w:rStyle w:val="Hyperlink"/>
            <w:noProof/>
          </w:rPr>
          <w:t>Figure 10</w:t>
        </w:r>
        <w:r w:rsidR="00A91FA8">
          <w:rPr>
            <w:noProof/>
            <w:webHidden/>
          </w:rPr>
          <w:tab/>
        </w:r>
        <w:r w:rsidR="00A91FA8">
          <w:rPr>
            <w:noProof/>
            <w:webHidden/>
          </w:rPr>
          <w:fldChar w:fldCharType="begin"/>
        </w:r>
        <w:r w:rsidR="00A91FA8">
          <w:rPr>
            <w:noProof/>
            <w:webHidden/>
          </w:rPr>
          <w:instrText xml:space="preserve"> PAGEREF _Toc38491930 \h </w:instrText>
        </w:r>
        <w:r w:rsidR="00A91FA8">
          <w:rPr>
            <w:noProof/>
            <w:webHidden/>
          </w:rPr>
        </w:r>
        <w:r w:rsidR="00A91FA8">
          <w:rPr>
            <w:noProof/>
            <w:webHidden/>
          </w:rPr>
          <w:fldChar w:fldCharType="separate"/>
        </w:r>
        <w:r w:rsidR="00A91FA8">
          <w:rPr>
            <w:noProof/>
            <w:webHidden/>
          </w:rPr>
          <w:t>11</w:t>
        </w:r>
        <w:r w:rsidR="00A91FA8">
          <w:rPr>
            <w:noProof/>
            <w:webHidden/>
          </w:rPr>
          <w:fldChar w:fldCharType="end"/>
        </w:r>
      </w:hyperlink>
    </w:p>
    <w:p w14:paraId="6DAB68B3" w14:textId="590D7A41" w:rsidR="00A91FA8" w:rsidRDefault="00AE59B4">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31" w:history="1">
        <w:r w:rsidR="00A91FA8" w:rsidRPr="00487A5A">
          <w:rPr>
            <w:rStyle w:val="Hyperlink"/>
            <w:noProof/>
          </w:rPr>
          <w:t>5.11.</w:t>
        </w:r>
        <w:r w:rsidR="00A91FA8">
          <w:rPr>
            <w:rFonts w:asciiTheme="minorHAnsi" w:eastAsiaTheme="minorEastAsia" w:hAnsiTheme="minorHAnsi" w:cstheme="minorBidi"/>
            <w:b w:val="0"/>
            <w:bCs w:val="0"/>
            <w:smallCaps w:val="0"/>
            <w:noProof/>
            <w:sz w:val="22"/>
            <w:szCs w:val="22"/>
            <w:lang w:val="es-MX" w:eastAsia="es-MX"/>
          </w:rPr>
          <w:tab/>
        </w:r>
        <w:r w:rsidR="00A91FA8" w:rsidRPr="00487A5A">
          <w:rPr>
            <w:rStyle w:val="Hyperlink"/>
            <w:noProof/>
          </w:rPr>
          <w:t>Figure 11</w:t>
        </w:r>
        <w:r w:rsidR="00A91FA8">
          <w:rPr>
            <w:noProof/>
            <w:webHidden/>
          </w:rPr>
          <w:tab/>
        </w:r>
        <w:r w:rsidR="00A91FA8">
          <w:rPr>
            <w:noProof/>
            <w:webHidden/>
          </w:rPr>
          <w:fldChar w:fldCharType="begin"/>
        </w:r>
        <w:r w:rsidR="00A91FA8">
          <w:rPr>
            <w:noProof/>
            <w:webHidden/>
          </w:rPr>
          <w:instrText xml:space="preserve"> PAGEREF _Toc38491931 \h </w:instrText>
        </w:r>
        <w:r w:rsidR="00A91FA8">
          <w:rPr>
            <w:noProof/>
            <w:webHidden/>
          </w:rPr>
        </w:r>
        <w:r w:rsidR="00A91FA8">
          <w:rPr>
            <w:noProof/>
            <w:webHidden/>
          </w:rPr>
          <w:fldChar w:fldCharType="separate"/>
        </w:r>
        <w:r w:rsidR="00A91FA8">
          <w:rPr>
            <w:noProof/>
            <w:webHidden/>
          </w:rPr>
          <w:t>12</w:t>
        </w:r>
        <w:r w:rsidR="00A91FA8">
          <w:rPr>
            <w:noProof/>
            <w:webHidden/>
          </w:rPr>
          <w:fldChar w:fldCharType="end"/>
        </w:r>
      </w:hyperlink>
    </w:p>
    <w:p w14:paraId="63DC7C0F" w14:textId="05F60CF2" w:rsidR="00A91FA8" w:rsidRDefault="00AE59B4">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32" w:history="1">
        <w:r w:rsidR="00A91FA8" w:rsidRPr="00487A5A">
          <w:rPr>
            <w:rStyle w:val="Hyperlink"/>
            <w:noProof/>
          </w:rPr>
          <w:t>5.12.</w:t>
        </w:r>
        <w:r w:rsidR="00A91FA8">
          <w:rPr>
            <w:rFonts w:asciiTheme="minorHAnsi" w:eastAsiaTheme="minorEastAsia" w:hAnsiTheme="minorHAnsi" w:cstheme="minorBidi"/>
            <w:b w:val="0"/>
            <w:bCs w:val="0"/>
            <w:smallCaps w:val="0"/>
            <w:noProof/>
            <w:sz w:val="22"/>
            <w:szCs w:val="22"/>
            <w:lang w:val="es-MX" w:eastAsia="es-MX"/>
          </w:rPr>
          <w:tab/>
        </w:r>
        <w:r w:rsidR="00A91FA8" w:rsidRPr="00487A5A">
          <w:rPr>
            <w:rStyle w:val="Hyperlink"/>
            <w:noProof/>
          </w:rPr>
          <w:t>Figure 12</w:t>
        </w:r>
        <w:r w:rsidR="00A91FA8">
          <w:rPr>
            <w:noProof/>
            <w:webHidden/>
          </w:rPr>
          <w:tab/>
        </w:r>
        <w:r w:rsidR="00A91FA8">
          <w:rPr>
            <w:noProof/>
            <w:webHidden/>
          </w:rPr>
          <w:fldChar w:fldCharType="begin"/>
        </w:r>
        <w:r w:rsidR="00A91FA8">
          <w:rPr>
            <w:noProof/>
            <w:webHidden/>
          </w:rPr>
          <w:instrText xml:space="preserve"> PAGEREF _Toc38491932 \h </w:instrText>
        </w:r>
        <w:r w:rsidR="00A91FA8">
          <w:rPr>
            <w:noProof/>
            <w:webHidden/>
          </w:rPr>
        </w:r>
        <w:r w:rsidR="00A91FA8">
          <w:rPr>
            <w:noProof/>
            <w:webHidden/>
          </w:rPr>
          <w:fldChar w:fldCharType="separate"/>
        </w:r>
        <w:r w:rsidR="00A91FA8">
          <w:rPr>
            <w:noProof/>
            <w:webHidden/>
          </w:rPr>
          <w:t>13</w:t>
        </w:r>
        <w:r w:rsidR="00A91FA8">
          <w:rPr>
            <w:noProof/>
            <w:webHidden/>
          </w:rPr>
          <w:fldChar w:fldCharType="end"/>
        </w:r>
      </w:hyperlink>
    </w:p>
    <w:p w14:paraId="1C902DFB" w14:textId="30DB7F41" w:rsidR="00A91FA8" w:rsidRDefault="00AE59B4">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33" w:history="1">
        <w:r w:rsidR="00A91FA8" w:rsidRPr="00487A5A">
          <w:rPr>
            <w:rStyle w:val="Hyperlink"/>
            <w:noProof/>
          </w:rPr>
          <w:t>5.13.</w:t>
        </w:r>
        <w:r w:rsidR="00A91FA8">
          <w:rPr>
            <w:rFonts w:asciiTheme="minorHAnsi" w:eastAsiaTheme="minorEastAsia" w:hAnsiTheme="minorHAnsi" w:cstheme="minorBidi"/>
            <w:b w:val="0"/>
            <w:bCs w:val="0"/>
            <w:smallCaps w:val="0"/>
            <w:noProof/>
            <w:sz w:val="22"/>
            <w:szCs w:val="22"/>
            <w:lang w:val="es-MX" w:eastAsia="es-MX"/>
          </w:rPr>
          <w:tab/>
        </w:r>
        <w:r w:rsidR="00A91FA8" w:rsidRPr="00487A5A">
          <w:rPr>
            <w:rStyle w:val="Hyperlink"/>
            <w:noProof/>
          </w:rPr>
          <w:t>Figure 13</w:t>
        </w:r>
        <w:r w:rsidR="00A91FA8">
          <w:rPr>
            <w:noProof/>
            <w:webHidden/>
          </w:rPr>
          <w:tab/>
        </w:r>
        <w:r w:rsidR="00A91FA8">
          <w:rPr>
            <w:noProof/>
            <w:webHidden/>
          </w:rPr>
          <w:fldChar w:fldCharType="begin"/>
        </w:r>
        <w:r w:rsidR="00A91FA8">
          <w:rPr>
            <w:noProof/>
            <w:webHidden/>
          </w:rPr>
          <w:instrText xml:space="preserve"> PAGEREF _Toc38491933 \h </w:instrText>
        </w:r>
        <w:r w:rsidR="00A91FA8">
          <w:rPr>
            <w:noProof/>
            <w:webHidden/>
          </w:rPr>
        </w:r>
        <w:r w:rsidR="00A91FA8">
          <w:rPr>
            <w:noProof/>
            <w:webHidden/>
          </w:rPr>
          <w:fldChar w:fldCharType="separate"/>
        </w:r>
        <w:r w:rsidR="00A91FA8">
          <w:rPr>
            <w:noProof/>
            <w:webHidden/>
          </w:rPr>
          <w:t>14</w:t>
        </w:r>
        <w:r w:rsidR="00A91FA8">
          <w:rPr>
            <w:noProof/>
            <w:webHidden/>
          </w:rPr>
          <w:fldChar w:fldCharType="end"/>
        </w:r>
      </w:hyperlink>
    </w:p>
    <w:p w14:paraId="6240CA8D" w14:textId="459F0F7C" w:rsidR="00A91FA8" w:rsidRDefault="00AE59B4">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34" w:history="1">
        <w:r w:rsidR="00A91FA8" w:rsidRPr="00487A5A">
          <w:rPr>
            <w:rStyle w:val="Hyperlink"/>
            <w:noProof/>
          </w:rPr>
          <w:t>5.14.</w:t>
        </w:r>
        <w:r w:rsidR="00A91FA8">
          <w:rPr>
            <w:rFonts w:asciiTheme="minorHAnsi" w:eastAsiaTheme="minorEastAsia" w:hAnsiTheme="minorHAnsi" w:cstheme="minorBidi"/>
            <w:b w:val="0"/>
            <w:bCs w:val="0"/>
            <w:smallCaps w:val="0"/>
            <w:noProof/>
            <w:sz w:val="22"/>
            <w:szCs w:val="22"/>
            <w:lang w:val="es-MX" w:eastAsia="es-MX"/>
          </w:rPr>
          <w:tab/>
        </w:r>
        <w:r w:rsidR="00A91FA8" w:rsidRPr="00487A5A">
          <w:rPr>
            <w:rStyle w:val="Hyperlink"/>
            <w:noProof/>
          </w:rPr>
          <w:t>Figure 14</w:t>
        </w:r>
        <w:r w:rsidR="00A91FA8">
          <w:rPr>
            <w:noProof/>
            <w:webHidden/>
          </w:rPr>
          <w:tab/>
        </w:r>
        <w:r w:rsidR="00A91FA8">
          <w:rPr>
            <w:noProof/>
            <w:webHidden/>
          </w:rPr>
          <w:fldChar w:fldCharType="begin"/>
        </w:r>
        <w:r w:rsidR="00A91FA8">
          <w:rPr>
            <w:noProof/>
            <w:webHidden/>
          </w:rPr>
          <w:instrText xml:space="preserve"> PAGEREF _Toc38491934 \h </w:instrText>
        </w:r>
        <w:r w:rsidR="00A91FA8">
          <w:rPr>
            <w:noProof/>
            <w:webHidden/>
          </w:rPr>
        </w:r>
        <w:r w:rsidR="00A91FA8">
          <w:rPr>
            <w:noProof/>
            <w:webHidden/>
          </w:rPr>
          <w:fldChar w:fldCharType="separate"/>
        </w:r>
        <w:r w:rsidR="00A91FA8">
          <w:rPr>
            <w:noProof/>
            <w:webHidden/>
          </w:rPr>
          <w:t>15</w:t>
        </w:r>
        <w:r w:rsidR="00A91FA8">
          <w:rPr>
            <w:noProof/>
            <w:webHidden/>
          </w:rPr>
          <w:fldChar w:fldCharType="end"/>
        </w:r>
      </w:hyperlink>
    </w:p>
    <w:p w14:paraId="6AA7714A" w14:textId="243603B6" w:rsidR="00A91FA8" w:rsidRDefault="00AE59B4">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35" w:history="1">
        <w:r w:rsidR="00A91FA8" w:rsidRPr="00487A5A">
          <w:rPr>
            <w:rStyle w:val="Hyperlink"/>
            <w:noProof/>
          </w:rPr>
          <w:t>5.15.</w:t>
        </w:r>
        <w:r w:rsidR="00A91FA8">
          <w:rPr>
            <w:rFonts w:asciiTheme="minorHAnsi" w:eastAsiaTheme="minorEastAsia" w:hAnsiTheme="minorHAnsi" w:cstheme="minorBidi"/>
            <w:b w:val="0"/>
            <w:bCs w:val="0"/>
            <w:smallCaps w:val="0"/>
            <w:noProof/>
            <w:sz w:val="22"/>
            <w:szCs w:val="22"/>
            <w:lang w:val="es-MX" w:eastAsia="es-MX"/>
          </w:rPr>
          <w:tab/>
        </w:r>
        <w:r w:rsidR="00A91FA8" w:rsidRPr="00487A5A">
          <w:rPr>
            <w:rStyle w:val="Hyperlink"/>
            <w:noProof/>
          </w:rPr>
          <w:t>Figure 15</w:t>
        </w:r>
        <w:r w:rsidR="00A91FA8">
          <w:rPr>
            <w:noProof/>
            <w:webHidden/>
          </w:rPr>
          <w:tab/>
        </w:r>
        <w:r w:rsidR="00A91FA8">
          <w:rPr>
            <w:noProof/>
            <w:webHidden/>
          </w:rPr>
          <w:fldChar w:fldCharType="begin"/>
        </w:r>
        <w:r w:rsidR="00A91FA8">
          <w:rPr>
            <w:noProof/>
            <w:webHidden/>
          </w:rPr>
          <w:instrText xml:space="preserve"> PAGEREF _Toc38491935 \h </w:instrText>
        </w:r>
        <w:r w:rsidR="00A91FA8">
          <w:rPr>
            <w:noProof/>
            <w:webHidden/>
          </w:rPr>
        </w:r>
        <w:r w:rsidR="00A91FA8">
          <w:rPr>
            <w:noProof/>
            <w:webHidden/>
          </w:rPr>
          <w:fldChar w:fldCharType="separate"/>
        </w:r>
        <w:r w:rsidR="00A91FA8">
          <w:rPr>
            <w:noProof/>
            <w:webHidden/>
          </w:rPr>
          <w:t>16</w:t>
        </w:r>
        <w:r w:rsidR="00A91FA8">
          <w:rPr>
            <w:noProof/>
            <w:webHidden/>
          </w:rPr>
          <w:fldChar w:fldCharType="end"/>
        </w:r>
      </w:hyperlink>
    </w:p>
    <w:p w14:paraId="34B21D91" w14:textId="5F9C8171" w:rsidR="00A91FA8" w:rsidRDefault="00AE59B4">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36" w:history="1">
        <w:r w:rsidR="00A91FA8" w:rsidRPr="00487A5A">
          <w:rPr>
            <w:rStyle w:val="Hyperlink"/>
            <w:noProof/>
          </w:rPr>
          <w:t>5.16.</w:t>
        </w:r>
        <w:r w:rsidR="00A91FA8">
          <w:rPr>
            <w:rFonts w:asciiTheme="minorHAnsi" w:eastAsiaTheme="minorEastAsia" w:hAnsiTheme="minorHAnsi" w:cstheme="minorBidi"/>
            <w:b w:val="0"/>
            <w:bCs w:val="0"/>
            <w:smallCaps w:val="0"/>
            <w:noProof/>
            <w:sz w:val="22"/>
            <w:szCs w:val="22"/>
            <w:lang w:val="es-MX" w:eastAsia="es-MX"/>
          </w:rPr>
          <w:tab/>
        </w:r>
        <w:r w:rsidR="00A91FA8" w:rsidRPr="00487A5A">
          <w:rPr>
            <w:rStyle w:val="Hyperlink"/>
            <w:noProof/>
          </w:rPr>
          <w:t>Figure 16</w:t>
        </w:r>
        <w:r w:rsidR="00A91FA8">
          <w:rPr>
            <w:noProof/>
            <w:webHidden/>
          </w:rPr>
          <w:tab/>
        </w:r>
        <w:r w:rsidR="00A91FA8">
          <w:rPr>
            <w:noProof/>
            <w:webHidden/>
          </w:rPr>
          <w:fldChar w:fldCharType="begin"/>
        </w:r>
        <w:r w:rsidR="00A91FA8">
          <w:rPr>
            <w:noProof/>
            <w:webHidden/>
          </w:rPr>
          <w:instrText xml:space="preserve"> PAGEREF _Toc38491936 \h </w:instrText>
        </w:r>
        <w:r w:rsidR="00A91FA8">
          <w:rPr>
            <w:noProof/>
            <w:webHidden/>
          </w:rPr>
        </w:r>
        <w:r w:rsidR="00A91FA8">
          <w:rPr>
            <w:noProof/>
            <w:webHidden/>
          </w:rPr>
          <w:fldChar w:fldCharType="separate"/>
        </w:r>
        <w:r w:rsidR="00A91FA8">
          <w:rPr>
            <w:noProof/>
            <w:webHidden/>
          </w:rPr>
          <w:t>17</w:t>
        </w:r>
        <w:r w:rsidR="00A91FA8">
          <w:rPr>
            <w:noProof/>
            <w:webHidden/>
          </w:rPr>
          <w:fldChar w:fldCharType="end"/>
        </w:r>
      </w:hyperlink>
    </w:p>
    <w:p w14:paraId="30251CEB" w14:textId="3F6ABC22" w:rsidR="00A91FA8" w:rsidRDefault="00AE59B4">
      <w:pPr>
        <w:pStyle w:val="TOC2"/>
        <w:tabs>
          <w:tab w:val="left" w:pos="1200"/>
        </w:tabs>
        <w:rPr>
          <w:rFonts w:asciiTheme="minorHAnsi" w:eastAsiaTheme="minorEastAsia" w:hAnsiTheme="minorHAnsi" w:cstheme="minorBidi"/>
          <w:b w:val="0"/>
          <w:bCs w:val="0"/>
          <w:smallCaps w:val="0"/>
          <w:noProof/>
          <w:sz w:val="22"/>
          <w:szCs w:val="22"/>
          <w:lang w:val="es-MX" w:eastAsia="es-MX"/>
        </w:rPr>
      </w:pPr>
      <w:hyperlink w:anchor="_Toc38491937" w:history="1">
        <w:r w:rsidR="00A91FA8" w:rsidRPr="00487A5A">
          <w:rPr>
            <w:rStyle w:val="Hyperlink"/>
            <w:noProof/>
          </w:rPr>
          <w:t>5.17.</w:t>
        </w:r>
        <w:r w:rsidR="00A91FA8">
          <w:rPr>
            <w:rFonts w:asciiTheme="minorHAnsi" w:eastAsiaTheme="minorEastAsia" w:hAnsiTheme="minorHAnsi" w:cstheme="minorBidi"/>
            <w:b w:val="0"/>
            <w:bCs w:val="0"/>
            <w:smallCaps w:val="0"/>
            <w:noProof/>
            <w:sz w:val="22"/>
            <w:szCs w:val="22"/>
            <w:lang w:val="es-MX" w:eastAsia="es-MX"/>
          </w:rPr>
          <w:tab/>
        </w:r>
        <w:r w:rsidR="00A91FA8" w:rsidRPr="00487A5A">
          <w:rPr>
            <w:rStyle w:val="Hyperlink"/>
            <w:noProof/>
          </w:rPr>
          <w:t>Figure 17</w:t>
        </w:r>
        <w:r w:rsidR="00A91FA8">
          <w:rPr>
            <w:noProof/>
            <w:webHidden/>
          </w:rPr>
          <w:tab/>
        </w:r>
        <w:r w:rsidR="00A91FA8">
          <w:rPr>
            <w:noProof/>
            <w:webHidden/>
          </w:rPr>
          <w:fldChar w:fldCharType="begin"/>
        </w:r>
        <w:r w:rsidR="00A91FA8">
          <w:rPr>
            <w:noProof/>
            <w:webHidden/>
          </w:rPr>
          <w:instrText xml:space="preserve"> PAGEREF _Toc38491937 \h </w:instrText>
        </w:r>
        <w:r w:rsidR="00A91FA8">
          <w:rPr>
            <w:noProof/>
            <w:webHidden/>
          </w:rPr>
        </w:r>
        <w:r w:rsidR="00A91FA8">
          <w:rPr>
            <w:noProof/>
            <w:webHidden/>
          </w:rPr>
          <w:fldChar w:fldCharType="separate"/>
        </w:r>
        <w:r w:rsidR="00A91FA8">
          <w:rPr>
            <w:noProof/>
            <w:webHidden/>
          </w:rPr>
          <w:t>17</w:t>
        </w:r>
        <w:r w:rsidR="00A91FA8">
          <w:rPr>
            <w:noProof/>
            <w:webHidden/>
          </w:rPr>
          <w:fldChar w:fldCharType="end"/>
        </w:r>
      </w:hyperlink>
    </w:p>
    <w:p w14:paraId="375BA9EE" w14:textId="1AD323AA" w:rsidR="00941D93" w:rsidRDefault="00941D93">
      <w:pPr>
        <w:pStyle w:val="TOC2"/>
      </w:pPr>
      <w:r>
        <w:fldChar w:fldCharType="end"/>
      </w:r>
    </w:p>
    <w:p w14:paraId="5292EB2C" w14:textId="77777777" w:rsidR="00941D93" w:rsidRDefault="00941D93">
      <w:pPr>
        <w:sectPr w:rsidR="00941D93">
          <w:headerReference w:type="default" r:id="rId13"/>
          <w:footerReference w:type="default" r:id="rId14"/>
          <w:pgSz w:w="12240" w:h="15840" w:code="1"/>
          <w:pgMar w:top="1440" w:right="1440" w:bottom="1440" w:left="1800" w:header="720" w:footer="720" w:gutter="0"/>
          <w:pgNumType w:fmt="lowerRoman"/>
          <w:cols w:space="720"/>
        </w:sectPr>
      </w:pPr>
      <w:r>
        <w:t xml:space="preserve"> </w:t>
      </w:r>
    </w:p>
    <w:p w14:paraId="723AC72C" w14:textId="2234BAA8" w:rsidR="00941D93" w:rsidRDefault="003A7CA6" w:rsidP="003A7CA6">
      <w:pPr>
        <w:pStyle w:val="Heading1"/>
      </w:pPr>
      <w:bookmarkStart w:id="22" w:name="_Toc38491901"/>
      <w:r>
        <w:lastRenderedPageBreak/>
        <w:t>Introduction</w:t>
      </w:r>
      <w:bookmarkEnd w:id="22"/>
    </w:p>
    <w:p w14:paraId="53F7C9DC" w14:textId="0D56C85D" w:rsidR="00941D93" w:rsidRDefault="003A7CA6">
      <w:pPr>
        <w:pStyle w:val="Paragraph"/>
      </w:pPr>
      <w:commentRangeStart w:id="23"/>
      <w:r>
        <w:t>The</w:t>
      </w:r>
      <w:commentRangeEnd w:id="23"/>
      <w:r>
        <w:rPr>
          <w:rStyle w:val="CommentReference"/>
        </w:rPr>
        <w:commentReference w:id="23"/>
      </w:r>
      <w:r>
        <w:t xml:space="preserve"> dbEdit software is a system that allows editing of data stored in XML tables. The test plan will cover the “Search” and “Filter: operations. For the approach, we will be utilizing the black box technique, use case testing. </w:t>
      </w:r>
    </w:p>
    <w:p w14:paraId="6407E5E5" w14:textId="77777777" w:rsidR="00941D93" w:rsidRDefault="00941D93">
      <w:pPr>
        <w:pStyle w:val="Paragraph"/>
      </w:pPr>
    </w:p>
    <w:p w14:paraId="1E0B6E64" w14:textId="77777777" w:rsidR="00941D93" w:rsidRDefault="00941D93">
      <w:pPr>
        <w:pStyle w:val="Heading2"/>
      </w:pPr>
      <w:bookmarkStart w:id="24" w:name="_Toc38491902"/>
      <w:r>
        <w:t>Purpose</w:t>
      </w:r>
      <w:bookmarkEnd w:id="24"/>
    </w:p>
    <w:p w14:paraId="2B0D0E5F" w14:textId="16D99525" w:rsidR="007A4335" w:rsidRDefault="00B56F5F" w:rsidP="007A4335">
      <w:r>
        <w:t>T</w:t>
      </w:r>
      <w:r w:rsidR="003A7CA6">
        <w:t xml:space="preserve">he purpose of this test plan is to ensure the correct functionality of the “Search” and “Filter” operations withing the dbEdit system. </w:t>
      </w:r>
      <w:r w:rsidR="008E3E43">
        <w:t xml:space="preserve">This document will outline the testing procedures for the functions previously mentioned and is only focused on those functions. </w:t>
      </w:r>
    </w:p>
    <w:p w14:paraId="2EED096F" w14:textId="77777777" w:rsidR="00941D93" w:rsidRDefault="00941D93"/>
    <w:p w14:paraId="568FC6A2" w14:textId="77777777" w:rsidR="00941D93" w:rsidRDefault="00941D93"/>
    <w:p w14:paraId="64C4107D" w14:textId="77777777" w:rsidR="00941D93" w:rsidRDefault="00941D93">
      <w:pPr>
        <w:pStyle w:val="Heading2"/>
      </w:pPr>
      <w:bookmarkStart w:id="25" w:name="_Toc38491903"/>
      <w:r>
        <w:t>Scope</w:t>
      </w:r>
      <w:bookmarkEnd w:id="25"/>
    </w:p>
    <w:p w14:paraId="50B96ADE" w14:textId="67256711" w:rsidR="00941D93" w:rsidRDefault="00DF70CD">
      <w:commentRangeStart w:id="26"/>
      <w:r>
        <w:t>The</w:t>
      </w:r>
      <w:commentRangeEnd w:id="26"/>
      <w:r>
        <w:rPr>
          <w:rStyle w:val="CommentReference"/>
        </w:rPr>
        <w:commentReference w:id="26"/>
      </w:r>
      <w:r>
        <w:t xml:space="preserve"> test plan will cover the latest re</w:t>
      </w:r>
      <w:r w:rsidR="002F4091">
        <w:t>lease provide</w:t>
      </w:r>
      <w:r w:rsidR="0038760A">
        <w:t>d</w:t>
      </w:r>
      <w:r w:rsidR="002F4091">
        <w:t xml:space="preserve"> by the producer of the software, Dr. Roach</w:t>
      </w:r>
      <w:r w:rsidR="008960AB">
        <w:t xml:space="preserve">. The latest versions was provided on April </w:t>
      </w:r>
      <w:r w:rsidR="0038760A">
        <w:t>5, 2020.</w:t>
      </w:r>
    </w:p>
    <w:p w14:paraId="7445B038" w14:textId="77777777" w:rsidR="00941D93" w:rsidRDefault="00941D93"/>
    <w:p w14:paraId="308651ED" w14:textId="77777777" w:rsidR="00941D93" w:rsidRDefault="00941D93">
      <w:pPr>
        <w:pStyle w:val="Heading2"/>
      </w:pPr>
      <w:bookmarkStart w:id="27" w:name="_Toc38491904"/>
      <w:r>
        <w:t>System Overview</w:t>
      </w:r>
      <w:bookmarkEnd w:id="27"/>
    </w:p>
    <w:p w14:paraId="502535A9" w14:textId="1B2E001B" w:rsidR="0038757D" w:rsidRDefault="00AD5769">
      <w:commentRangeStart w:id="28"/>
      <w:r>
        <w:t>The</w:t>
      </w:r>
      <w:commentRangeEnd w:id="28"/>
      <w:r>
        <w:rPr>
          <w:rStyle w:val="CommentReference"/>
        </w:rPr>
        <w:commentReference w:id="28"/>
      </w:r>
      <w:r>
        <w:t xml:space="preserve"> system is </w:t>
      </w:r>
      <w:r w:rsidR="00095E03">
        <w:t>an</w:t>
      </w:r>
      <w:r>
        <w:t xml:space="preserve"> </w:t>
      </w:r>
      <w:r w:rsidR="0080281D">
        <w:t>editor that allows for editing of XML tables. It provides the functionality to filter the tables displayed by the system either with an “AND” filter option that is enabled by default</w:t>
      </w:r>
      <w:r w:rsidR="00FB36A9">
        <w:t xml:space="preserve"> displays only results that contain all the criteria to filter by. It also provides the option for an “OR” filter which allows for a filter that displays results containing at least one of the criteria provided by the user for filtering.</w:t>
      </w:r>
      <w:r w:rsidR="0038757D">
        <w:t xml:space="preserve"> The two filter options can’t be used simultaneously.</w:t>
      </w:r>
    </w:p>
    <w:p w14:paraId="149D7297" w14:textId="77777777" w:rsidR="0038757D" w:rsidRDefault="0038757D"/>
    <w:p w14:paraId="2C01B50F" w14:textId="3E88792C" w:rsidR="00941D93" w:rsidRDefault="00FB36A9">
      <w:r>
        <w:t xml:space="preserve"> The search option allows the user to search </w:t>
      </w:r>
      <w:r w:rsidR="00A14B7C">
        <w:t>the tables, with or without case sensitivity</w:t>
      </w:r>
      <w:r w:rsidR="00F8414C">
        <w:t xml:space="preserve"> as well as for full or partial matches of the search criteria. The search functionality also allows for </w:t>
      </w:r>
      <w:r w:rsidR="009C0955">
        <w:t xml:space="preserve">replacement. Replacement can be done to affect </w:t>
      </w:r>
      <w:r w:rsidR="002C2A02">
        <w:t xml:space="preserve">one or all of the search results. The functionality listed above will be the only portion </w:t>
      </w:r>
      <w:r w:rsidR="00620472">
        <w:t>of the system functionality that will be exercised by this test plan.</w:t>
      </w:r>
    </w:p>
    <w:p w14:paraId="588BD09F" w14:textId="77777777" w:rsidR="00150787" w:rsidRDefault="00150787" w:rsidP="00150787">
      <w:pPr>
        <w:pStyle w:val="Heading2"/>
      </w:pPr>
      <w:bookmarkStart w:id="29" w:name="_Toc38491905"/>
      <w:r>
        <w:t>Suspension and Exit Criteria</w:t>
      </w:r>
      <w:bookmarkEnd w:id="29"/>
    </w:p>
    <w:p w14:paraId="1BDF4834" w14:textId="0B3188BA" w:rsidR="00EB12BE" w:rsidRDefault="00EB12BE" w:rsidP="00150787">
      <w:commentRangeStart w:id="30"/>
      <w:r>
        <w:t>The</w:t>
      </w:r>
      <w:commentRangeEnd w:id="30"/>
      <w:r>
        <w:rPr>
          <w:rStyle w:val="CommentReference"/>
        </w:rPr>
        <w:commentReference w:id="30"/>
      </w:r>
      <w:r>
        <w:t xml:space="preserve"> criteria for both suspension and exit of the test plan is based upon </w:t>
      </w:r>
      <w:r w:rsidR="008F69A8">
        <w:t xml:space="preserve">three criticality ranges, (Low, Medium, High). The definition of each is outlined in </w:t>
      </w:r>
      <w:r w:rsidR="00F13265">
        <w:t xml:space="preserve">Table 1 of this section. The exit criteria for testing requires that all high criticality </w:t>
      </w:r>
      <w:r w:rsidR="00720B5B">
        <w:t xml:space="preserve">test be passed along with 90% of the medium criticality tests and </w:t>
      </w:r>
      <w:r w:rsidR="00482F35">
        <w:t xml:space="preserve">50% of the low criticality </w:t>
      </w:r>
      <w:r w:rsidR="006A4499">
        <w:t>test.</w:t>
      </w:r>
    </w:p>
    <w:p w14:paraId="0656ED1D" w14:textId="4FD32516" w:rsidR="006A4499" w:rsidRDefault="006A4499" w:rsidP="00150787"/>
    <w:p w14:paraId="724295A1" w14:textId="53B20328" w:rsidR="006A4499" w:rsidRDefault="006A4499" w:rsidP="00150787">
      <w:r>
        <w:t xml:space="preserve">Testing should be suspended if any highly critical test case fails, </w:t>
      </w:r>
      <w:r w:rsidR="00832B24">
        <w:t xml:space="preserve">or if the standards for exit for medium and low criticality test </w:t>
      </w:r>
      <w:r w:rsidR="00AA2EB9">
        <w:t>are not met upon passing all highly critical tests.</w:t>
      </w:r>
    </w:p>
    <w:p w14:paraId="6F2FFCB4" w14:textId="567627BF" w:rsidR="008549F0" w:rsidRDefault="008549F0" w:rsidP="00150787"/>
    <w:p w14:paraId="08B3A077" w14:textId="6E1F9DEA" w:rsidR="008549F0" w:rsidRDefault="008549F0" w:rsidP="00150787"/>
    <w:p w14:paraId="4DFA0C0C" w14:textId="77777777" w:rsidR="008549F0" w:rsidRDefault="008549F0" w:rsidP="00150787"/>
    <w:p w14:paraId="2932D960" w14:textId="15012A63" w:rsidR="008549F0" w:rsidRDefault="008549F0" w:rsidP="008549F0">
      <w:pPr>
        <w:pStyle w:val="Caption"/>
        <w:keepNext/>
      </w:pPr>
      <w:r>
        <w:t>Table 1: Criticality Definitions</w:t>
      </w:r>
    </w:p>
    <w:tbl>
      <w:tblPr>
        <w:tblW w:w="7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tblGrid>
      <w:tr w:rsidR="003066C7" w14:paraId="42FD799E" w14:textId="77777777" w:rsidTr="003066C7">
        <w:trPr>
          <w:trHeight w:val="360"/>
        </w:trPr>
        <w:tc>
          <w:tcPr>
            <w:tcW w:w="2290" w:type="dxa"/>
            <w:shd w:val="clear" w:color="auto" w:fill="E0E0E0"/>
          </w:tcPr>
          <w:p w14:paraId="43A6A17D" w14:textId="39A42BF0" w:rsidR="003066C7" w:rsidRDefault="003066C7" w:rsidP="00B71DA2">
            <w:pPr>
              <w:jc w:val="center"/>
              <w:rPr>
                <w:b/>
              </w:rPr>
            </w:pPr>
            <w:r>
              <w:rPr>
                <w:b/>
              </w:rPr>
              <w:t>Criticality</w:t>
            </w:r>
          </w:p>
        </w:tc>
        <w:tc>
          <w:tcPr>
            <w:tcW w:w="5378" w:type="dxa"/>
            <w:shd w:val="clear" w:color="auto" w:fill="E0E0E0"/>
          </w:tcPr>
          <w:p w14:paraId="6A8E0177" w14:textId="420D4787" w:rsidR="003066C7" w:rsidRDefault="003066C7" w:rsidP="00B71DA2">
            <w:pPr>
              <w:jc w:val="center"/>
              <w:rPr>
                <w:b/>
              </w:rPr>
            </w:pPr>
            <w:r>
              <w:rPr>
                <w:b/>
              </w:rPr>
              <w:t>Definition</w:t>
            </w:r>
          </w:p>
        </w:tc>
      </w:tr>
      <w:tr w:rsidR="003066C7" w14:paraId="4B9EADE6" w14:textId="77777777" w:rsidTr="003066C7">
        <w:trPr>
          <w:trHeight w:val="378"/>
        </w:trPr>
        <w:tc>
          <w:tcPr>
            <w:tcW w:w="2290" w:type="dxa"/>
          </w:tcPr>
          <w:p w14:paraId="112F696F" w14:textId="4D55FABF" w:rsidR="003066C7" w:rsidRPr="003066C7" w:rsidRDefault="003066C7" w:rsidP="00B71DA2">
            <w:pPr>
              <w:jc w:val="center"/>
              <w:rPr>
                <w:b/>
                <w:bCs/>
              </w:rPr>
            </w:pPr>
            <w:r w:rsidRPr="003066C7">
              <w:rPr>
                <w:b/>
                <w:bCs/>
              </w:rPr>
              <w:t>High</w:t>
            </w:r>
          </w:p>
        </w:tc>
        <w:tc>
          <w:tcPr>
            <w:tcW w:w="5378" w:type="dxa"/>
            <w:shd w:val="clear" w:color="auto" w:fill="auto"/>
          </w:tcPr>
          <w:p w14:paraId="62EC824A" w14:textId="39B35F15" w:rsidR="003066C7" w:rsidRDefault="00990D87" w:rsidP="00B71DA2">
            <w:pPr>
              <w:jc w:val="center"/>
              <w:rPr>
                <w:b/>
              </w:rPr>
            </w:pPr>
            <w:r>
              <w:rPr>
                <w:b/>
              </w:rPr>
              <w:t>The function is required for system to operate correctly.</w:t>
            </w:r>
          </w:p>
        </w:tc>
      </w:tr>
      <w:tr w:rsidR="003066C7" w14:paraId="354DA5B6" w14:textId="77777777" w:rsidTr="003066C7">
        <w:trPr>
          <w:trHeight w:val="378"/>
        </w:trPr>
        <w:tc>
          <w:tcPr>
            <w:tcW w:w="2290" w:type="dxa"/>
          </w:tcPr>
          <w:p w14:paraId="21821DE2" w14:textId="402A03B1" w:rsidR="003066C7" w:rsidRPr="003066C7" w:rsidRDefault="003066C7" w:rsidP="00B71DA2">
            <w:pPr>
              <w:jc w:val="center"/>
              <w:rPr>
                <w:b/>
                <w:bCs/>
              </w:rPr>
            </w:pPr>
            <w:r w:rsidRPr="003066C7">
              <w:rPr>
                <w:b/>
                <w:bCs/>
              </w:rPr>
              <w:t>Medium</w:t>
            </w:r>
          </w:p>
        </w:tc>
        <w:tc>
          <w:tcPr>
            <w:tcW w:w="5378" w:type="dxa"/>
            <w:shd w:val="clear" w:color="auto" w:fill="auto"/>
          </w:tcPr>
          <w:p w14:paraId="17C12BF7" w14:textId="1161DD1E" w:rsidR="003066C7" w:rsidRDefault="00990D87" w:rsidP="00B71DA2">
            <w:pPr>
              <w:jc w:val="center"/>
              <w:rPr>
                <w:b/>
              </w:rPr>
            </w:pPr>
            <w:r>
              <w:rPr>
                <w:b/>
              </w:rPr>
              <w:t xml:space="preserve">The function is </w:t>
            </w:r>
            <w:r w:rsidR="00CD6050">
              <w:rPr>
                <w:b/>
              </w:rPr>
              <w:t xml:space="preserve">not required for operation but may hinder usability. </w:t>
            </w:r>
          </w:p>
        </w:tc>
      </w:tr>
      <w:tr w:rsidR="003066C7" w14:paraId="2CFBE468" w14:textId="77777777" w:rsidTr="003066C7">
        <w:trPr>
          <w:trHeight w:val="378"/>
        </w:trPr>
        <w:tc>
          <w:tcPr>
            <w:tcW w:w="2290" w:type="dxa"/>
          </w:tcPr>
          <w:p w14:paraId="7EDB0F87" w14:textId="176BC604" w:rsidR="003066C7" w:rsidRPr="003066C7" w:rsidRDefault="003066C7" w:rsidP="00B71DA2">
            <w:pPr>
              <w:jc w:val="center"/>
              <w:rPr>
                <w:b/>
                <w:bCs/>
              </w:rPr>
            </w:pPr>
            <w:r w:rsidRPr="003066C7">
              <w:rPr>
                <w:b/>
                <w:bCs/>
              </w:rPr>
              <w:t>Low</w:t>
            </w:r>
          </w:p>
        </w:tc>
        <w:tc>
          <w:tcPr>
            <w:tcW w:w="5378" w:type="dxa"/>
            <w:shd w:val="clear" w:color="auto" w:fill="auto"/>
          </w:tcPr>
          <w:p w14:paraId="34EFBB22" w14:textId="5FA89C88" w:rsidR="003066C7" w:rsidRDefault="005855B7" w:rsidP="00B71DA2">
            <w:pPr>
              <w:jc w:val="center"/>
              <w:rPr>
                <w:b/>
              </w:rPr>
            </w:pPr>
            <w:r>
              <w:rPr>
                <w:b/>
              </w:rPr>
              <w:t xml:space="preserve">The function is not required for operation </w:t>
            </w:r>
            <w:r w:rsidR="00381614">
              <w:rPr>
                <w:b/>
              </w:rPr>
              <w:t>and will not adversely affect operation.</w:t>
            </w:r>
          </w:p>
        </w:tc>
      </w:tr>
    </w:tbl>
    <w:p w14:paraId="4EFBB3F0" w14:textId="77777777" w:rsidR="008549F0" w:rsidRDefault="008549F0" w:rsidP="00150787"/>
    <w:p w14:paraId="7E668C41" w14:textId="77777777" w:rsidR="00AA2EB9" w:rsidRPr="00013402" w:rsidRDefault="00AA2EB9" w:rsidP="00150787"/>
    <w:p w14:paraId="59863714" w14:textId="77777777" w:rsidR="00941D93" w:rsidRDefault="00941D93">
      <w:pPr>
        <w:pStyle w:val="Heading2"/>
      </w:pPr>
      <w:bookmarkStart w:id="31" w:name="_Toc38491906"/>
      <w:r>
        <w:lastRenderedPageBreak/>
        <w:t>Document Overview</w:t>
      </w:r>
      <w:bookmarkEnd w:id="31"/>
    </w:p>
    <w:p w14:paraId="0CFBE4E4" w14:textId="70D00B80" w:rsidR="00941D93" w:rsidRDefault="00381614">
      <w:commentRangeStart w:id="32"/>
      <w:r>
        <w:t>The</w:t>
      </w:r>
      <w:commentRangeEnd w:id="32"/>
      <w:r>
        <w:rPr>
          <w:rStyle w:val="CommentReference"/>
        </w:rPr>
        <w:commentReference w:id="32"/>
      </w:r>
      <w:r>
        <w:t xml:space="preserve"> remainder of the document will </w:t>
      </w:r>
      <w:r w:rsidR="00984F2D">
        <w:t xml:space="preserve">provide the overview of the test suites to be completed. It also contains each test case required by the test plan and a detailed description of </w:t>
      </w:r>
      <w:r w:rsidR="00C96DC4">
        <w:t xml:space="preserve">how to execute the test as well as the expected results of the test. </w:t>
      </w:r>
    </w:p>
    <w:p w14:paraId="3688C483" w14:textId="77777777" w:rsidR="00941D93" w:rsidRDefault="007E0AF8">
      <w:pPr>
        <w:pStyle w:val="Heading2"/>
      </w:pPr>
      <w:bookmarkStart w:id="33" w:name="_Toc38491907"/>
      <w:r>
        <w:t>References</w:t>
      </w:r>
      <w:bookmarkEnd w:id="33"/>
    </w:p>
    <w:p w14:paraId="693FC205" w14:textId="351B1F05" w:rsidR="00AD529F" w:rsidRPr="00AD529F" w:rsidRDefault="000B56F1" w:rsidP="00AD529F">
      <w:r w:rsidRPr="000B56F1">
        <w:rPr>
          <w:rFonts w:ascii="Arial" w:hAnsi="Arial" w:cs="Arial"/>
          <w:color w:val="000000"/>
          <w:shd w:val="clear" w:color="auto" w:fill="FFFFFF"/>
        </w:rPr>
        <w:t xml:space="preserve"> </w:t>
      </w:r>
      <w:r w:rsidR="00923EE5">
        <w:rPr>
          <w:rFonts w:ascii="Arial" w:hAnsi="Arial" w:cs="Arial"/>
          <w:color w:val="000000"/>
          <w:shd w:val="clear" w:color="auto" w:fill="FFFFFF"/>
        </w:rPr>
        <w:t xml:space="preserve">[1] </w:t>
      </w:r>
      <w:r>
        <w:rPr>
          <w:rFonts w:ascii="Arial" w:hAnsi="Arial" w:cs="Arial"/>
          <w:color w:val="000000"/>
          <w:shd w:val="clear" w:color="auto" w:fill="FFFFFF"/>
        </w:rPr>
        <w:t>Roach, S., 2020. </w:t>
      </w:r>
      <w:r w:rsidRPr="68742DBE">
        <w:rPr>
          <w:rFonts w:ascii="Arial" w:hAnsi="Arial" w:cs="Arial"/>
          <w:i/>
          <w:iCs/>
          <w:color w:val="000000"/>
          <w:shd w:val="clear" w:color="auto" w:fill="FFFFFF"/>
        </w:rPr>
        <w:t>Spec.</w:t>
      </w:r>
      <w:commentRangeStart w:id="34"/>
      <w:r w:rsidR="00923EE5" w:rsidRPr="68742DBE">
        <w:rPr>
          <w:rFonts w:ascii="Arial" w:hAnsi="Arial" w:cs="Arial"/>
          <w:i/>
          <w:iCs/>
          <w:color w:val="000000"/>
          <w:shd w:val="clear" w:color="auto" w:fill="FFFFFF"/>
        </w:rPr>
        <w:t>d</w:t>
      </w:r>
      <w:r w:rsidRPr="68742DBE">
        <w:rPr>
          <w:rFonts w:ascii="Arial" w:hAnsi="Arial" w:cs="Arial"/>
          <w:i/>
          <w:iCs/>
          <w:color w:val="000000"/>
          <w:shd w:val="clear" w:color="auto" w:fill="FFFFFF"/>
        </w:rPr>
        <w:t>ocx</w:t>
      </w:r>
      <w:commentRangeEnd w:id="34"/>
      <w:r w:rsidR="00923EE5">
        <w:rPr>
          <w:rStyle w:val="CommentReference"/>
        </w:rPr>
        <w:commentReference w:id="34"/>
      </w:r>
      <w:r>
        <w:rPr>
          <w:rFonts w:ascii="Arial" w:hAnsi="Arial" w:cs="Arial"/>
          <w:color w:val="000000"/>
          <w:shd w:val="clear" w:color="auto" w:fill="FFFFFF"/>
        </w:rPr>
        <w:t>.</w:t>
      </w:r>
    </w:p>
    <w:p w14:paraId="71DFC865" w14:textId="082E3B8C" w:rsidR="007A4335" w:rsidRDefault="007A4335" w:rsidP="003A7CA6">
      <w:pPr>
        <w:pStyle w:val="Heading1"/>
      </w:pPr>
      <w:bookmarkStart w:id="35" w:name="_Toc227033591"/>
      <w:bookmarkStart w:id="36" w:name="_Toc38491908"/>
      <w:r>
        <w:lastRenderedPageBreak/>
        <w:t>Test Items and Features</w:t>
      </w:r>
      <w:bookmarkEnd w:id="35"/>
      <w:bookmarkEnd w:id="36"/>
    </w:p>
    <w:p w14:paraId="329264D5" w14:textId="3C36DA85" w:rsidR="00680706" w:rsidRDefault="00680706" w:rsidP="007A4335">
      <w:commentRangeStart w:id="37"/>
      <w:r>
        <w:t>The</w:t>
      </w:r>
      <w:commentRangeEnd w:id="37"/>
      <w:r>
        <w:rPr>
          <w:rStyle w:val="CommentReference"/>
        </w:rPr>
        <w:commentReference w:id="37"/>
      </w:r>
      <w:r>
        <w:t xml:space="preserve"> items that will be tested will be listed in Table 2.</w:t>
      </w:r>
      <w:r w:rsidR="00764827">
        <w:t xml:space="preserve"> Items not listed are not within the scope of this test plan.</w:t>
      </w:r>
    </w:p>
    <w:p w14:paraId="20009175" w14:textId="50D8ECA7" w:rsidR="00680706" w:rsidRDefault="00680706" w:rsidP="007A4335"/>
    <w:p w14:paraId="49E40D97" w14:textId="523130D3" w:rsidR="00680706" w:rsidRDefault="00680706" w:rsidP="00680706">
      <w:pPr>
        <w:pStyle w:val="Caption"/>
        <w:keepNext/>
      </w:pPr>
      <w:r>
        <w:t>Table 2: Featu</w:t>
      </w:r>
      <w:r w:rsidR="004C455A">
        <w:t>res to be tested.</w:t>
      </w:r>
    </w:p>
    <w:tbl>
      <w:tblPr>
        <w:tblW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tblGrid>
      <w:tr w:rsidR="004C455A" w14:paraId="7270C7CA" w14:textId="77777777" w:rsidTr="004C455A">
        <w:trPr>
          <w:trHeight w:val="360"/>
        </w:trPr>
        <w:tc>
          <w:tcPr>
            <w:tcW w:w="2290" w:type="dxa"/>
            <w:shd w:val="clear" w:color="auto" w:fill="E0E0E0"/>
          </w:tcPr>
          <w:p w14:paraId="4CEA3A70" w14:textId="57C96A68" w:rsidR="004C455A" w:rsidRDefault="004C455A" w:rsidP="00B71DA2">
            <w:pPr>
              <w:jc w:val="center"/>
              <w:rPr>
                <w:b/>
              </w:rPr>
            </w:pPr>
            <w:r>
              <w:rPr>
                <w:b/>
              </w:rPr>
              <w:t>Feature</w:t>
            </w:r>
          </w:p>
        </w:tc>
      </w:tr>
      <w:tr w:rsidR="004C455A" w14:paraId="5919CE30" w14:textId="77777777" w:rsidTr="004C455A">
        <w:trPr>
          <w:trHeight w:val="378"/>
        </w:trPr>
        <w:tc>
          <w:tcPr>
            <w:tcW w:w="2290" w:type="dxa"/>
          </w:tcPr>
          <w:p w14:paraId="6BAD8053" w14:textId="1DCF3503" w:rsidR="004C455A" w:rsidRPr="003066C7" w:rsidRDefault="004C455A" w:rsidP="00B71DA2">
            <w:pPr>
              <w:jc w:val="center"/>
              <w:rPr>
                <w:b/>
                <w:bCs/>
              </w:rPr>
            </w:pPr>
            <w:r>
              <w:rPr>
                <w:b/>
                <w:bCs/>
              </w:rPr>
              <w:t>AND Filter</w:t>
            </w:r>
          </w:p>
        </w:tc>
      </w:tr>
      <w:tr w:rsidR="004C455A" w14:paraId="7F52AA01" w14:textId="77777777" w:rsidTr="004C455A">
        <w:trPr>
          <w:trHeight w:val="378"/>
        </w:trPr>
        <w:tc>
          <w:tcPr>
            <w:tcW w:w="2290" w:type="dxa"/>
          </w:tcPr>
          <w:p w14:paraId="4E07F642" w14:textId="7392DE17" w:rsidR="004C455A" w:rsidRPr="003066C7" w:rsidRDefault="004C455A" w:rsidP="00B71DA2">
            <w:pPr>
              <w:jc w:val="center"/>
              <w:rPr>
                <w:b/>
                <w:bCs/>
              </w:rPr>
            </w:pPr>
            <w:r>
              <w:rPr>
                <w:b/>
                <w:bCs/>
              </w:rPr>
              <w:t>OR Filter</w:t>
            </w:r>
          </w:p>
        </w:tc>
      </w:tr>
      <w:tr w:rsidR="004C455A" w14:paraId="3932D58A" w14:textId="77777777" w:rsidTr="004C455A">
        <w:trPr>
          <w:trHeight w:val="378"/>
        </w:trPr>
        <w:tc>
          <w:tcPr>
            <w:tcW w:w="2290" w:type="dxa"/>
          </w:tcPr>
          <w:p w14:paraId="2150D2C3" w14:textId="055947FD" w:rsidR="008B29E3" w:rsidRPr="003066C7" w:rsidRDefault="006041A2" w:rsidP="008B29E3">
            <w:pPr>
              <w:jc w:val="center"/>
              <w:rPr>
                <w:b/>
                <w:bCs/>
              </w:rPr>
            </w:pPr>
            <w:r>
              <w:rPr>
                <w:b/>
                <w:bCs/>
              </w:rPr>
              <w:t>Search</w:t>
            </w:r>
          </w:p>
        </w:tc>
      </w:tr>
    </w:tbl>
    <w:p w14:paraId="2CFB9085" w14:textId="77777777" w:rsidR="00680706" w:rsidRPr="00123BB7" w:rsidRDefault="00680706" w:rsidP="007A4335"/>
    <w:p w14:paraId="74EFD1A1" w14:textId="77777777" w:rsidR="00941D93" w:rsidRDefault="00941D93"/>
    <w:p w14:paraId="2F49F723" w14:textId="77777777" w:rsidR="00941D93" w:rsidRDefault="00941D93" w:rsidP="003A7CA6">
      <w:pPr>
        <w:pStyle w:val="Heading1"/>
      </w:pPr>
      <w:bookmarkStart w:id="38" w:name="_Toc38491909"/>
      <w:r>
        <w:lastRenderedPageBreak/>
        <w:t>Testing Approach</w:t>
      </w:r>
      <w:bookmarkEnd w:id="38"/>
    </w:p>
    <w:p w14:paraId="439AD80D" w14:textId="77777777" w:rsidR="00941D93" w:rsidRDefault="00941D93"/>
    <w:p w14:paraId="16E0B193" w14:textId="00C9CF3A" w:rsidR="009E3DEA" w:rsidRDefault="009E3DEA" w:rsidP="00B34944">
      <w:commentRangeStart w:id="39"/>
      <w:commentRangeStart w:id="40"/>
      <w:r>
        <w:t xml:space="preserve">The approach for the test of the system </w:t>
      </w:r>
      <w:commentRangeEnd w:id="39"/>
      <w:r>
        <w:rPr>
          <w:rStyle w:val="CommentReference"/>
        </w:rPr>
        <w:commentReference w:id="39"/>
      </w:r>
      <w:commentRangeEnd w:id="40"/>
      <w:r>
        <w:rPr>
          <w:rStyle w:val="CommentReference"/>
        </w:rPr>
        <w:commentReference w:id="40"/>
      </w:r>
      <w:r w:rsidR="00993B11">
        <w:t>is divided into two test suites</w:t>
      </w:r>
      <w:r w:rsidR="00665347">
        <w:t xml:space="preserve"> show in Table 3. The test suites are designed to exercise the filter and search functionality of the dbEdit </w:t>
      </w:r>
      <w:r w:rsidR="006A6090">
        <w:t xml:space="preserve">system. The first suite is designed to test the filer functionality and consists of two test cases </w:t>
      </w:r>
      <w:r w:rsidR="004751A4">
        <w:t>for the modes of the filter function “AND” and “OR”. The second test suite will cover the search functionality</w:t>
      </w:r>
      <w:r w:rsidR="00A97C21">
        <w:t xml:space="preserve">. The search functionality has many different options that all will be exercised within the test </w:t>
      </w:r>
      <w:r w:rsidR="006F4E0A">
        <w:t>within the test suite.</w:t>
      </w:r>
      <w:r w:rsidR="00993B11">
        <w:t xml:space="preserve"> </w:t>
      </w:r>
    </w:p>
    <w:p w14:paraId="2E074ECF" w14:textId="77777777" w:rsidR="009069AE" w:rsidRDefault="009069AE">
      <w:pPr>
        <w:pStyle w:val="ListBullet"/>
        <w:numPr>
          <w:ilvl w:val="0"/>
          <w:numId w:val="0"/>
        </w:numPr>
        <w:ind w:left="576" w:hanging="360"/>
      </w:pPr>
    </w:p>
    <w:p w14:paraId="6967198A" w14:textId="798947BA" w:rsidR="009069AE" w:rsidRDefault="009069AE" w:rsidP="009069AE">
      <w:pPr>
        <w:pStyle w:val="Caption"/>
        <w:keepNext/>
      </w:pPr>
      <w:bookmarkStart w:id="41" w:name="_Ref234215049"/>
      <w:r>
        <w:t xml:space="preserve">Table </w:t>
      </w:r>
      <w:r w:rsidR="00993B11">
        <w:t>3</w:t>
      </w:r>
      <w:r>
        <w:t>: Test Plan</w:t>
      </w:r>
      <w:bookmarkEnd w:id="41"/>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7B781A60" w14:textId="77777777" w:rsidTr="009162F5">
        <w:trPr>
          <w:trHeight w:val="360"/>
        </w:trPr>
        <w:tc>
          <w:tcPr>
            <w:tcW w:w="9306" w:type="dxa"/>
            <w:gridSpan w:val="3"/>
            <w:shd w:val="clear" w:color="auto" w:fill="E0E0E0"/>
          </w:tcPr>
          <w:p w14:paraId="334BA1C5" w14:textId="77777777" w:rsidR="007A4335" w:rsidRDefault="007A4335" w:rsidP="009162F5">
            <w:pPr>
              <w:jc w:val="center"/>
              <w:rPr>
                <w:b/>
              </w:rPr>
            </w:pPr>
          </w:p>
          <w:p w14:paraId="7789C5D9" w14:textId="659E4193" w:rsidR="007A4335" w:rsidRDefault="007A4335" w:rsidP="009162F5">
            <w:pPr>
              <w:jc w:val="center"/>
              <w:rPr>
                <w:b/>
              </w:rPr>
            </w:pPr>
            <w:r>
              <w:rPr>
                <w:b/>
              </w:rPr>
              <w:t>TEST SUITE</w:t>
            </w:r>
            <w:r w:rsidR="009E3DEA">
              <w:rPr>
                <w:b/>
              </w:rPr>
              <w:t xml:space="preserve"> &lt;Filter Function&gt;</w:t>
            </w:r>
          </w:p>
        </w:tc>
      </w:tr>
      <w:tr w:rsidR="007A4335" w14:paraId="53BB274C" w14:textId="77777777" w:rsidTr="009162F5">
        <w:trPr>
          <w:trHeight w:val="360"/>
        </w:trPr>
        <w:tc>
          <w:tcPr>
            <w:tcW w:w="2290" w:type="dxa"/>
            <w:shd w:val="clear" w:color="auto" w:fill="auto"/>
          </w:tcPr>
          <w:p w14:paraId="4998E184" w14:textId="77777777" w:rsidR="007A4335" w:rsidRDefault="007A4335" w:rsidP="009162F5">
            <w:pPr>
              <w:jc w:val="center"/>
              <w:rPr>
                <w:b/>
              </w:rPr>
            </w:pPr>
            <w:r>
              <w:rPr>
                <w:b/>
              </w:rPr>
              <w:t>Description of Test Suite</w:t>
            </w:r>
          </w:p>
        </w:tc>
        <w:tc>
          <w:tcPr>
            <w:tcW w:w="7016" w:type="dxa"/>
            <w:gridSpan w:val="2"/>
            <w:shd w:val="clear" w:color="auto" w:fill="auto"/>
          </w:tcPr>
          <w:p w14:paraId="09105C8C" w14:textId="4968F424" w:rsidR="007A4335" w:rsidRDefault="009E3DEA" w:rsidP="009E3DEA">
            <w:pPr>
              <w:rPr>
                <w:b/>
              </w:rPr>
            </w:pPr>
            <w:r>
              <w:rPr>
                <w:b/>
              </w:rPr>
              <w:t>The following test suite aims at testing the functionality of the filter functionality of the system.</w:t>
            </w:r>
          </w:p>
        </w:tc>
      </w:tr>
      <w:tr w:rsidR="007A4335" w14:paraId="441EF3BF" w14:textId="77777777" w:rsidTr="00013402">
        <w:trPr>
          <w:trHeight w:val="360"/>
        </w:trPr>
        <w:tc>
          <w:tcPr>
            <w:tcW w:w="2290" w:type="dxa"/>
            <w:shd w:val="clear" w:color="auto" w:fill="E0E0E0"/>
          </w:tcPr>
          <w:p w14:paraId="4DDF708A" w14:textId="77777777" w:rsidR="007A4335" w:rsidRDefault="007A4335" w:rsidP="009162F5">
            <w:pPr>
              <w:jc w:val="center"/>
              <w:rPr>
                <w:b/>
              </w:rPr>
            </w:pPr>
            <w:r>
              <w:rPr>
                <w:b/>
              </w:rPr>
              <w:t>Test Case Identifier</w:t>
            </w:r>
          </w:p>
        </w:tc>
        <w:tc>
          <w:tcPr>
            <w:tcW w:w="5378" w:type="dxa"/>
            <w:shd w:val="clear" w:color="auto" w:fill="E0E0E0"/>
          </w:tcPr>
          <w:p w14:paraId="0FED477C" w14:textId="77777777" w:rsidR="007A4335" w:rsidRDefault="007A4335" w:rsidP="009162F5">
            <w:pPr>
              <w:jc w:val="center"/>
              <w:rPr>
                <w:b/>
              </w:rPr>
            </w:pPr>
            <w:r>
              <w:rPr>
                <w:b/>
              </w:rPr>
              <w:t>Objective</w:t>
            </w:r>
          </w:p>
        </w:tc>
        <w:tc>
          <w:tcPr>
            <w:tcW w:w="1638" w:type="dxa"/>
            <w:shd w:val="clear" w:color="auto" w:fill="E0E0E0"/>
          </w:tcPr>
          <w:p w14:paraId="1CDC225C" w14:textId="77777777" w:rsidR="007A4335" w:rsidRDefault="00013402" w:rsidP="009162F5">
            <w:pPr>
              <w:jc w:val="center"/>
              <w:rPr>
                <w:b/>
              </w:rPr>
            </w:pPr>
            <w:r>
              <w:rPr>
                <w:b/>
              </w:rPr>
              <w:t>Criticality</w:t>
            </w:r>
          </w:p>
        </w:tc>
      </w:tr>
      <w:tr w:rsidR="007A4335" w14:paraId="7DA1EF46" w14:textId="77777777" w:rsidTr="00013402">
        <w:trPr>
          <w:trHeight w:val="378"/>
        </w:trPr>
        <w:tc>
          <w:tcPr>
            <w:tcW w:w="2290" w:type="dxa"/>
          </w:tcPr>
          <w:p w14:paraId="7279B56F" w14:textId="0B0A2911" w:rsidR="007A4335" w:rsidRDefault="009E3DEA" w:rsidP="009162F5">
            <w:pPr>
              <w:jc w:val="center"/>
            </w:pPr>
            <w:r>
              <w:t>AND_V</w:t>
            </w:r>
          </w:p>
        </w:tc>
        <w:tc>
          <w:tcPr>
            <w:tcW w:w="5378" w:type="dxa"/>
            <w:shd w:val="clear" w:color="auto" w:fill="auto"/>
          </w:tcPr>
          <w:p w14:paraId="4232555E" w14:textId="042E930C" w:rsidR="007A4335" w:rsidRDefault="009E3DEA" w:rsidP="009162F5">
            <w:pPr>
              <w:jc w:val="center"/>
              <w:rPr>
                <w:b/>
              </w:rPr>
            </w:pPr>
            <w:r>
              <w:rPr>
                <w:b/>
              </w:rPr>
              <w:t>Test the “AND” filter option with valid input</w:t>
            </w:r>
          </w:p>
        </w:tc>
        <w:tc>
          <w:tcPr>
            <w:tcW w:w="1638" w:type="dxa"/>
            <w:shd w:val="clear" w:color="auto" w:fill="auto"/>
          </w:tcPr>
          <w:p w14:paraId="2001BC4F" w14:textId="4950A174" w:rsidR="007A4335" w:rsidRDefault="00DB5884" w:rsidP="009162F5">
            <w:pPr>
              <w:jc w:val="center"/>
              <w:rPr>
                <w:b/>
              </w:rPr>
            </w:pPr>
            <w:r>
              <w:rPr>
                <w:b/>
              </w:rPr>
              <w:t>Low</w:t>
            </w:r>
          </w:p>
        </w:tc>
      </w:tr>
      <w:tr w:rsidR="009E3DEA" w14:paraId="5A3F85D4" w14:textId="77777777" w:rsidTr="00013402">
        <w:trPr>
          <w:trHeight w:val="378"/>
        </w:trPr>
        <w:tc>
          <w:tcPr>
            <w:tcW w:w="2290" w:type="dxa"/>
          </w:tcPr>
          <w:p w14:paraId="68F80976" w14:textId="621CB7A1" w:rsidR="009E3DEA" w:rsidRDefault="00B43CB4" w:rsidP="009162F5">
            <w:pPr>
              <w:jc w:val="center"/>
            </w:pPr>
            <w:r>
              <w:t>OR_V</w:t>
            </w:r>
          </w:p>
        </w:tc>
        <w:tc>
          <w:tcPr>
            <w:tcW w:w="5378" w:type="dxa"/>
            <w:shd w:val="clear" w:color="auto" w:fill="auto"/>
          </w:tcPr>
          <w:p w14:paraId="0E8FECA8" w14:textId="3B7A0EAE" w:rsidR="009E3DEA" w:rsidRDefault="00B43CB4" w:rsidP="009162F5">
            <w:pPr>
              <w:jc w:val="center"/>
              <w:rPr>
                <w:b/>
              </w:rPr>
            </w:pPr>
            <w:r>
              <w:rPr>
                <w:b/>
              </w:rPr>
              <w:t>Test the “OR” filter option with valid input</w:t>
            </w:r>
          </w:p>
        </w:tc>
        <w:tc>
          <w:tcPr>
            <w:tcW w:w="1638" w:type="dxa"/>
            <w:shd w:val="clear" w:color="auto" w:fill="auto"/>
          </w:tcPr>
          <w:p w14:paraId="42769504" w14:textId="4ADF8F11" w:rsidR="009E3DEA" w:rsidRDefault="00DB5884" w:rsidP="009162F5">
            <w:pPr>
              <w:jc w:val="center"/>
              <w:rPr>
                <w:b/>
              </w:rPr>
            </w:pPr>
            <w:r>
              <w:rPr>
                <w:b/>
              </w:rPr>
              <w:t>Low</w:t>
            </w:r>
          </w:p>
        </w:tc>
      </w:tr>
    </w:tbl>
    <w:p w14:paraId="462C2686" w14:textId="77777777" w:rsidR="009069AE" w:rsidRDefault="009069AE" w:rsidP="009069AE"/>
    <w:p w14:paraId="26CECDE7" w14:textId="77777777" w:rsidR="009069AE" w:rsidRDefault="009069AE" w:rsidP="009069AE"/>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378E1" w14:paraId="7591B15F" w14:textId="77777777" w:rsidTr="00D66B0E">
        <w:trPr>
          <w:trHeight w:val="360"/>
        </w:trPr>
        <w:tc>
          <w:tcPr>
            <w:tcW w:w="9306" w:type="dxa"/>
            <w:gridSpan w:val="3"/>
            <w:shd w:val="clear" w:color="auto" w:fill="E0E0E0"/>
          </w:tcPr>
          <w:p w14:paraId="5C8C1E48" w14:textId="77777777" w:rsidR="007378E1" w:rsidRDefault="007378E1" w:rsidP="00D66B0E">
            <w:pPr>
              <w:jc w:val="center"/>
              <w:rPr>
                <w:b/>
              </w:rPr>
            </w:pPr>
          </w:p>
          <w:p w14:paraId="06729A2F" w14:textId="6DFF6294" w:rsidR="007378E1" w:rsidRDefault="007378E1" w:rsidP="00D66B0E">
            <w:pPr>
              <w:jc w:val="center"/>
              <w:rPr>
                <w:b/>
              </w:rPr>
            </w:pPr>
            <w:r>
              <w:rPr>
                <w:b/>
              </w:rPr>
              <w:t>TEST SUITE &lt;Search Function&gt;</w:t>
            </w:r>
          </w:p>
        </w:tc>
      </w:tr>
      <w:tr w:rsidR="007378E1" w14:paraId="38752888" w14:textId="77777777" w:rsidTr="00D66B0E">
        <w:trPr>
          <w:trHeight w:val="360"/>
        </w:trPr>
        <w:tc>
          <w:tcPr>
            <w:tcW w:w="2290" w:type="dxa"/>
            <w:shd w:val="clear" w:color="auto" w:fill="auto"/>
          </w:tcPr>
          <w:p w14:paraId="714E8178" w14:textId="77777777" w:rsidR="007378E1" w:rsidRDefault="007378E1" w:rsidP="00D66B0E">
            <w:pPr>
              <w:jc w:val="center"/>
              <w:rPr>
                <w:b/>
              </w:rPr>
            </w:pPr>
            <w:r>
              <w:rPr>
                <w:b/>
              </w:rPr>
              <w:t>Description of Test Suite</w:t>
            </w:r>
          </w:p>
        </w:tc>
        <w:tc>
          <w:tcPr>
            <w:tcW w:w="7016" w:type="dxa"/>
            <w:gridSpan w:val="2"/>
            <w:shd w:val="clear" w:color="auto" w:fill="auto"/>
          </w:tcPr>
          <w:p w14:paraId="6BC9D173" w14:textId="77777777" w:rsidR="007378E1" w:rsidRDefault="007378E1" w:rsidP="00D66B0E">
            <w:pPr>
              <w:rPr>
                <w:b/>
              </w:rPr>
            </w:pPr>
            <w:r>
              <w:rPr>
                <w:b/>
              </w:rPr>
              <w:t>The following test suite aims at testing the functionality of the filter functionality of the system.</w:t>
            </w:r>
          </w:p>
        </w:tc>
      </w:tr>
      <w:tr w:rsidR="007378E1" w14:paraId="5BDF101B" w14:textId="77777777" w:rsidTr="00D66B0E">
        <w:trPr>
          <w:trHeight w:val="360"/>
        </w:trPr>
        <w:tc>
          <w:tcPr>
            <w:tcW w:w="2290" w:type="dxa"/>
            <w:shd w:val="clear" w:color="auto" w:fill="E0E0E0"/>
          </w:tcPr>
          <w:p w14:paraId="01A0B7B6" w14:textId="77777777" w:rsidR="007378E1" w:rsidRDefault="007378E1" w:rsidP="00D66B0E">
            <w:pPr>
              <w:jc w:val="center"/>
              <w:rPr>
                <w:b/>
              </w:rPr>
            </w:pPr>
            <w:r>
              <w:rPr>
                <w:b/>
              </w:rPr>
              <w:t>Test Case Identifier</w:t>
            </w:r>
          </w:p>
        </w:tc>
        <w:tc>
          <w:tcPr>
            <w:tcW w:w="5378" w:type="dxa"/>
            <w:shd w:val="clear" w:color="auto" w:fill="E0E0E0"/>
          </w:tcPr>
          <w:p w14:paraId="0DB46D7A" w14:textId="77777777" w:rsidR="007378E1" w:rsidRDefault="007378E1" w:rsidP="00D66B0E">
            <w:pPr>
              <w:jc w:val="center"/>
              <w:rPr>
                <w:b/>
              </w:rPr>
            </w:pPr>
            <w:r>
              <w:rPr>
                <w:b/>
              </w:rPr>
              <w:t>Objective</w:t>
            </w:r>
          </w:p>
        </w:tc>
        <w:tc>
          <w:tcPr>
            <w:tcW w:w="1638" w:type="dxa"/>
            <w:shd w:val="clear" w:color="auto" w:fill="E0E0E0"/>
          </w:tcPr>
          <w:p w14:paraId="5DD8A92D" w14:textId="77777777" w:rsidR="007378E1" w:rsidRDefault="007378E1" w:rsidP="00D66B0E">
            <w:pPr>
              <w:jc w:val="center"/>
              <w:rPr>
                <w:b/>
              </w:rPr>
            </w:pPr>
            <w:r>
              <w:rPr>
                <w:b/>
              </w:rPr>
              <w:t>Criticality</w:t>
            </w:r>
          </w:p>
        </w:tc>
      </w:tr>
      <w:tr w:rsidR="008B3B2F" w14:paraId="6B765D8B" w14:textId="77777777" w:rsidTr="00D66B0E">
        <w:trPr>
          <w:trHeight w:val="378"/>
        </w:trPr>
        <w:tc>
          <w:tcPr>
            <w:tcW w:w="2290" w:type="dxa"/>
          </w:tcPr>
          <w:p w14:paraId="7BC5A246" w14:textId="248B4922" w:rsidR="008B3B2F" w:rsidRDefault="008B3B2F" w:rsidP="00D66B0E">
            <w:pPr>
              <w:jc w:val="center"/>
            </w:pPr>
            <w:r>
              <w:t>SE_NO</w:t>
            </w:r>
          </w:p>
        </w:tc>
        <w:tc>
          <w:tcPr>
            <w:tcW w:w="5378" w:type="dxa"/>
            <w:shd w:val="clear" w:color="auto" w:fill="auto"/>
          </w:tcPr>
          <w:p w14:paraId="67EF55C2" w14:textId="24FBE699" w:rsidR="008B3B2F" w:rsidRDefault="008B3B2F" w:rsidP="00D66B0E">
            <w:pPr>
              <w:jc w:val="center"/>
              <w:rPr>
                <w:b/>
              </w:rPr>
            </w:pPr>
            <w:r>
              <w:rPr>
                <w:b/>
              </w:rPr>
              <w:t>Test the search functionality with no option selected</w:t>
            </w:r>
          </w:p>
        </w:tc>
        <w:tc>
          <w:tcPr>
            <w:tcW w:w="1638" w:type="dxa"/>
            <w:shd w:val="clear" w:color="auto" w:fill="auto"/>
          </w:tcPr>
          <w:p w14:paraId="63B9D6E8" w14:textId="215CFFF7" w:rsidR="008B3B2F" w:rsidRDefault="008B3B2F" w:rsidP="00D66B0E">
            <w:pPr>
              <w:jc w:val="center"/>
              <w:rPr>
                <w:b/>
              </w:rPr>
            </w:pPr>
            <w:r>
              <w:rPr>
                <w:b/>
              </w:rPr>
              <w:t>High</w:t>
            </w:r>
          </w:p>
        </w:tc>
      </w:tr>
      <w:tr w:rsidR="007378E1" w14:paraId="5F3D9774" w14:textId="77777777" w:rsidTr="00D66B0E">
        <w:trPr>
          <w:trHeight w:val="378"/>
        </w:trPr>
        <w:tc>
          <w:tcPr>
            <w:tcW w:w="2290" w:type="dxa"/>
          </w:tcPr>
          <w:p w14:paraId="1779BB6B" w14:textId="091FE734" w:rsidR="007378E1" w:rsidRDefault="00001B06" w:rsidP="00D66B0E">
            <w:pPr>
              <w:jc w:val="center"/>
            </w:pPr>
            <w:r>
              <w:t>SE</w:t>
            </w:r>
            <w:r w:rsidR="007378E1">
              <w:t>_</w:t>
            </w:r>
            <w:r>
              <w:t>WW</w:t>
            </w:r>
          </w:p>
        </w:tc>
        <w:tc>
          <w:tcPr>
            <w:tcW w:w="5378" w:type="dxa"/>
            <w:shd w:val="clear" w:color="auto" w:fill="auto"/>
          </w:tcPr>
          <w:p w14:paraId="3417C905" w14:textId="3D045578" w:rsidR="007378E1" w:rsidRDefault="00001B06" w:rsidP="00D66B0E">
            <w:pPr>
              <w:jc w:val="center"/>
              <w:rPr>
                <w:b/>
              </w:rPr>
            </w:pPr>
            <w:r>
              <w:rPr>
                <w:b/>
              </w:rPr>
              <w:t>Test the search functionality with whole words</w:t>
            </w:r>
            <w:r w:rsidR="007C1BC4">
              <w:rPr>
                <w:b/>
              </w:rPr>
              <w:t xml:space="preserve"> option selected only.</w:t>
            </w:r>
          </w:p>
        </w:tc>
        <w:tc>
          <w:tcPr>
            <w:tcW w:w="1638" w:type="dxa"/>
            <w:shd w:val="clear" w:color="auto" w:fill="auto"/>
          </w:tcPr>
          <w:p w14:paraId="0F8793CB" w14:textId="4338DA42" w:rsidR="007378E1" w:rsidRDefault="00281E11" w:rsidP="00D66B0E">
            <w:pPr>
              <w:jc w:val="center"/>
              <w:rPr>
                <w:b/>
              </w:rPr>
            </w:pPr>
            <w:r>
              <w:rPr>
                <w:b/>
              </w:rPr>
              <w:t>High</w:t>
            </w:r>
          </w:p>
        </w:tc>
      </w:tr>
      <w:tr w:rsidR="007378E1" w14:paraId="52B1511A" w14:textId="77777777" w:rsidTr="00D66B0E">
        <w:trPr>
          <w:trHeight w:val="378"/>
        </w:trPr>
        <w:tc>
          <w:tcPr>
            <w:tcW w:w="2290" w:type="dxa"/>
          </w:tcPr>
          <w:p w14:paraId="58E82CA2" w14:textId="58C4FF95" w:rsidR="007378E1" w:rsidRDefault="00001B06" w:rsidP="00D66B0E">
            <w:pPr>
              <w:jc w:val="center"/>
            </w:pPr>
            <w:r>
              <w:t>SE</w:t>
            </w:r>
            <w:r w:rsidR="007378E1">
              <w:t>_</w:t>
            </w:r>
            <w:r>
              <w:t>MC</w:t>
            </w:r>
          </w:p>
        </w:tc>
        <w:tc>
          <w:tcPr>
            <w:tcW w:w="5378" w:type="dxa"/>
            <w:shd w:val="clear" w:color="auto" w:fill="auto"/>
          </w:tcPr>
          <w:p w14:paraId="5E05277B" w14:textId="41B88F84" w:rsidR="007378E1" w:rsidRDefault="007378E1" w:rsidP="00D66B0E">
            <w:pPr>
              <w:jc w:val="center"/>
              <w:rPr>
                <w:b/>
              </w:rPr>
            </w:pPr>
            <w:r>
              <w:rPr>
                <w:b/>
              </w:rPr>
              <w:t>Test</w:t>
            </w:r>
            <w:r w:rsidR="00001B06">
              <w:rPr>
                <w:b/>
              </w:rPr>
              <w:t xml:space="preserve"> the search functionality with matching case</w:t>
            </w:r>
            <w:r w:rsidR="007C1BC4">
              <w:rPr>
                <w:b/>
              </w:rPr>
              <w:t xml:space="preserve"> option selected only.</w:t>
            </w:r>
          </w:p>
        </w:tc>
        <w:tc>
          <w:tcPr>
            <w:tcW w:w="1638" w:type="dxa"/>
            <w:shd w:val="clear" w:color="auto" w:fill="auto"/>
          </w:tcPr>
          <w:p w14:paraId="06C8715A" w14:textId="205D5D56" w:rsidR="007378E1" w:rsidRDefault="00281E11" w:rsidP="00D66B0E">
            <w:pPr>
              <w:jc w:val="center"/>
              <w:rPr>
                <w:b/>
              </w:rPr>
            </w:pPr>
            <w:r>
              <w:rPr>
                <w:b/>
              </w:rPr>
              <w:t>High</w:t>
            </w:r>
          </w:p>
        </w:tc>
      </w:tr>
      <w:tr w:rsidR="007C1BC4" w14:paraId="3764ADEA" w14:textId="77777777" w:rsidTr="00D66B0E">
        <w:trPr>
          <w:trHeight w:val="378"/>
        </w:trPr>
        <w:tc>
          <w:tcPr>
            <w:tcW w:w="2290" w:type="dxa"/>
          </w:tcPr>
          <w:p w14:paraId="4282CC8D" w14:textId="23D1F6C6" w:rsidR="007C1BC4" w:rsidRDefault="007C1BC4" w:rsidP="00D66B0E">
            <w:pPr>
              <w:jc w:val="center"/>
            </w:pPr>
            <w:r>
              <w:t>SE_CO</w:t>
            </w:r>
          </w:p>
        </w:tc>
        <w:tc>
          <w:tcPr>
            <w:tcW w:w="5378" w:type="dxa"/>
            <w:shd w:val="clear" w:color="auto" w:fill="auto"/>
          </w:tcPr>
          <w:p w14:paraId="2EEE2680" w14:textId="141321CC" w:rsidR="007C1BC4" w:rsidRDefault="007C1BC4" w:rsidP="00D66B0E">
            <w:pPr>
              <w:jc w:val="center"/>
              <w:rPr>
                <w:b/>
              </w:rPr>
            </w:pPr>
            <w:r>
              <w:rPr>
                <w:b/>
              </w:rPr>
              <w:t>Test the search functionality with the column only option selected only.</w:t>
            </w:r>
          </w:p>
        </w:tc>
        <w:tc>
          <w:tcPr>
            <w:tcW w:w="1638" w:type="dxa"/>
            <w:shd w:val="clear" w:color="auto" w:fill="auto"/>
          </w:tcPr>
          <w:p w14:paraId="0147B7D9" w14:textId="2EB94184" w:rsidR="007C1BC4" w:rsidRDefault="00D94044" w:rsidP="00D66B0E">
            <w:pPr>
              <w:jc w:val="center"/>
              <w:rPr>
                <w:b/>
              </w:rPr>
            </w:pPr>
            <w:r>
              <w:rPr>
                <w:b/>
              </w:rPr>
              <w:t>High</w:t>
            </w:r>
          </w:p>
        </w:tc>
      </w:tr>
      <w:tr w:rsidR="00281E11" w14:paraId="080838CE" w14:textId="77777777" w:rsidTr="00D66B0E">
        <w:trPr>
          <w:trHeight w:val="378"/>
        </w:trPr>
        <w:tc>
          <w:tcPr>
            <w:tcW w:w="2290" w:type="dxa"/>
          </w:tcPr>
          <w:p w14:paraId="4C5930E4" w14:textId="6AC3CFA0" w:rsidR="00281E11" w:rsidRDefault="00281E11" w:rsidP="00D66B0E">
            <w:pPr>
              <w:jc w:val="center"/>
            </w:pPr>
            <w:r>
              <w:t>SE_</w:t>
            </w:r>
            <w:r w:rsidR="00557E92">
              <w:t>AL</w:t>
            </w:r>
          </w:p>
        </w:tc>
        <w:tc>
          <w:tcPr>
            <w:tcW w:w="5378" w:type="dxa"/>
            <w:shd w:val="clear" w:color="auto" w:fill="auto"/>
          </w:tcPr>
          <w:p w14:paraId="14B56682" w14:textId="23189AB4" w:rsidR="00281E11" w:rsidRDefault="00281E11" w:rsidP="00D66B0E">
            <w:pPr>
              <w:jc w:val="center"/>
              <w:rPr>
                <w:b/>
              </w:rPr>
            </w:pPr>
            <w:r>
              <w:rPr>
                <w:b/>
              </w:rPr>
              <w:t>Test the search functionality with the whole words</w:t>
            </w:r>
            <w:r w:rsidR="00557E92">
              <w:rPr>
                <w:b/>
              </w:rPr>
              <w:t>,</w:t>
            </w:r>
            <w:r>
              <w:rPr>
                <w:b/>
              </w:rPr>
              <w:t xml:space="preserve"> matching case</w:t>
            </w:r>
            <w:r w:rsidR="00557E92">
              <w:rPr>
                <w:b/>
              </w:rPr>
              <w:t>, and this column only</w:t>
            </w:r>
            <w:r>
              <w:rPr>
                <w:b/>
              </w:rPr>
              <w:t xml:space="preserve"> option</w:t>
            </w:r>
            <w:r w:rsidR="00557E92">
              <w:rPr>
                <w:b/>
              </w:rPr>
              <w:t>s</w:t>
            </w:r>
            <w:r>
              <w:rPr>
                <w:b/>
              </w:rPr>
              <w:t xml:space="preserve"> selected.</w:t>
            </w:r>
          </w:p>
        </w:tc>
        <w:tc>
          <w:tcPr>
            <w:tcW w:w="1638" w:type="dxa"/>
            <w:shd w:val="clear" w:color="auto" w:fill="auto"/>
          </w:tcPr>
          <w:p w14:paraId="0E2A4E3D" w14:textId="17D19E4C" w:rsidR="00281E11" w:rsidRDefault="00D94044" w:rsidP="00D66B0E">
            <w:pPr>
              <w:jc w:val="center"/>
              <w:rPr>
                <w:b/>
              </w:rPr>
            </w:pPr>
            <w:r>
              <w:rPr>
                <w:b/>
              </w:rPr>
              <w:t>High</w:t>
            </w:r>
          </w:p>
        </w:tc>
      </w:tr>
      <w:tr w:rsidR="007378E1" w14:paraId="31469BA5" w14:textId="77777777" w:rsidTr="00D66B0E">
        <w:trPr>
          <w:trHeight w:val="378"/>
        </w:trPr>
        <w:tc>
          <w:tcPr>
            <w:tcW w:w="2290" w:type="dxa"/>
          </w:tcPr>
          <w:p w14:paraId="77813041" w14:textId="767BF17B" w:rsidR="007378E1" w:rsidRDefault="00001B06" w:rsidP="00D66B0E">
            <w:pPr>
              <w:jc w:val="center"/>
            </w:pPr>
            <w:r>
              <w:t>SE_RE</w:t>
            </w:r>
          </w:p>
        </w:tc>
        <w:tc>
          <w:tcPr>
            <w:tcW w:w="5378" w:type="dxa"/>
            <w:shd w:val="clear" w:color="auto" w:fill="auto"/>
          </w:tcPr>
          <w:p w14:paraId="32251757" w14:textId="638D7F00" w:rsidR="007378E1" w:rsidRDefault="00001B06" w:rsidP="00D66B0E">
            <w:pPr>
              <w:jc w:val="center"/>
              <w:rPr>
                <w:b/>
              </w:rPr>
            </w:pPr>
            <w:r>
              <w:rPr>
                <w:b/>
              </w:rPr>
              <w:t>Test the search and replace functionality</w:t>
            </w:r>
          </w:p>
        </w:tc>
        <w:tc>
          <w:tcPr>
            <w:tcW w:w="1638" w:type="dxa"/>
            <w:shd w:val="clear" w:color="auto" w:fill="auto"/>
          </w:tcPr>
          <w:p w14:paraId="53FD2378" w14:textId="2E014D47" w:rsidR="007378E1" w:rsidRDefault="00BB76DD" w:rsidP="00D66B0E">
            <w:pPr>
              <w:jc w:val="center"/>
              <w:rPr>
                <w:b/>
              </w:rPr>
            </w:pPr>
            <w:r>
              <w:rPr>
                <w:b/>
              </w:rPr>
              <w:t>High</w:t>
            </w:r>
          </w:p>
        </w:tc>
      </w:tr>
      <w:tr w:rsidR="007378E1" w14:paraId="2C58664D" w14:textId="77777777" w:rsidTr="00D66B0E">
        <w:trPr>
          <w:trHeight w:val="378"/>
        </w:trPr>
        <w:tc>
          <w:tcPr>
            <w:tcW w:w="2290" w:type="dxa"/>
          </w:tcPr>
          <w:p w14:paraId="7CCDD5BD" w14:textId="3D254506" w:rsidR="007378E1" w:rsidRDefault="00001B06" w:rsidP="00D66B0E">
            <w:pPr>
              <w:jc w:val="center"/>
            </w:pPr>
            <w:r>
              <w:t>SE_RA</w:t>
            </w:r>
          </w:p>
        </w:tc>
        <w:tc>
          <w:tcPr>
            <w:tcW w:w="5378" w:type="dxa"/>
            <w:shd w:val="clear" w:color="auto" w:fill="auto"/>
          </w:tcPr>
          <w:p w14:paraId="7F8DBAD4" w14:textId="6D1A1119" w:rsidR="007378E1" w:rsidRDefault="007378E1" w:rsidP="00D66B0E">
            <w:pPr>
              <w:jc w:val="center"/>
              <w:rPr>
                <w:b/>
              </w:rPr>
            </w:pPr>
            <w:r>
              <w:rPr>
                <w:b/>
              </w:rPr>
              <w:t xml:space="preserve">Test the </w:t>
            </w:r>
            <w:r w:rsidR="00001B06">
              <w:rPr>
                <w:b/>
              </w:rPr>
              <w:t>search and replace functionality</w:t>
            </w:r>
          </w:p>
        </w:tc>
        <w:tc>
          <w:tcPr>
            <w:tcW w:w="1638" w:type="dxa"/>
            <w:shd w:val="clear" w:color="auto" w:fill="auto"/>
          </w:tcPr>
          <w:p w14:paraId="7B454AED" w14:textId="65C0AA65" w:rsidR="007378E1" w:rsidRDefault="00BB76DD" w:rsidP="00D66B0E">
            <w:pPr>
              <w:jc w:val="center"/>
              <w:rPr>
                <w:b/>
              </w:rPr>
            </w:pPr>
            <w:r>
              <w:rPr>
                <w:b/>
              </w:rPr>
              <w:t>High</w:t>
            </w:r>
          </w:p>
        </w:tc>
      </w:tr>
    </w:tbl>
    <w:p w14:paraId="66BDEDFC" w14:textId="77777777" w:rsidR="009069AE" w:rsidRDefault="009069AE" w:rsidP="009069AE">
      <w:commentRangeStart w:id="42"/>
      <w:commentRangeStart w:id="43"/>
      <w:commentRangeEnd w:id="42"/>
      <w:r>
        <w:rPr>
          <w:rStyle w:val="CommentReference"/>
        </w:rPr>
        <w:commentReference w:id="42"/>
      </w:r>
      <w:commentRangeEnd w:id="43"/>
      <w:r>
        <w:rPr>
          <w:rStyle w:val="CommentReference"/>
        </w:rPr>
        <w:commentReference w:id="43"/>
      </w:r>
      <w:commentRangeStart w:id="44"/>
      <w:commentRangeEnd w:id="44"/>
      <w:r>
        <w:rPr>
          <w:rStyle w:val="CommentReference"/>
        </w:rPr>
        <w:commentReference w:id="44"/>
      </w:r>
    </w:p>
    <w:p w14:paraId="1F5FB8F0" w14:textId="77777777" w:rsidR="009069AE" w:rsidRPr="00130598" w:rsidRDefault="009069AE" w:rsidP="009069AE">
      <w:pPr>
        <w:pStyle w:val="ListBullet"/>
        <w:numPr>
          <w:ilvl w:val="0"/>
          <w:numId w:val="0"/>
        </w:numPr>
        <w:ind w:left="576" w:hanging="360"/>
      </w:pPr>
    </w:p>
    <w:p w14:paraId="3646813E" w14:textId="77777777" w:rsidR="009069AE" w:rsidRDefault="009069AE">
      <w:pPr>
        <w:pStyle w:val="ListBullet"/>
        <w:numPr>
          <w:ilvl w:val="0"/>
          <w:numId w:val="0"/>
        </w:numPr>
        <w:ind w:left="576" w:hanging="360"/>
      </w:pPr>
    </w:p>
    <w:p w14:paraId="49D8E7E3" w14:textId="4597624C" w:rsidR="00941D93" w:rsidRDefault="00941D93" w:rsidP="003A7CA6">
      <w:pPr>
        <w:pStyle w:val="Heading1"/>
      </w:pPr>
      <w:bookmarkStart w:id="45" w:name="_Toc38491910"/>
      <w:r>
        <w:lastRenderedPageBreak/>
        <w:t>Test</w:t>
      </w:r>
      <w:r w:rsidR="00366A96">
        <w:t xml:space="preserve"> Filter and Search </w:t>
      </w:r>
      <w:r w:rsidR="00175B7F">
        <w:t>Functions.</w:t>
      </w:r>
      <w:bookmarkEnd w:id="45"/>
    </w:p>
    <w:p w14:paraId="7AA7A7FC" w14:textId="1ADEB8B8" w:rsidR="00B34944" w:rsidRDefault="00426D93" w:rsidP="00B34944">
      <w:pPr>
        <w:pStyle w:val="Paragraph"/>
      </w:pPr>
      <w:r>
        <w:t>The test cases will be working with a provided file named “T</w:t>
      </w:r>
      <w:r w:rsidR="00E21FF2">
        <w:t>ES</w:t>
      </w:r>
      <w:r>
        <w:t>T_DB.</w:t>
      </w:r>
      <w:r w:rsidR="00E21FF2">
        <w:t>XML” to be use for all test cases. All test cases will begin with a new instance of the system</w:t>
      </w:r>
      <w:r w:rsidR="008B13E2">
        <w:t xml:space="preserve">. Each test case will include the expected results that will determine the test </w:t>
      </w:r>
      <w:r w:rsidR="001B7B56">
        <w:t xml:space="preserve">status. Once a test case has been passed, the test case will be updated to a “Passing” status </w:t>
      </w:r>
      <w:r w:rsidR="00321B88">
        <w:t>and be properly documented with any remarks from the tester, along with the date the test was completed.</w:t>
      </w:r>
    </w:p>
    <w:p w14:paraId="0CE465C3" w14:textId="25DADF46" w:rsidR="00941D93" w:rsidRDefault="00B34944" w:rsidP="00B34944">
      <w:pPr>
        <w:pStyle w:val="Heading2"/>
      </w:pPr>
      <w:bookmarkStart w:id="46" w:name="_Toc38491911"/>
      <w:r>
        <w:t xml:space="preserve">Test </w:t>
      </w:r>
      <w:r w:rsidR="00B43CB4">
        <w:t>AND_V</w:t>
      </w:r>
      <w:bookmarkEnd w:id="46"/>
    </w:p>
    <w:p w14:paraId="31209D04" w14:textId="77777777" w:rsidR="00B34944" w:rsidRDefault="00B34944"/>
    <w:p w14:paraId="4B347E9D" w14:textId="0ED513E5" w:rsidR="00941D93" w:rsidRPr="00B43CB4" w:rsidRDefault="00941D93">
      <w:r w:rsidRPr="00B34944">
        <w:rPr>
          <w:b/>
          <w:bCs/>
        </w:rPr>
        <w:t xml:space="preserve">Objective: </w:t>
      </w:r>
      <w:r w:rsidR="00B43CB4">
        <w:t>Test the functionality of the filter option with the “AND” option selected.</w:t>
      </w:r>
    </w:p>
    <w:p w14:paraId="2F49555F" w14:textId="2B42A62B" w:rsidR="00941D93" w:rsidRDefault="00941D93">
      <w:pPr>
        <w:sectPr w:rsidR="00941D93">
          <w:headerReference w:type="default" r:id="rId15"/>
          <w:footerReference w:type="default" r:id="rId16"/>
          <w:pgSz w:w="12240" w:h="15840" w:code="1"/>
          <w:pgMar w:top="1440" w:right="1440" w:bottom="1440" w:left="1800" w:header="720" w:footer="720" w:gutter="0"/>
          <w:pgNumType w:start="1"/>
          <w:cols w:space="720"/>
        </w:sectPr>
      </w:pPr>
      <w:r w:rsidRPr="4EBFEE9F">
        <w:rPr>
          <w:b/>
          <w:bCs/>
        </w:rPr>
        <w:t>Notes:</w:t>
      </w:r>
      <w:r>
        <w:t xml:space="preserve"> </w:t>
      </w:r>
      <w:r w:rsidR="009651BD">
        <w:t>The “AND” filter function</w:t>
      </w:r>
      <w:r w:rsidR="00D15CEF">
        <w:t xml:space="preserve"> filters the table to display only </w:t>
      </w:r>
      <w:r w:rsidR="00095E03">
        <w:t>those rows</w:t>
      </w:r>
      <w:r w:rsidR="00C7707C">
        <w:t xml:space="preserve"> </w:t>
      </w:r>
      <w:r w:rsidR="00D15CEF">
        <w:t>meeting all the criteria entered.</w:t>
      </w:r>
      <w:r w:rsidR="009651BD">
        <w:t xml:space="preserve"> </w:t>
      </w:r>
    </w:p>
    <w:p w14:paraId="2B5CF75A" w14:textId="77777777" w:rsidR="00941D93" w:rsidRDefault="00941D93">
      <w:pPr>
        <w:pStyle w:val="Paragraph"/>
        <w:sectPr w:rsidR="00941D93">
          <w:type w:val="continuous"/>
          <w:pgSz w:w="12240" w:h="15840" w:code="1"/>
          <w:pgMar w:top="1440" w:right="1440" w:bottom="1440" w:left="1800" w:header="720" w:footer="720" w:gutter="0"/>
          <w:cols w:space="720"/>
        </w:sectPr>
      </w:pPr>
    </w:p>
    <w:p w14:paraId="288A095E" w14:textId="77777777"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3"/>
        <w:gridCol w:w="2359"/>
        <w:gridCol w:w="858"/>
        <w:gridCol w:w="15"/>
        <w:gridCol w:w="212"/>
        <w:gridCol w:w="3547"/>
        <w:gridCol w:w="1326"/>
      </w:tblGrid>
      <w:tr w:rsidR="00941D93" w14:paraId="76FF752C" w14:textId="77777777" w:rsidTr="1CE1A2AD">
        <w:trPr>
          <w:cantSplit/>
          <w:trHeight w:val="300"/>
        </w:trPr>
        <w:tc>
          <w:tcPr>
            <w:tcW w:w="4525" w:type="dxa"/>
            <w:gridSpan w:val="4"/>
          </w:tcPr>
          <w:p w14:paraId="52963489" w14:textId="6464B399" w:rsidR="00941D93" w:rsidRDefault="00941D93">
            <w:r>
              <w:t xml:space="preserve">Test No.: </w:t>
            </w:r>
            <w:r w:rsidR="00B43CB4">
              <w:t>AND_V</w:t>
            </w:r>
          </w:p>
        </w:tc>
        <w:tc>
          <w:tcPr>
            <w:tcW w:w="4691" w:type="dxa"/>
            <w:gridSpan w:val="3"/>
          </w:tcPr>
          <w:p w14:paraId="676A605B" w14:textId="7458DF57" w:rsidR="00941D93" w:rsidRDefault="00941D93">
            <w:r>
              <w:t xml:space="preserve">Current Status: </w:t>
            </w:r>
            <w:r w:rsidR="00B43CB4">
              <w:t>Pending</w:t>
            </w:r>
          </w:p>
        </w:tc>
      </w:tr>
      <w:tr w:rsidR="00941D93" w14:paraId="2FEAFD88" w14:textId="77777777" w:rsidTr="1CE1A2AD">
        <w:trPr>
          <w:cantSplit/>
          <w:trHeight w:val="300"/>
        </w:trPr>
        <w:tc>
          <w:tcPr>
            <w:tcW w:w="9216" w:type="dxa"/>
            <w:gridSpan w:val="7"/>
          </w:tcPr>
          <w:p w14:paraId="413F0B53" w14:textId="75473E41" w:rsidR="00941D93" w:rsidRPr="00E47986" w:rsidRDefault="00941D93">
            <w:r w:rsidRPr="00E47986">
              <w:t xml:space="preserve">Test title:  </w:t>
            </w:r>
            <w:r w:rsidR="00B43CB4">
              <w:t>Test “AND” filter with valid input.</w:t>
            </w:r>
          </w:p>
          <w:p w14:paraId="2AA25030" w14:textId="77777777" w:rsidR="00941D93" w:rsidRPr="00E47986" w:rsidRDefault="00941D93"/>
        </w:tc>
      </w:tr>
      <w:tr w:rsidR="00941D93" w14:paraId="2540DB7E" w14:textId="77777777" w:rsidTr="1CE1A2AD">
        <w:trPr>
          <w:cantSplit/>
          <w:trHeight w:val="1070"/>
        </w:trPr>
        <w:tc>
          <w:tcPr>
            <w:tcW w:w="9216" w:type="dxa"/>
            <w:gridSpan w:val="7"/>
          </w:tcPr>
          <w:p w14:paraId="650D17CE" w14:textId="5CA7A1B2" w:rsidR="00B43CB4" w:rsidRPr="00E47986" w:rsidRDefault="00941D93" w:rsidP="00B43CB4">
            <w:r>
              <w:t xml:space="preserve">Testing approach: </w:t>
            </w:r>
            <w:r w:rsidR="00B43CB4">
              <w:t xml:space="preserve">The test will be making use of an existing database that will be included. </w:t>
            </w:r>
            <w:r w:rsidR="317E06A7">
              <w:t xml:space="preserve">By </w:t>
            </w:r>
            <w:r w:rsidR="08A8FD86">
              <w:t>default,</w:t>
            </w:r>
            <w:r w:rsidR="317E06A7">
              <w:t xml:space="preserve"> the “AND” filter is selected so there is no action to be taken before conducting the test.</w:t>
            </w:r>
            <w:r w:rsidR="32C3ABB4">
              <w:t xml:space="preserve"> The test will be conducted from the beginning by opening a new instance of the system.</w:t>
            </w:r>
          </w:p>
          <w:p w14:paraId="42572C07" w14:textId="492C2997" w:rsidR="00941D93" w:rsidRPr="00E47986" w:rsidRDefault="00941D93"/>
        </w:tc>
      </w:tr>
      <w:tr w:rsidR="00941D93" w14:paraId="782AF4DE" w14:textId="77777777" w:rsidTr="1CE1A2AD">
        <w:trPr>
          <w:cantSplit/>
          <w:trHeight w:val="4130"/>
        </w:trPr>
        <w:tc>
          <w:tcPr>
            <w:tcW w:w="945" w:type="dxa"/>
          </w:tcPr>
          <w:p w14:paraId="4431272C" w14:textId="77777777" w:rsidR="00941D93" w:rsidRDefault="00941D93">
            <w:r>
              <w:t>STEP</w:t>
            </w:r>
          </w:p>
          <w:p w14:paraId="2CB897E1" w14:textId="77777777" w:rsidR="00941D93" w:rsidRDefault="00941D93"/>
          <w:p w14:paraId="40A764DC" w14:textId="76F1262D" w:rsidR="00941D93" w:rsidRDefault="00B43CB4">
            <w:r>
              <w:t>1</w:t>
            </w:r>
          </w:p>
        </w:tc>
        <w:tc>
          <w:tcPr>
            <w:tcW w:w="2405" w:type="dxa"/>
          </w:tcPr>
          <w:p w14:paraId="70D528C1" w14:textId="77777777" w:rsidR="00941D93" w:rsidRDefault="00941D93">
            <w:r>
              <w:t>OPERATOR ACTION</w:t>
            </w:r>
          </w:p>
          <w:p w14:paraId="76ABFA78" w14:textId="77777777" w:rsidR="00941D93" w:rsidRDefault="00941D93"/>
          <w:p w14:paraId="008DB5C3" w14:textId="47ED6CAC" w:rsidR="00B43CB4" w:rsidRDefault="00B43CB4">
            <w:r>
              <w:t>Open dbEdit System.</w:t>
            </w:r>
          </w:p>
        </w:tc>
        <w:tc>
          <w:tcPr>
            <w:tcW w:w="1663" w:type="dxa"/>
            <w:gridSpan w:val="3"/>
          </w:tcPr>
          <w:p w14:paraId="57829842" w14:textId="77777777" w:rsidR="00941D93" w:rsidRDefault="00941D93">
            <w:r>
              <w:t>PURPOSE</w:t>
            </w:r>
          </w:p>
          <w:p w14:paraId="48181270" w14:textId="77777777" w:rsidR="00941D93" w:rsidRDefault="00941D93"/>
          <w:p w14:paraId="5E883EA8" w14:textId="4534EB2B" w:rsidR="00941D93" w:rsidRDefault="00B43CB4">
            <w:r>
              <w:t>Open the system for use.</w:t>
            </w:r>
          </w:p>
        </w:tc>
        <w:tc>
          <w:tcPr>
            <w:tcW w:w="2455" w:type="dxa"/>
          </w:tcPr>
          <w:p w14:paraId="2BD8A96B" w14:textId="77777777" w:rsidR="00941D93" w:rsidRDefault="00941D93">
            <w:r>
              <w:t>EXEPCTED RESULTS</w:t>
            </w:r>
          </w:p>
          <w:p w14:paraId="31E84769" w14:textId="77777777" w:rsidR="00941D93" w:rsidRDefault="00941D93"/>
          <w:p w14:paraId="3708634F" w14:textId="7C6FD1BA" w:rsidR="00941D93" w:rsidRDefault="00B43CB4">
            <w:r>
              <w:t>System will open displaying a blank</w:t>
            </w:r>
            <w:r w:rsidR="006365C1">
              <w:t xml:space="preserve"> window labeled Table Name and the tool bar with File and Search options.</w:t>
            </w:r>
          </w:p>
        </w:tc>
        <w:tc>
          <w:tcPr>
            <w:tcW w:w="1748" w:type="dxa"/>
          </w:tcPr>
          <w:p w14:paraId="57D69135" w14:textId="77777777" w:rsidR="00941D93" w:rsidRDefault="00941D93">
            <w:r>
              <w:t>COMMENTS</w:t>
            </w:r>
          </w:p>
          <w:p w14:paraId="5D8D9158" w14:textId="77777777" w:rsidR="00941D93" w:rsidRDefault="00941D93"/>
          <w:p w14:paraId="1B0DB6CF" w14:textId="77777777" w:rsidR="00941D93" w:rsidRDefault="00941D93"/>
        </w:tc>
      </w:tr>
      <w:tr w:rsidR="006365C1" w14:paraId="3C6D0D67" w14:textId="77777777" w:rsidTr="1CE1A2AD">
        <w:trPr>
          <w:cantSplit/>
          <w:trHeight w:val="4130"/>
        </w:trPr>
        <w:tc>
          <w:tcPr>
            <w:tcW w:w="945" w:type="dxa"/>
          </w:tcPr>
          <w:p w14:paraId="7377049B" w14:textId="77777777" w:rsidR="006365C1" w:rsidRDefault="006365C1" w:rsidP="006365C1"/>
          <w:p w14:paraId="56BF5234" w14:textId="77777777" w:rsidR="006365C1" w:rsidRDefault="006365C1" w:rsidP="006365C1"/>
          <w:p w14:paraId="0C6B65FB" w14:textId="77777777" w:rsidR="006365C1" w:rsidRDefault="006365C1" w:rsidP="006365C1"/>
          <w:p w14:paraId="6183DF29" w14:textId="04C17328" w:rsidR="006365C1" w:rsidRDefault="006365C1" w:rsidP="006365C1">
            <w:r>
              <w:t>2</w:t>
            </w:r>
          </w:p>
        </w:tc>
        <w:tc>
          <w:tcPr>
            <w:tcW w:w="2405" w:type="dxa"/>
          </w:tcPr>
          <w:p w14:paraId="572DF937" w14:textId="77777777" w:rsidR="006365C1" w:rsidRDefault="006365C1" w:rsidP="006365C1"/>
          <w:p w14:paraId="1B151E35" w14:textId="1F48768F" w:rsidR="006365C1" w:rsidRDefault="006365C1" w:rsidP="006365C1">
            <w:r>
              <w:t>From the tool bar select “File” then from the menu select the option “Open”</w:t>
            </w:r>
          </w:p>
        </w:tc>
        <w:tc>
          <w:tcPr>
            <w:tcW w:w="1663" w:type="dxa"/>
            <w:gridSpan w:val="3"/>
          </w:tcPr>
          <w:p w14:paraId="5602BBEF" w14:textId="77777777" w:rsidR="006365C1" w:rsidRDefault="006365C1" w:rsidP="006365C1"/>
          <w:p w14:paraId="1434A9D4" w14:textId="01452C60" w:rsidR="006365C1" w:rsidRDefault="006365C1" w:rsidP="006365C1">
            <w:r>
              <w:t>This will allow the user to select the data file.</w:t>
            </w:r>
          </w:p>
        </w:tc>
        <w:tc>
          <w:tcPr>
            <w:tcW w:w="2455" w:type="dxa"/>
          </w:tcPr>
          <w:p w14:paraId="311D757B" w14:textId="77777777" w:rsidR="006365C1" w:rsidRDefault="006365C1" w:rsidP="006365C1"/>
          <w:p w14:paraId="4363E3EF" w14:textId="5230B943" w:rsidR="006365C1" w:rsidRDefault="006365C1" w:rsidP="006365C1">
            <w:r>
              <w:t>This step should open a file browser window from which you will find a list of files.</w:t>
            </w:r>
          </w:p>
        </w:tc>
        <w:tc>
          <w:tcPr>
            <w:tcW w:w="1748" w:type="dxa"/>
          </w:tcPr>
          <w:p w14:paraId="6A2C3152" w14:textId="77777777" w:rsidR="006365C1" w:rsidRDefault="006365C1" w:rsidP="006365C1"/>
        </w:tc>
      </w:tr>
      <w:tr w:rsidR="006365C1" w14:paraId="11C3C8DC" w14:textId="77777777" w:rsidTr="1CE1A2AD">
        <w:trPr>
          <w:cantSplit/>
          <w:trHeight w:val="4130"/>
        </w:trPr>
        <w:tc>
          <w:tcPr>
            <w:tcW w:w="945" w:type="dxa"/>
          </w:tcPr>
          <w:p w14:paraId="78ABB3C2" w14:textId="77777777" w:rsidR="006365C1" w:rsidRDefault="006365C1" w:rsidP="006365C1"/>
          <w:p w14:paraId="133F6588" w14:textId="6E1C0226" w:rsidR="006365C1" w:rsidRDefault="006365C1" w:rsidP="006365C1">
            <w:r>
              <w:t>3</w:t>
            </w:r>
          </w:p>
        </w:tc>
        <w:tc>
          <w:tcPr>
            <w:tcW w:w="2405" w:type="dxa"/>
          </w:tcPr>
          <w:p w14:paraId="55512AC4" w14:textId="77777777" w:rsidR="006365C1" w:rsidRDefault="006365C1" w:rsidP="006365C1"/>
          <w:p w14:paraId="0226CAD5" w14:textId="03F38F8E" w:rsidR="006365C1" w:rsidRDefault="006365C1" w:rsidP="006365C1">
            <w:r>
              <w:t>Select the file named “TEST_DB</w:t>
            </w:r>
            <w:r w:rsidR="00070608">
              <w:t>.xml</w:t>
            </w:r>
            <w:r>
              <w:t>” from the file browser and press the open button.</w:t>
            </w:r>
          </w:p>
        </w:tc>
        <w:tc>
          <w:tcPr>
            <w:tcW w:w="1663" w:type="dxa"/>
            <w:gridSpan w:val="3"/>
          </w:tcPr>
          <w:p w14:paraId="3DB1EC34" w14:textId="77777777" w:rsidR="006365C1" w:rsidRDefault="006365C1" w:rsidP="006365C1"/>
          <w:p w14:paraId="253FF83D" w14:textId="36631D5E" w:rsidR="006365C1" w:rsidRDefault="006365C1" w:rsidP="006365C1">
            <w:r>
              <w:t>This step will load the data file into the editor.</w:t>
            </w:r>
          </w:p>
        </w:tc>
        <w:tc>
          <w:tcPr>
            <w:tcW w:w="2455" w:type="dxa"/>
          </w:tcPr>
          <w:p w14:paraId="743ACFE7" w14:textId="77777777" w:rsidR="006365C1" w:rsidRDefault="006365C1" w:rsidP="006365C1"/>
          <w:p w14:paraId="419BCD18" w14:textId="4F1A6F9B" w:rsidR="006365C1" w:rsidRDefault="006365C1" w:rsidP="006365C1">
            <w:r>
              <w:t xml:space="preserve">The previously blank window should now display three tables labeled </w:t>
            </w:r>
            <w:r w:rsidR="00095E03">
              <w:t>“BIG</w:t>
            </w:r>
            <w:r>
              <w:t>_TABLE”,</w:t>
            </w:r>
          </w:p>
          <w:p w14:paraId="7FADB8FC" w14:textId="77777777" w:rsidR="006365C1" w:rsidRDefault="006365C1" w:rsidP="006365C1">
            <w:r>
              <w:t>“CONSTRAINT_TABLE”,</w:t>
            </w:r>
          </w:p>
          <w:p w14:paraId="2223121B" w14:textId="6FFA2B89" w:rsidR="006365C1" w:rsidRDefault="006365C1" w:rsidP="006365C1">
            <w:r>
              <w:t>and “TYPE_TABLE”</w:t>
            </w:r>
          </w:p>
        </w:tc>
        <w:tc>
          <w:tcPr>
            <w:tcW w:w="1748" w:type="dxa"/>
          </w:tcPr>
          <w:p w14:paraId="367A6D67" w14:textId="77777777" w:rsidR="006365C1" w:rsidRDefault="006365C1" w:rsidP="006365C1"/>
        </w:tc>
      </w:tr>
      <w:tr w:rsidR="00973332" w14:paraId="693BDD65" w14:textId="77777777" w:rsidTr="1CE1A2AD">
        <w:trPr>
          <w:cantSplit/>
          <w:trHeight w:val="4130"/>
        </w:trPr>
        <w:tc>
          <w:tcPr>
            <w:tcW w:w="945" w:type="dxa"/>
          </w:tcPr>
          <w:p w14:paraId="5155FEA5" w14:textId="77777777" w:rsidR="00973332" w:rsidRDefault="00973332" w:rsidP="006365C1"/>
          <w:p w14:paraId="1E801E7B" w14:textId="6B16EC10" w:rsidR="00973332" w:rsidRDefault="00973332" w:rsidP="006365C1">
            <w:r>
              <w:t>4</w:t>
            </w:r>
          </w:p>
        </w:tc>
        <w:tc>
          <w:tcPr>
            <w:tcW w:w="2405" w:type="dxa"/>
          </w:tcPr>
          <w:p w14:paraId="48E32060" w14:textId="77777777" w:rsidR="00973332" w:rsidRDefault="00973332" w:rsidP="006365C1"/>
          <w:p w14:paraId="341E0D1B" w14:textId="3AAD67A5" w:rsidR="00973332" w:rsidRDefault="00973332" w:rsidP="006365C1">
            <w:r>
              <w:t>Double click on the table labeled “CONSTRAINT_TABLE”</w:t>
            </w:r>
          </w:p>
        </w:tc>
        <w:tc>
          <w:tcPr>
            <w:tcW w:w="1663" w:type="dxa"/>
            <w:gridSpan w:val="3"/>
          </w:tcPr>
          <w:p w14:paraId="650D56D3" w14:textId="77777777" w:rsidR="00973332" w:rsidRDefault="00973332" w:rsidP="006365C1"/>
          <w:p w14:paraId="7FE99607" w14:textId="029F6DE1" w:rsidR="00973332" w:rsidRDefault="00973332" w:rsidP="006365C1">
            <w:r>
              <w:t>The step will open the table in which the filter function is to be tested on.</w:t>
            </w:r>
          </w:p>
        </w:tc>
        <w:tc>
          <w:tcPr>
            <w:tcW w:w="2455" w:type="dxa"/>
          </w:tcPr>
          <w:p w14:paraId="76878BFC" w14:textId="77777777" w:rsidR="00973332" w:rsidRDefault="00973332" w:rsidP="006365C1"/>
          <w:p w14:paraId="3F2D86D9" w14:textId="3E9FD107" w:rsidR="00973332" w:rsidRDefault="00973332" w:rsidP="006365C1">
            <w:r>
              <w:t>A separate window will display with data from the table. The first of the row will be blank.</w:t>
            </w:r>
          </w:p>
        </w:tc>
        <w:tc>
          <w:tcPr>
            <w:tcW w:w="1748" w:type="dxa"/>
          </w:tcPr>
          <w:p w14:paraId="18087D49" w14:textId="77777777" w:rsidR="00973332" w:rsidRDefault="00973332" w:rsidP="006365C1"/>
          <w:p w14:paraId="509B19DC" w14:textId="0452E385" w:rsidR="00973332" w:rsidRDefault="00973332" w:rsidP="006365C1"/>
        </w:tc>
      </w:tr>
      <w:tr w:rsidR="00973332" w14:paraId="4F9D7213" w14:textId="77777777" w:rsidTr="1CE1A2AD">
        <w:trPr>
          <w:cantSplit/>
          <w:trHeight w:val="4130"/>
        </w:trPr>
        <w:tc>
          <w:tcPr>
            <w:tcW w:w="945" w:type="dxa"/>
          </w:tcPr>
          <w:p w14:paraId="105F6A3A" w14:textId="77777777" w:rsidR="00973332" w:rsidRDefault="00973332" w:rsidP="006365C1"/>
          <w:p w14:paraId="747FD0A5" w14:textId="377AEE90" w:rsidR="00973332" w:rsidRDefault="00973332" w:rsidP="006365C1">
            <w:r>
              <w:t>5</w:t>
            </w:r>
          </w:p>
        </w:tc>
        <w:tc>
          <w:tcPr>
            <w:tcW w:w="2405" w:type="dxa"/>
          </w:tcPr>
          <w:p w14:paraId="22AC863A" w14:textId="77777777" w:rsidR="00973332" w:rsidRDefault="00973332" w:rsidP="006365C1"/>
          <w:p w14:paraId="551A7BCD" w14:textId="77777777" w:rsidR="00973332" w:rsidRDefault="00973332" w:rsidP="006365C1">
            <w:r>
              <w:t>In the blank cell underneath the column labeled “INDEX”</w:t>
            </w:r>
          </w:p>
          <w:p w14:paraId="66743CE1" w14:textId="2C905C02" w:rsidR="00973332" w:rsidRDefault="317E06A7" w:rsidP="006365C1">
            <w:r>
              <w:t>Enter the following text “Start”. Press the “ENTER” key.</w:t>
            </w:r>
          </w:p>
        </w:tc>
        <w:tc>
          <w:tcPr>
            <w:tcW w:w="1663" w:type="dxa"/>
            <w:gridSpan w:val="3"/>
          </w:tcPr>
          <w:p w14:paraId="281D470D" w14:textId="77777777" w:rsidR="00973332" w:rsidRDefault="00973332" w:rsidP="006365C1"/>
          <w:p w14:paraId="14507628" w14:textId="1796B35D" w:rsidR="00973332" w:rsidRDefault="00973332" w:rsidP="006365C1">
            <w:r>
              <w:t>This will begin filtering the data.</w:t>
            </w:r>
          </w:p>
        </w:tc>
        <w:tc>
          <w:tcPr>
            <w:tcW w:w="2455" w:type="dxa"/>
          </w:tcPr>
          <w:p w14:paraId="17B4D7A5" w14:textId="77777777" w:rsidR="00973332" w:rsidRDefault="00973332" w:rsidP="006365C1"/>
          <w:p w14:paraId="3C81E1C4" w14:textId="5C0ACC7C" w:rsidR="00973332" w:rsidRDefault="00095E03" w:rsidP="006365C1">
            <w:commentRangeStart w:id="47"/>
            <w:commentRangeStart w:id="48"/>
            <w:commentRangeStart w:id="49"/>
            <w:commentRangeStart w:id="50"/>
            <w:commentRangeStart w:id="51"/>
            <w:r>
              <w:t>Only 8</w:t>
            </w:r>
            <w:r w:rsidR="4768FBCE">
              <w:t xml:space="preserve"> </w:t>
            </w:r>
            <w:r w:rsidR="4AAC0023">
              <w:t>rows containing the word “Start” on the index column will be displayed</w:t>
            </w:r>
            <w:commentRangeEnd w:id="47"/>
            <w:r>
              <w:rPr>
                <w:rStyle w:val="CommentReference"/>
              </w:rPr>
              <w:commentReference w:id="47"/>
            </w:r>
            <w:commentRangeEnd w:id="48"/>
            <w:r>
              <w:rPr>
                <w:rStyle w:val="CommentReference"/>
              </w:rPr>
              <w:commentReference w:id="48"/>
            </w:r>
            <w:commentRangeEnd w:id="49"/>
            <w:r>
              <w:rPr>
                <w:rStyle w:val="CommentReference"/>
              </w:rPr>
              <w:commentReference w:id="49"/>
            </w:r>
            <w:r w:rsidR="4AAC0023">
              <w:t>.</w:t>
            </w:r>
            <w:commentRangeEnd w:id="50"/>
            <w:r>
              <w:rPr>
                <w:rStyle w:val="CommentReference"/>
              </w:rPr>
              <w:commentReference w:id="50"/>
            </w:r>
            <w:commentRangeEnd w:id="51"/>
            <w:r>
              <w:rPr>
                <w:rStyle w:val="CommentReference"/>
              </w:rPr>
              <w:commentReference w:id="51"/>
            </w:r>
          </w:p>
          <w:p w14:paraId="7EFAF7CE" w14:textId="77777777" w:rsidR="006E3CD4" w:rsidRDefault="006E3CD4" w:rsidP="006365C1"/>
          <w:p w14:paraId="6DD19E04" w14:textId="6AD2B0DA" w:rsidR="006E3CD4" w:rsidRDefault="006E3CD4" w:rsidP="006365C1">
            <w:r>
              <w:t>See Figure 1 in appendix.</w:t>
            </w:r>
          </w:p>
        </w:tc>
        <w:tc>
          <w:tcPr>
            <w:tcW w:w="1748" w:type="dxa"/>
          </w:tcPr>
          <w:p w14:paraId="1DA7F638" w14:textId="77777777" w:rsidR="00973332" w:rsidRDefault="00973332" w:rsidP="006365C1"/>
        </w:tc>
      </w:tr>
      <w:tr w:rsidR="002934EC" w14:paraId="77B8DC2A" w14:textId="77777777" w:rsidTr="1CE1A2AD">
        <w:trPr>
          <w:cantSplit/>
          <w:trHeight w:val="4130"/>
        </w:trPr>
        <w:tc>
          <w:tcPr>
            <w:tcW w:w="945" w:type="dxa"/>
          </w:tcPr>
          <w:p w14:paraId="694A0446" w14:textId="77777777" w:rsidR="002934EC" w:rsidRDefault="002934EC" w:rsidP="002934EC"/>
          <w:p w14:paraId="694EE15A" w14:textId="5792EAF6" w:rsidR="002934EC" w:rsidRDefault="002934EC" w:rsidP="002934EC">
            <w:r>
              <w:t>6</w:t>
            </w:r>
          </w:p>
        </w:tc>
        <w:tc>
          <w:tcPr>
            <w:tcW w:w="2405" w:type="dxa"/>
          </w:tcPr>
          <w:p w14:paraId="58929021" w14:textId="77777777" w:rsidR="002934EC" w:rsidRDefault="002934EC" w:rsidP="002934EC"/>
          <w:p w14:paraId="09B028B8" w14:textId="1777B399" w:rsidR="002934EC" w:rsidRDefault="002934EC" w:rsidP="002934EC">
            <w:r>
              <w:t>In the blank cell underneath the column labeled “RESTRICTION_TYPE”</w:t>
            </w:r>
          </w:p>
          <w:p w14:paraId="1228345B" w14:textId="6BC451DF" w:rsidR="002934EC" w:rsidRDefault="002934EC" w:rsidP="002934EC">
            <w:r>
              <w:t>Enter the following text “Correct”. Press the “ENTER” key.</w:t>
            </w:r>
          </w:p>
        </w:tc>
        <w:tc>
          <w:tcPr>
            <w:tcW w:w="1663" w:type="dxa"/>
            <w:gridSpan w:val="3"/>
          </w:tcPr>
          <w:p w14:paraId="58F2DCAD" w14:textId="77777777" w:rsidR="002934EC" w:rsidRDefault="002934EC" w:rsidP="002934EC"/>
          <w:p w14:paraId="2B6D47CC" w14:textId="60B64F17" w:rsidR="002934EC" w:rsidRDefault="002934EC" w:rsidP="002934EC">
            <w:r>
              <w:t>This will exercise the “AND” option by filtering by two fields.</w:t>
            </w:r>
          </w:p>
        </w:tc>
        <w:tc>
          <w:tcPr>
            <w:tcW w:w="2455" w:type="dxa"/>
          </w:tcPr>
          <w:p w14:paraId="554BA0FD" w14:textId="77777777" w:rsidR="002934EC" w:rsidRDefault="002934EC" w:rsidP="002934EC"/>
          <w:p w14:paraId="0BB6EC9F" w14:textId="77777777" w:rsidR="002934EC" w:rsidRDefault="002934EC" w:rsidP="002934EC">
            <w:r>
              <w:t>Only 1 row should be displayed that contains “Start” in the index column and “correct” in the restriction type column.</w:t>
            </w:r>
          </w:p>
          <w:p w14:paraId="1A68348E" w14:textId="6591D8D4" w:rsidR="002934EC" w:rsidRDefault="002934EC" w:rsidP="002934EC">
            <w:r>
              <w:t>This demonstrates a successful test.</w:t>
            </w:r>
          </w:p>
        </w:tc>
        <w:tc>
          <w:tcPr>
            <w:tcW w:w="1748" w:type="dxa"/>
          </w:tcPr>
          <w:p w14:paraId="2FF98867" w14:textId="77777777" w:rsidR="002934EC" w:rsidRDefault="002934EC" w:rsidP="002934EC"/>
          <w:p w14:paraId="2AB4DE17" w14:textId="02E6111B" w:rsidR="002934EC" w:rsidRDefault="002934EC" w:rsidP="002934EC">
            <w:r>
              <w:t>Failure to display only one row indicates an error and test should fail.</w:t>
            </w:r>
          </w:p>
        </w:tc>
      </w:tr>
      <w:tr w:rsidR="002934EC" w14:paraId="74E085B7" w14:textId="77777777" w:rsidTr="1CE1A2AD">
        <w:trPr>
          <w:trHeight w:val="1250"/>
        </w:trPr>
        <w:tc>
          <w:tcPr>
            <w:tcW w:w="9216" w:type="dxa"/>
            <w:gridSpan w:val="7"/>
            <w:tcBorders>
              <w:bottom w:val="single" w:sz="4" w:space="0" w:color="auto"/>
            </w:tcBorders>
          </w:tcPr>
          <w:p w14:paraId="2300E867" w14:textId="16495F3C" w:rsidR="002934EC" w:rsidRDefault="002934EC" w:rsidP="002934EC">
            <w:r>
              <w:t>Concluding Remarks:</w:t>
            </w:r>
            <w:r w:rsidR="1613F90A">
              <w:t xml:space="preserve"> </w:t>
            </w:r>
            <w:commentRangeStart w:id="52"/>
            <w:commentRangeStart w:id="53"/>
            <w:commentRangeEnd w:id="52"/>
            <w:r>
              <w:rPr>
                <w:rStyle w:val="CommentReference"/>
              </w:rPr>
              <w:commentReference w:id="52"/>
            </w:r>
            <w:commentRangeEnd w:id="53"/>
            <w:r>
              <w:rPr>
                <w:rStyle w:val="CommentReference"/>
              </w:rPr>
              <w:commentReference w:id="53"/>
            </w:r>
            <w:commentRangeStart w:id="54"/>
            <w:commentRangeEnd w:id="54"/>
            <w:r>
              <w:rPr>
                <w:rStyle w:val="CommentReference"/>
              </w:rPr>
              <w:commentReference w:id="54"/>
            </w:r>
          </w:p>
        </w:tc>
      </w:tr>
      <w:tr w:rsidR="002934EC" w14:paraId="629AE4C1" w14:textId="77777777" w:rsidTr="1CE1A2AD">
        <w:trPr>
          <w:trHeight w:val="890"/>
        </w:trPr>
        <w:tc>
          <w:tcPr>
            <w:tcW w:w="4514" w:type="dxa"/>
            <w:gridSpan w:val="3"/>
          </w:tcPr>
          <w:p w14:paraId="6476B690" w14:textId="77777777" w:rsidR="002934EC" w:rsidRPr="00A91FA8" w:rsidRDefault="002934EC" w:rsidP="002934EC">
            <w:pPr>
              <w:rPr>
                <w:lang w:val="es-MX"/>
              </w:rPr>
            </w:pPr>
            <w:r w:rsidRPr="00A91FA8">
              <w:rPr>
                <w:lang w:val="es-MX"/>
              </w:rPr>
              <w:t xml:space="preserve">Testing Team: </w:t>
            </w:r>
          </w:p>
          <w:p w14:paraId="7DA63A17" w14:textId="253A646C" w:rsidR="002934EC" w:rsidRDefault="002934EC" w:rsidP="002934EC">
            <w:pPr>
              <w:rPr>
                <w:lang w:val="es-MX"/>
              </w:rPr>
            </w:pPr>
            <w:commentRangeStart w:id="55"/>
            <w:commentRangeStart w:id="56"/>
            <w:commentRangeEnd w:id="55"/>
            <w:r>
              <w:rPr>
                <w:rStyle w:val="CommentReference"/>
              </w:rPr>
              <w:commentReference w:id="55"/>
            </w:r>
            <w:commentRangeEnd w:id="56"/>
            <w:r>
              <w:rPr>
                <w:rStyle w:val="CommentReference"/>
              </w:rPr>
              <w:commentReference w:id="56"/>
            </w:r>
            <w:commentRangeStart w:id="57"/>
            <w:commentRangeEnd w:id="57"/>
            <w:r>
              <w:rPr>
                <w:rStyle w:val="CommentReference"/>
              </w:rPr>
              <w:commentReference w:id="57"/>
            </w:r>
            <w:commentRangeStart w:id="58"/>
            <w:commentRangeStart w:id="59"/>
            <w:commentRangeEnd w:id="58"/>
            <w:r>
              <w:rPr>
                <w:rStyle w:val="CommentReference"/>
              </w:rPr>
              <w:commentReference w:id="58"/>
            </w:r>
            <w:commentRangeEnd w:id="59"/>
            <w:r w:rsidR="00A91FA8">
              <w:rPr>
                <w:rStyle w:val="CommentReference"/>
              </w:rPr>
              <w:commentReference w:id="59"/>
            </w:r>
          </w:p>
          <w:p w14:paraId="3946A088" w14:textId="7F37D1C5" w:rsidR="00C7707C" w:rsidRPr="00883607" w:rsidRDefault="00C7707C" w:rsidP="002934EC">
            <w:pPr>
              <w:rPr>
                <w:lang w:val="es-MX"/>
              </w:rPr>
            </w:pPr>
          </w:p>
        </w:tc>
        <w:tc>
          <w:tcPr>
            <w:tcW w:w="4702" w:type="dxa"/>
            <w:gridSpan w:val="4"/>
          </w:tcPr>
          <w:p w14:paraId="658962A9" w14:textId="77777777" w:rsidR="002934EC" w:rsidRDefault="002934EC" w:rsidP="002934EC">
            <w:r>
              <w:t>Date Completed:</w:t>
            </w:r>
          </w:p>
        </w:tc>
      </w:tr>
    </w:tbl>
    <w:p w14:paraId="72F021D7" w14:textId="4E24BF51" w:rsidR="004706B7" w:rsidRPr="004706B7" w:rsidRDefault="002934EC" w:rsidP="002934EC">
      <w:pPr>
        <w:pStyle w:val="Heading2"/>
      </w:pPr>
      <w:bookmarkStart w:id="60" w:name="_Toc38491912"/>
      <w:r>
        <w:t>T</w:t>
      </w:r>
      <w:r w:rsidR="00001B06">
        <w:t>est</w:t>
      </w:r>
      <w:r>
        <w:t xml:space="preserve"> </w:t>
      </w:r>
      <w:r w:rsidR="007378E1">
        <w:t>OR_V</w:t>
      </w:r>
      <w:bookmarkEnd w:id="60"/>
    </w:p>
    <w:p w14:paraId="24D0F293" w14:textId="77777777" w:rsidR="007378E1" w:rsidRDefault="007378E1" w:rsidP="007378E1">
      <w:pPr>
        <w:rPr>
          <w:b/>
          <w:bCs/>
        </w:rPr>
      </w:pPr>
    </w:p>
    <w:p w14:paraId="070F374A" w14:textId="2AD06163" w:rsidR="007378E1" w:rsidRPr="00B43CB4" w:rsidRDefault="007378E1" w:rsidP="007378E1">
      <w:r w:rsidRPr="00B34944">
        <w:rPr>
          <w:b/>
          <w:bCs/>
        </w:rPr>
        <w:t xml:space="preserve">Objective: </w:t>
      </w:r>
      <w:r>
        <w:t>Test the functionality of the filter option with the “OR” option selected.</w:t>
      </w:r>
    </w:p>
    <w:p w14:paraId="6DC8C67B" w14:textId="6D76F9BC" w:rsidR="007378E1" w:rsidRDefault="007378E1" w:rsidP="007378E1">
      <w:pPr>
        <w:sectPr w:rsidR="007378E1" w:rsidSect="007378E1">
          <w:headerReference w:type="default" r:id="rId17"/>
          <w:footerReference w:type="default" r:id="rId18"/>
          <w:type w:val="continuous"/>
          <w:pgSz w:w="12240" w:h="15840" w:code="1"/>
          <w:pgMar w:top="1440" w:right="1440" w:bottom="1440" w:left="1800" w:header="720" w:footer="720" w:gutter="0"/>
          <w:pgNumType w:start="1"/>
          <w:cols w:space="720"/>
        </w:sectPr>
      </w:pPr>
      <w:r w:rsidRPr="4EBFEE9F">
        <w:rPr>
          <w:b/>
          <w:bCs/>
        </w:rPr>
        <w:t>Notes:</w:t>
      </w:r>
      <w:r>
        <w:t xml:space="preserve"> T</w:t>
      </w:r>
      <w:r w:rsidR="00883607">
        <w:t>he “OR”</w:t>
      </w:r>
      <w:r w:rsidR="00C7707C">
        <w:t xml:space="preserve"> filter </w:t>
      </w:r>
      <w:r w:rsidR="00095E03">
        <w:t>function will</w:t>
      </w:r>
      <w:r w:rsidR="00C7707C">
        <w:t xml:space="preserve"> allow </w:t>
      </w:r>
      <w:r w:rsidR="00652753">
        <w:t>the system</w:t>
      </w:r>
      <w:r w:rsidR="00C7707C">
        <w:t xml:space="preserve"> to display rows meeting any of the criteria entered.</w:t>
      </w:r>
    </w:p>
    <w:p w14:paraId="4A734A27" w14:textId="77777777" w:rsidR="007378E1" w:rsidRDefault="007378E1" w:rsidP="007378E1">
      <w:pPr>
        <w:pStyle w:val="Paragraph"/>
        <w:sectPr w:rsidR="007378E1">
          <w:type w:val="continuous"/>
          <w:pgSz w:w="12240" w:h="15840" w:code="1"/>
          <w:pgMar w:top="1440" w:right="1440" w:bottom="1440" w:left="1800" w:header="720" w:footer="720" w:gutter="0"/>
          <w:cols w:space="720"/>
        </w:sectPr>
      </w:pPr>
    </w:p>
    <w:p w14:paraId="43F0A28B" w14:textId="77777777" w:rsidR="007378E1" w:rsidRDefault="007378E1" w:rsidP="007378E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
        <w:gridCol w:w="2405"/>
        <w:gridCol w:w="1128"/>
        <w:gridCol w:w="11"/>
        <w:gridCol w:w="435"/>
        <w:gridCol w:w="2455"/>
        <w:gridCol w:w="1665"/>
      </w:tblGrid>
      <w:tr w:rsidR="007378E1" w14:paraId="32FC76FA" w14:textId="77777777" w:rsidTr="1CE1A2AD">
        <w:trPr>
          <w:cantSplit/>
          <w:trHeight w:val="300"/>
        </w:trPr>
        <w:tc>
          <w:tcPr>
            <w:tcW w:w="4525" w:type="dxa"/>
            <w:gridSpan w:val="4"/>
          </w:tcPr>
          <w:p w14:paraId="01988950" w14:textId="33215842" w:rsidR="007378E1" w:rsidRDefault="007378E1" w:rsidP="00D66B0E">
            <w:r>
              <w:t>Test No.: OR_V</w:t>
            </w:r>
          </w:p>
        </w:tc>
        <w:tc>
          <w:tcPr>
            <w:tcW w:w="4691" w:type="dxa"/>
            <w:gridSpan w:val="3"/>
          </w:tcPr>
          <w:p w14:paraId="53D87B3B" w14:textId="77777777" w:rsidR="007378E1" w:rsidRDefault="007378E1" w:rsidP="00D66B0E">
            <w:r>
              <w:t>Current Status: Pending</w:t>
            </w:r>
          </w:p>
        </w:tc>
      </w:tr>
      <w:tr w:rsidR="007378E1" w14:paraId="716C03AD" w14:textId="77777777" w:rsidTr="1CE1A2AD">
        <w:trPr>
          <w:cantSplit/>
          <w:trHeight w:val="300"/>
        </w:trPr>
        <w:tc>
          <w:tcPr>
            <w:tcW w:w="9216" w:type="dxa"/>
            <w:gridSpan w:val="7"/>
          </w:tcPr>
          <w:p w14:paraId="1A6D3362" w14:textId="4FF1A019" w:rsidR="007378E1" w:rsidRPr="00E47986" w:rsidRDefault="007378E1" w:rsidP="00D66B0E">
            <w:r w:rsidRPr="00E47986">
              <w:lastRenderedPageBreak/>
              <w:t xml:space="preserve">Test title:  </w:t>
            </w:r>
            <w:r>
              <w:t>Test “OR” filter with valid input.</w:t>
            </w:r>
          </w:p>
          <w:p w14:paraId="6A58F2EB" w14:textId="77777777" w:rsidR="007378E1" w:rsidRPr="00E47986" w:rsidRDefault="007378E1" w:rsidP="00D66B0E"/>
        </w:tc>
      </w:tr>
      <w:tr w:rsidR="007378E1" w14:paraId="73BF9A6F" w14:textId="77777777" w:rsidTr="1CE1A2AD">
        <w:trPr>
          <w:cantSplit/>
          <w:trHeight w:val="1070"/>
        </w:trPr>
        <w:tc>
          <w:tcPr>
            <w:tcW w:w="9216" w:type="dxa"/>
            <w:gridSpan w:val="7"/>
          </w:tcPr>
          <w:p w14:paraId="57D5E9AD" w14:textId="25C4A19B" w:rsidR="007378E1" w:rsidRPr="00E47986" w:rsidRDefault="007378E1" w:rsidP="00D66B0E">
            <w:r>
              <w:t xml:space="preserve">Testing approach: The test will be making use of an existing data base that will be included. The “OR” option will need to be selected during the </w:t>
            </w:r>
            <w:r w:rsidR="493D40D3">
              <w:t>test.</w:t>
            </w:r>
          </w:p>
          <w:p w14:paraId="447265FE" w14:textId="77777777" w:rsidR="007378E1" w:rsidRPr="00E47986" w:rsidRDefault="007378E1" w:rsidP="00D66B0E"/>
        </w:tc>
      </w:tr>
      <w:tr w:rsidR="007378E1" w14:paraId="5F8925BE" w14:textId="77777777" w:rsidTr="1CE1A2AD">
        <w:trPr>
          <w:cantSplit/>
          <w:trHeight w:val="4130"/>
        </w:trPr>
        <w:tc>
          <w:tcPr>
            <w:tcW w:w="945" w:type="dxa"/>
          </w:tcPr>
          <w:p w14:paraId="18949A60" w14:textId="77777777" w:rsidR="007378E1" w:rsidRDefault="007378E1" w:rsidP="00D66B0E">
            <w:r>
              <w:t>STEP</w:t>
            </w:r>
          </w:p>
          <w:p w14:paraId="17F306B5" w14:textId="77777777" w:rsidR="007378E1" w:rsidRDefault="007378E1" w:rsidP="00D66B0E"/>
          <w:p w14:paraId="6154F936" w14:textId="77777777" w:rsidR="007378E1" w:rsidRDefault="007378E1" w:rsidP="00D66B0E">
            <w:r>
              <w:t>1</w:t>
            </w:r>
          </w:p>
        </w:tc>
        <w:tc>
          <w:tcPr>
            <w:tcW w:w="2405" w:type="dxa"/>
          </w:tcPr>
          <w:p w14:paraId="13E973F2" w14:textId="77777777" w:rsidR="007378E1" w:rsidRDefault="007378E1" w:rsidP="00D66B0E">
            <w:r>
              <w:t>OPERATOR ACTION</w:t>
            </w:r>
          </w:p>
          <w:p w14:paraId="7E11D0E5" w14:textId="77777777" w:rsidR="007378E1" w:rsidRDefault="007378E1" w:rsidP="00D66B0E"/>
          <w:p w14:paraId="0C87D40F" w14:textId="77777777" w:rsidR="007378E1" w:rsidRDefault="007378E1" w:rsidP="00D66B0E">
            <w:r>
              <w:t>Open dbEdit System.</w:t>
            </w:r>
          </w:p>
        </w:tc>
        <w:tc>
          <w:tcPr>
            <w:tcW w:w="1663" w:type="dxa"/>
            <w:gridSpan w:val="3"/>
          </w:tcPr>
          <w:p w14:paraId="51DF0875" w14:textId="77777777" w:rsidR="007378E1" w:rsidRDefault="007378E1" w:rsidP="00D66B0E">
            <w:r>
              <w:t>PURPOSE</w:t>
            </w:r>
          </w:p>
          <w:p w14:paraId="74545581" w14:textId="77777777" w:rsidR="007378E1" w:rsidRDefault="007378E1" w:rsidP="00D66B0E"/>
          <w:p w14:paraId="6261305F" w14:textId="77777777" w:rsidR="007378E1" w:rsidRDefault="007378E1" w:rsidP="00D66B0E">
            <w:r>
              <w:t>Open the system for use.</w:t>
            </w:r>
          </w:p>
        </w:tc>
        <w:tc>
          <w:tcPr>
            <w:tcW w:w="2455" w:type="dxa"/>
          </w:tcPr>
          <w:p w14:paraId="458985C0" w14:textId="77777777" w:rsidR="007378E1" w:rsidRDefault="007378E1" w:rsidP="00D66B0E">
            <w:r>
              <w:t>EXEPCTED RESULTS</w:t>
            </w:r>
          </w:p>
          <w:p w14:paraId="47DCFD67" w14:textId="77777777" w:rsidR="007378E1" w:rsidRDefault="007378E1" w:rsidP="00D66B0E"/>
          <w:p w14:paraId="03F22C6B" w14:textId="77777777" w:rsidR="007378E1" w:rsidRDefault="007378E1" w:rsidP="00D66B0E">
            <w:r>
              <w:t>System will open displaying a blank window labeled Table Name and the tool bar with File and Search options.</w:t>
            </w:r>
          </w:p>
        </w:tc>
        <w:tc>
          <w:tcPr>
            <w:tcW w:w="1748" w:type="dxa"/>
          </w:tcPr>
          <w:p w14:paraId="7C9EA9BC" w14:textId="77777777" w:rsidR="007378E1" w:rsidRDefault="007378E1" w:rsidP="00D66B0E">
            <w:r>
              <w:t>COMMENTS</w:t>
            </w:r>
          </w:p>
          <w:p w14:paraId="6DE27938" w14:textId="77777777" w:rsidR="007378E1" w:rsidRDefault="007378E1" w:rsidP="00D66B0E"/>
          <w:p w14:paraId="24515726" w14:textId="77777777" w:rsidR="007378E1" w:rsidRDefault="007378E1" w:rsidP="00D66B0E"/>
        </w:tc>
      </w:tr>
      <w:tr w:rsidR="007378E1" w14:paraId="47A7BB42" w14:textId="77777777" w:rsidTr="1CE1A2AD">
        <w:trPr>
          <w:cantSplit/>
          <w:trHeight w:val="4130"/>
        </w:trPr>
        <w:tc>
          <w:tcPr>
            <w:tcW w:w="945" w:type="dxa"/>
          </w:tcPr>
          <w:p w14:paraId="2B79DB2B" w14:textId="77777777" w:rsidR="007378E1" w:rsidRDefault="007378E1" w:rsidP="00D66B0E"/>
          <w:p w14:paraId="7CD9BEBC" w14:textId="77777777" w:rsidR="007378E1" w:rsidRDefault="007378E1" w:rsidP="00D66B0E"/>
          <w:p w14:paraId="48772264" w14:textId="77777777" w:rsidR="007378E1" w:rsidRDefault="007378E1" w:rsidP="00D66B0E"/>
          <w:p w14:paraId="1D6F25FB" w14:textId="77777777" w:rsidR="007378E1" w:rsidRDefault="007378E1" w:rsidP="00D66B0E">
            <w:r>
              <w:t>2</w:t>
            </w:r>
          </w:p>
        </w:tc>
        <w:tc>
          <w:tcPr>
            <w:tcW w:w="2405" w:type="dxa"/>
          </w:tcPr>
          <w:p w14:paraId="4C10C4E1" w14:textId="77777777" w:rsidR="007378E1" w:rsidRDefault="007378E1" w:rsidP="00D66B0E"/>
          <w:p w14:paraId="3A5DDC82" w14:textId="77777777" w:rsidR="007378E1" w:rsidRDefault="007378E1" w:rsidP="00D66B0E">
            <w:r>
              <w:t>From the tool bar select “File” then from the menu select the option “Open”</w:t>
            </w:r>
          </w:p>
        </w:tc>
        <w:tc>
          <w:tcPr>
            <w:tcW w:w="1663" w:type="dxa"/>
            <w:gridSpan w:val="3"/>
          </w:tcPr>
          <w:p w14:paraId="3DE128DD" w14:textId="77777777" w:rsidR="007378E1" w:rsidRDefault="007378E1" w:rsidP="00D66B0E"/>
          <w:p w14:paraId="01E984A0" w14:textId="77777777" w:rsidR="007378E1" w:rsidRDefault="007378E1" w:rsidP="00D66B0E">
            <w:r>
              <w:t>This will allow the user to select the data file.</w:t>
            </w:r>
          </w:p>
        </w:tc>
        <w:tc>
          <w:tcPr>
            <w:tcW w:w="2455" w:type="dxa"/>
          </w:tcPr>
          <w:p w14:paraId="76919589" w14:textId="77777777" w:rsidR="007378E1" w:rsidRDefault="007378E1" w:rsidP="00D66B0E"/>
          <w:p w14:paraId="4A229771" w14:textId="77777777" w:rsidR="007378E1" w:rsidRDefault="007378E1" w:rsidP="00D66B0E">
            <w:r>
              <w:t>This step should open a file browser window from which you will find a list of files.</w:t>
            </w:r>
          </w:p>
        </w:tc>
        <w:tc>
          <w:tcPr>
            <w:tcW w:w="1748" w:type="dxa"/>
          </w:tcPr>
          <w:p w14:paraId="2C189F65" w14:textId="77777777" w:rsidR="007378E1" w:rsidRDefault="007378E1" w:rsidP="00D66B0E"/>
        </w:tc>
      </w:tr>
      <w:tr w:rsidR="007378E1" w14:paraId="73966DB1" w14:textId="77777777" w:rsidTr="1CE1A2AD">
        <w:trPr>
          <w:cantSplit/>
          <w:trHeight w:val="4130"/>
        </w:trPr>
        <w:tc>
          <w:tcPr>
            <w:tcW w:w="945" w:type="dxa"/>
          </w:tcPr>
          <w:p w14:paraId="08C7BD74" w14:textId="77777777" w:rsidR="007378E1" w:rsidRDefault="007378E1" w:rsidP="00D66B0E"/>
          <w:p w14:paraId="71BBC2E2" w14:textId="77777777" w:rsidR="007378E1" w:rsidRDefault="007378E1" w:rsidP="00D66B0E">
            <w:r>
              <w:t>3</w:t>
            </w:r>
          </w:p>
        </w:tc>
        <w:tc>
          <w:tcPr>
            <w:tcW w:w="2405" w:type="dxa"/>
          </w:tcPr>
          <w:p w14:paraId="4B305DB3" w14:textId="77777777" w:rsidR="007378E1" w:rsidRDefault="007378E1" w:rsidP="00D66B0E"/>
          <w:p w14:paraId="198770C6" w14:textId="0107D405" w:rsidR="007378E1" w:rsidRDefault="007378E1" w:rsidP="00D66B0E">
            <w:r>
              <w:t>Select the file named “TEST_DB</w:t>
            </w:r>
            <w:r w:rsidR="00C7707C">
              <w:t>.xml</w:t>
            </w:r>
            <w:r>
              <w:t>” from the file browser and press the open button.</w:t>
            </w:r>
          </w:p>
        </w:tc>
        <w:tc>
          <w:tcPr>
            <w:tcW w:w="1663" w:type="dxa"/>
            <w:gridSpan w:val="3"/>
          </w:tcPr>
          <w:p w14:paraId="7BFE201C" w14:textId="77777777" w:rsidR="007378E1" w:rsidRDefault="007378E1" w:rsidP="00D66B0E"/>
          <w:p w14:paraId="5F22DD9D" w14:textId="77777777" w:rsidR="007378E1" w:rsidRDefault="007378E1" w:rsidP="00D66B0E">
            <w:r>
              <w:t>This step will load the data file into the editor.</w:t>
            </w:r>
          </w:p>
        </w:tc>
        <w:tc>
          <w:tcPr>
            <w:tcW w:w="2455" w:type="dxa"/>
          </w:tcPr>
          <w:p w14:paraId="579CAB39" w14:textId="77777777" w:rsidR="007378E1" w:rsidRDefault="007378E1" w:rsidP="00D66B0E"/>
          <w:p w14:paraId="306185B8" w14:textId="1E89CC7D" w:rsidR="007378E1" w:rsidRDefault="007378E1" w:rsidP="00D66B0E">
            <w:r>
              <w:t xml:space="preserve">The previously blank window should now display three tables labeled </w:t>
            </w:r>
            <w:r w:rsidR="00095E03">
              <w:t>“BIG</w:t>
            </w:r>
            <w:r>
              <w:t>_TABLE”,</w:t>
            </w:r>
          </w:p>
          <w:p w14:paraId="2853BFC8" w14:textId="77777777" w:rsidR="007378E1" w:rsidRDefault="007378E1" w:rsidP="00D66B0E">
            <w:r>
              <w:t>“CONSTRAINT_TABLE”,</w:t>
            </w:r>
          </w:p>
          <w:p w14:paraId="2FF130A0" w14:textId="77777777" w:rsidR="007378E1" w:rsidRDefault="007378E1" w:rsidP="00D66B0E">
            <w:r>
              <w:t>and “TYPE_TABLE”</w:t>
            </w:r>
          </w:p>
        </w:tc>
        <w:tc>
          <w:tcPr>
            <w:tcW w:w="1748" w:type="dxa"/>
          </w:tcPr>
          <w:p w14:paraId="52E34337" w14:textId="77777777" w:rsidR="007378E1" w:rsidRDefault="007378E1" w:rsidP="00D66B0E"/>
        </w:tc>
      </w:tr>
      <w:tr w:rsidR="007378E1" w14:paraId="3AB86F6C" w14:textId="77777777" w:rsidTr="1CE1A2AD">
        <w:trPr>
          <w:cantSplit/>
          <w:trHeight w:val="4130"/>
        </w:trPr>
        <w:tc>
          <w:tcPr>
            <w:tcW w:w="945" w:type="dxa"/>
          </w:tcPr>
          <w:p w14:paraId="6CFB21E6" w14:textId="77777777" w:rsidR="007378E1" w:rsidRDefault="007378E1" w:rsidP="00D66B0E"/>
          <w:p w14:paraId="79506578" w14:textId="77777777" w:rsidR="007378E1" w:rsidRDefault="007378E1" w:rsidP="00D66B0E">
            <w:r>
              <w:t>4</w:t>
            </w:r>
          </w:p>
        </w:tc>
        <w:tc>
          <w:tcPr>
            <w:tcW w:w="2405" w:type="dxa"/>
          </w:tcPr>
          <w:p w14:paraId="1C51A29C" w14:textId="77777777" w:rsidR="007378E1" w:rsidRDefault="007378E1" w:rsidP="00D66B0E"/>
          <w:p w14:paraId="02D7F173" w14:textId="77777777" w:rsidR="007378E1" w:rsidRDefault="007378E1" w:rsidP="00D66B0E">
            <w:r>
              <w:t>Double click on the table labeled “CONSTRAINT_TABLE”</w:t>
            </w:r>
          </w:p>
        </w:tc>
        <w:tc>
          <w:tcPr>
            <w:tcW w:w="1663" w:type="dxa"/>
            <w:gridSpan w:val="3"/>
          </w:tcPr>
          <w:p w14:paraId="315673CA" w14:textId="77777777" w:rsidR="007378E1" w:rsidRDefault="007378E1" w:rsidP="00D66B0E"/>
          <w:p w14:paraId="5CA4C9E6" w14:textId="77777777" w:rsidR="007378E1" w:rsidRDefault="007378E1" w:rsidP="00D66B0E">
            <w:r>
              <w:t>The step will open the table in which the filter function is to be tested on.</w:t>
            </w:r>
          </w:p>
        </w:tc>
        <w:tc>
          <w:tcPr>
            <w:tcW w:w="2455" w:type="dxa"/>
          </w:tcPr>
          <w:p w14:paraId="38E27245" w14:textId="77777777" w:rsidR="007378E1" w:rsidRDefault="007378E1" w:rsidP="00D66B0E"/>
          <w:p w14:paraId="62468241" w14:textId="77777777" w:rsidR="007378E1" w:rsidRDefault="007378E1" w:rsidP="00D66B0E">
            <w:r>
              <w:t>A separate window will display with data from the table. The first of the row will be blank.</w:t>
            </w:r>
          </w:p>
        </w:tc>
        <w:tc>
          <w:tcPr>
            <w:tcW w:w="1748" w:type="dxa"/>
          </w:tcPr>
          <w:p w14:paraId="45FFD280" w14:textId="77777777" w:rsidR="007378E1" w:rsidRDefault="007378E1" w:rsidP="00D66B0E"/>
          <w:p w14:paraId="023B5F02" w14:textId="77777777" w:rsidR="007378E1" w:rsidRDefault="007378E1" w:rsidP="00D66B0E"/>
        </w:tc>
      </w:tr>
      <w:tr w:rsidR="007378E1" w14:paraId="3499B75E" w14:textId="77777777" w:rsidTr="1CE1A2AD">
        <w:trPr>
          <w:cantSplit/>
          <w:trHeight w:val="4130"/>
        </w:trPr>
        <w:tc>
          <w:tcPr>
            <w:tcW w:w="945" w:type="dxa"/>
          </w:tcPr>
          <w:p w14:paraId="41110DD2" w14:textId="77777777" w:rsidR="007378E1" w:rsidRDefault="007378E1" w:rsidP="00D66B0E"/>
          <w:p w14:paraId="131454E1" w14:textId="464C0D4D" w:rsidR="007378E1" w:rsidRDefault="007378E1" w:rsidP="00D66B0E">
            <w:r>
              <w:t>5</w:t>
            </w:r>
          </w:p>
        </w:tc>
        <w:tc>
          <w:tcPr>
            <w:tcW w:w="2405" w:type="dxa"/>
          </w:tcPr>
          <w:p w14:paraId="1C59A59E" w14:textId="77777777" w:rsidR="007378E1" w:rsidRDefault="007378E1" w:rsidP="00D66B0E"/>
          <w:p w14:paraId="0E08EBEC" w14:textId="27A57557" w:rsidR="007378E1" w:rsidRDefault="007378E1" w:rsidP="00D66B0E">
            <w:r>
              <w:t>From the tool bar select “File” then from the menu select the radio button labeled “OR filter”</w:t>
            </w:r>
          </w:p>
        </w:tc>
        <w:tc>
          <w:tcPr>
            <w:tcW w:w="1663" w:type="dxa"/>
            <w:gridSpan w:val="3"/>
          </w:tcPr>
          <w:p w14:paraId="5B8D3D19" w14:textId="77777777" w:rsidR="007378E1" w:rsidRDefault="007378E1" w:rsidP="00D66B0E"/>
          <w:p w14:paraId="074F6859" w14:textId="04CB6A4A" w:rsidR="007378E1" w:rsidRDefault="007378E1" w:rsidP="00D66B0E">
            <w:r>
              <w:t>This step will enable the “OR” filter functionality</w:t>
            </w:r>
          </w:p>
        </w:tc>
        <w:tc>
          <w:tcPr>
            <w:tcW w:w="2455" w:type="dxa"/>
          </w:tcPr>
          <w:p w14:paraId="03B89FD2" w14:textId="77777777" w:rsidR="007378E1" w:rsidRDefault="007378E1" w:rsidP="00D66B0E"/>
          <w:p w14:paraId="0C62C6DF" w14:textId="1134DB51" w:rsidR="007378E1" w:rsidRDefault="007378E1" w:rsidP="00D66B0E">
            <w:r>
              <w:t>The window will remain the same after selecting the or option.</w:t>
            </w:r>
          </w:p>
        </w:tc>
        <w:tc>
          <w:tcPr>
            <w:tcW w:w="1748" w:type="dxa"/>
          </w:tcPr>
          <w:p w14:paraId="447416C1" w14:textId="77777777" w:rsidR="007378E1" w:rsidRDefault="007378E1" w:rsidP="00D66B0E"/>
        </w:tc>
      </w:tr>
      <w:tr w:rsidR="007378E1" w14:paraId="45855A06" w14:textId="77777777" w:rsidTr="1CE1A2AD">
        <w:trPr>
          <w:cantSplit/>
          <w:trHeight w:val="4130"/>
        </w:trPr>
        <w:tc>
          <w:tcPr>
            <w:tcW w:w="945" w:type="dxa"/>
          </w:tcPr>
          <w:p w14:paraId="509755B5" w14:textId="77777777" w:rsidR="007378E1" w:rsidRDefault="007378E1" w:rsidP="00D66B0E"/>
          <w:p w14:paraId="58BFD892" w14:textId="754A121E" w:rsidR="007378E1" w:rsidRDefault="00D66B0E" w:rsidP="00D66B0E">
            <w:r>
              <w:t>6</w:t>
            </w:r>
          </w:p>
        </w:tc>
        <w:tc>
          <w:tcPr>
            <w:tcW w:w="2405" w:type="dxa"/>
          </w:tcPr>
          <w:p w14:paraId="52E42E62" w14:textId="77777777" w:rsidR="007378E1" w:rsidRDefault="007378E1" w:rsidP="00D66B0E"/>
          <w:p w14:paraId="16D43B2C" w14:textId="77777777" w:rsidR="007378E1" w:rsidRDefault="007378E1" w:rsidP="00D66B0E">
            <w:r>
              <w:t>In the blank cell underneath the column labeled “INDEX”</w:t>
            </w:r>
          </w:p>
          <w:p w14:paraId="66EECB18" w14:textId="77777777" w:rsidR="007378E1" w:rsidRDefault="007378E1" w:rsidP="00D66B0E">
            <w:r>
              <w:t>Enter the following text “Start”. Press the “ENTER” key.</w:t>
            </w:r>
          </w:p>
        </w:tc>
        <w:tc>
          <w:tcPr>
            <w:tcW w:w="1663" w:type="dxa"/>
            <w:gridSpan w:val="3"/>
          </w:tcPr>
          <w:p w14:paraId="71F235D3" w14:textId="77777777" w:rsidR="007378E1" w:rsidRDefault="007378E1" w:rsidP="00D66B0E"/>
          <w:p w14:paraId="7407E53F" w14:textId="77777777" w:rsidR="007378E1" w:rsidRDefault="007378E1" w:rsidP="00D66B0E">
            <w:r>
              <w:t>This will begin filtering the data.</w:t>
            </w:r>
          </w:p>
        </w:tc>
        <w:tc>
          <w:tcPr>
            <w:tcW w:w="2455" w:type="dxa"/>
          </w:tcPr>
          <w:p w14:paraId="6DF29CFE" w14:textId="77777777" w:rsidR="007378E1" w:rsidRDefault="007378E1" w:rsidP="00D66B0E"/>
          <w:p w14:paraId="7FF4C2B4" w14:textId="028F1E2C" w:rsidR="007378E1" w:rsidRDefault="007378E1" w:rsidP="00D66B0E">
            <w:r>
              <w:t>Only</w:t>
            </w:r>
            <w:r w:rsidR="009E51DE">
              <w:t xml:space="preserve"> 8</w:t>
            </w:r>
            <w:r>
              <w:t xml:space="preserve"> rows containing the word “Start” on the index column will be displayed.</w:t>
            </w:r>
            <w:r w:rsidR="00D66B0E">
              <w:t xml:space="preserve"> There are two rows that contain the numbers “55” and “57” in the index column that will no longer be visible</w:t>
            </w:r>
            <w:r w:rsidR="009E51DE">
              <w:t>.</w:t>
            </w:r>
          </w:p>
          <w:p w14:paraId="47851CB4" w14:textId="58AB115D" w:rsidR="009E51DE" w:rsidRDefault="009E51DE" w:rsidP="00D66B0E"/>
          <w:p w14:paraId="35C603D0" w14:textId="4550E54F" w:rsidR="009E51DE" w:rsidRDefault="009E51DE" w:rsidP="00D66B0E">
            <w:r>
              <w:t>See Figure 1 in appendix.</w:t>
            </w:r>
          </w:p>
          <w:p w14:paraId="50B797F2" w14:textId="77777777" w:rsidR="009E51DE" w:rsidRDefault="009E51DE" w:rsidP="00D66B0E"/>
          <w:p w14:paraId="0F7DA6E6" w14:textId="6BDE783C" w:rsidR="009E51DE" w:rsidRDefault="009E51DE" w:rsidP="00D66B0E"/>
        </w:tc>
        <w:tc>
          <w:tcPr>
            <w:tcW w:w="1748" w:type="dxa"/>
          </w:tcPr>
          <w:p w14:paraId="62788B50" w14:textId="77777777" w:rsidR="007378E1" w:rsidRDefault="007378E1" w:rsidP="00D66B0E"/>
        </w:tc>
      </w:tr>
      <w:tr w:rsidR="007378E1" w14:paraId="69112030" w14:textId="77777777" w:rsidTr="1CE1A2AD">
        <w:trPr>
          <w:cantSplit/>
          <w:trHeight w:val="4130"/>
        </w:trPr>
        <w:tc>
          <w:tcPr>
            <w:tcW w:w="945" w:type="dxa"/>
          </w:tcPr>
          <w:p w14:paraId="27DB697B" w14:textId="77777777" w:rsidR="007378E1" w:rsidRDefault="007378E1" w:rsidP="00D66B0E"/>
          <w:p w14:paraId="276A4A3C" w14:textId="4B880749" w:rsidR="007378E1" w:rsidRDefault="00D66B0E" w:rsidP="00D66B0E">
            <w:r>
              <w:t>7</w:t>
            </w:r>
          </w:p>
        </w:tc>
        <w:tc>
          <w:tcPr>
            <w:tcW w:w="2405" w:type="dxa"/>
          </w:tcPr>
          <w:p w14:paraId="33AE9C44" w14:textId="77777777" w:rsidR="007378E1" w:rsidRDefault="007378E1" w:rsidP="00D66B0E"/>
          <w:p w14:paraId="4CADA695" w14:textId="77777777" w:rsidR="007378E1" w:rsidRDefault="007378E1" w:rsidP="00D66B0E">
            <w:r>
              <w:t>In the blank cell underneath the column labeled “RESTRICTION_TYPE”</w:t>
            </w:r>
          </w:p>
          <w:p w14:paraId="3CDC7FB7" w14:textId="7610DD81" w:rsidR="007378E1" w:rsidRDefault="007378E1" w:rsidP="00D66B0E">
            <w:r>
              <w:t>Enter the following text “</w:t>
            </w:r>
            <w:r w:rsidR="00D66B0E">
              <w:t>Restricted</w:t>
            </w:r>
            <w:r>
              <w:t>”. Press the “ENTER” key.</w:t>
            </w:r>
          </w:p>
        </w:tc>
        <w:tc>
          <w:tcPr>
            <w:tcW w:w="1663" w:type="dxa"/>
            <w:gridSpan w:val="3"/>
          </w:tcPr>
          <w:p w14:paraId="721C644C" w14:textId="77777777" w:rsidR="007378E1" w:rsidRDefault="007378E1" w:rsidP="00D66B0E"/>
          <w:p w14:paraId="4640A920" w14:textId="590F0BB3" w:rsidR="007378E1" w:rsidRDefault="007378E1" w:rsidP="00D66B0E">
            <w:r>
              <w:t>This will exercise the “</w:t>
            </w:r>
            <w:r w:rsidR="00D66B0E">
              <w:t>OR</w:t>
            </w:r>
            <w:r>
              <w:t>” option by filtering by two fields.</w:t>
            </w:r>
          </w:p>
        </w:tc>
        <w:tc>
          <w:tcPr>
            <w:tcW w:w="2455" w:type="dxa"/>
          </w:tcPr>
          <w:p w14:paraId="39A511A8" w14:textId="77777777" w:rsidR="007378E1" w:rsidRDefault="007378E1" w:rsidP="00D66B0E"/>
          <w:p w14:paraId="4244BAC0" w14:textId="77777777" w:rsidR="007378E1" w:rsidRDefault="00D66B0E" w:rsidP="00D66B0E">
            <w:r>
              <w:t>The two rows containing “55” and “57” in the index column will be visible again along with the previously visible rows.</w:t>
            </w:r>
          </w:p>
          <w:p w14:paraId="417FA3FF" w14:textId="77777777" w:rsidR="00F82556" w:rsidRDefault="00F82556" w:rsidP="00D66B0E"/>
          <w:p w14:paraId="6D5454CF" w14:textId="67C2AC35" w:rsidR="005647FD" w:rsidRDefault="005647FD" w:rsidP="00D66B0E">
            <w:r>
              <w:t>See Figure 2 in appendix.</w:t>
            </w:r>
          </w:p>
        </w:tc>
        <w:tc>
          <w:tcPr>
            <w:tcW w:w="1748" w:type="dxa"/>
          </w:tcPr>
          <w:p w14:paraId="57467B64" w14:textId="77777777" w:rsidR="007378E1" w:rsidRDefault="007378E1" w:rsidP="00D66B0E"/>
          <w:p w14:paraId="45F87E46" w14:textId="555B5E08" w:rsidR="007378E1" w:rsidRDefault="007378E1" w:rsidP="00D66B0E">
            <w:r>
              <w:t xml:space="preserve">Failure to display </w:t>
            </w:r>
            <w:r w:rsidR="00D66B0E">
              <w:t>the two rows indicated will show a failure on the filter function.</w:t>
            </w:r>
          </w:p>
        </w:tc>
      </w:tr>
      <w:tr w:rsidR="007378E1" w14:paraId="73159AC8" w14:textId="77777777" w:rsidTr="1CE1A2AD">
        <w:trPr>
          <w:trHeight w:val="1250"/>
        </w:trPr>
        <w:tc>
          <w:tcPr>
            <w:tcW w:w="9216" w:type="dxa"/>
            <w:gridSpan w:val="7"/>
            <w:tcBorders>
              <w:bottom w:val="single" w:sz="4" w:space="0" w:color="auto"/>
            </w:tcBorders>
          </w:tcPr>
          <w:p w14:paraId="510CCCB2" w14:textId="77777777" w:rsidR="007378E1" w:rsidRDefault="007378E1" w:rsidP="00D66B0E">
            <w:r>
              <w:t>Concluding Remarks:</w:t>
            </w:r>
            <w:commentRangeStart w:id="61"/>
            <w:commentRangeStart w:id="62"/>
            <w:commentRangeEnd w:id="61"/>
            <w:r>
              <w:rPr>
                <w:rStyle w:val="CommentReference"/>
              </w:rPr>
              <w:commentReference w:id="61"/>
            </w:r>
            <w:commentRangeEnd w:id="62"/>
            <w:r>
              <w:rPr>
                <w:rStyle w:val="CommentReference"/>
              </w:rPr>
              <w:commentReference w:id="62"/>
            </w:r>
            <w:commentRangeStart w:id="63"/>
            <w:commentRangeEnd w:id="63"/>
            <w:r>
              <w:rPr>
                <w:rStyle w:val="CommentReference"/>
              </w:rPr>
              <w:commentReference w:id="63"/>
            </w:r>
          </w:p>
        </w:tc>
      </w:tr>
      <w:tr w:rsidR="007378E1" w14:paraId="358FA3E6" w14:textId="77777777" w:rsidTr="1CE1A2AD">
        <w:trPr>
          <w:trHeight w:val="890"/>
        </w:trPr>
        <w:tc>
          <w:tcPr>
            <w:tcW w:w="4514" w:type="dxa"/>
            <w:gridSpan w:val="3"/>
          </w:tcPr>
          <w:p w14:paraId="1EDFEDDC" w14:textId="3855F1AC" w:rsidR="007378E1" w:rsidRPr="00A91FA8" w:rsidRDefault="007378E1" w:rsidP="00D66B0E">
            <w:pPr>
              <w:rPr>
                <w:lang w:val="es-MX"/>
              </w:rPr>
            </w:pPr>
            <w:r w:rsidRPr="00A91FA8">
              <w:rPr>
                <w:lang w:val="es-MX"/>
              </w:rPr>
              <w:t xml:space="preserve">Testing Team: </w:t>
            </w:r>
          </w:p>
          <w:p w14:paraId="54252B39" w14:textId="77777777" w:rsidR="00687BAC" w:rsidRPr="00687BAC" w:rsidRDefault="00687BAC" w:rsidP="00D66B0E">
            <w:pPr>
              <w:rPr>
                <w:lang w:val="es-MX"/>
              </w:rPr>
            </w:pPr>
          </w:p>
          <w:p w14:paraId="0FB4C680" w14:textId="77777777" w:rsidR="007378E1" w:rsidRPr="00687BAC" w:rsidRDefault="007378E1" w:rsidP="00D66B0E">
            <w:pPr>
              <w:rPr>
                <w:lang w:val="es-MX"/>
              </w:rPr>
            </w:pPr>
          </w:p>
        </w:tc>
        <w:tc>
          <w:tcPr>
            <w:tcW w:w="4702" w:type="dxa"/>
            <w:gridSpan w:val="4"/>
          </w:tcPr>
          <w:p w14:paraId="252FCB1B" w14:textId="77777777" w:rsidR="007378E1" w:rsidRDefault="007378E1" w:rsidP="00D66B0E">
            <w:r>
              <w:t>Date Completed:</w:t>
            </w:r>
          </w:p>
        </w:tc>
      </w:tr>
    </w:tbl>
    <w:p w14:paraId="57E4FC33" w14:textId="1C0ECE51" w:rsidR="007A4335" w:rsidRDefault="007A4335" w:rsidP="007A4335">
      <w:commentRangeStart w:id="64"/>
      <w:commentRangeStart w:id="65"/>
      <w:commentRangeEnd w:id="64"/>
      <w:r>
        <w:rPr>
          <w:rStyle w:val="CommentReference"/>
        </w:rPr>
        <w:commentReference w:id="64"/>
      </w:r>
      <w:commentRangeEnd w:id="65"/>
      <w:r>
        <w:rPr>
          <w:rStyle w:val="CommentReference"/>
        </w:rPr>
        <w:commentReference w:id="65"/>
      </w:r>
      <w:commentRangeStart w:id="66"/>
      <w:commentRangeEnd w:id="66"/>
      <w:r>
        <w:rPr>
          <w:rStyle w:val="CommentReference"/>
        </w:rPr>
        <w:commentReference w:id="66"/>
      </w:r>
    </w:p>
    <w:p w14:paraId="7CC8C653" w14:textId="0FE59C1F" w:rsidR="00621737" w:rsidRDefault="00012BB3" w:rsidP="00001B06">
      <w:pPr>
        <w:pStyle w:val="Heading2"/>
      </w:pPr>
      <w:bookmarkStart w:id="67" w:name="_Toc38491913"/>
      <w:r>
        <w:t>Test SE_NO</w:t>
      </w:r>
      <w:bookmarkEnd w:id="67"/>
    </w:p>
    <w:p w14:paraId="68722763" w14:textId="42EF8B17" w:rsidR="00012BB3" w:rsidRPr="00B43CB4" w:rsidRDefault="00012BB3" w:rsidP="00012BB3">
      <w:r w:rsidRPr="00B34944">
        <w:rPr>
          <w:b/>
          <w:bCs/>
        </w:rPr>
        <w:t xml:space="preserve">Objective: </w:t>
      </w:r>
      <w:r>
        <w:t>Test the search functionality with no option enabled.</w:t>
      </w:r>
    </w:p>
    <w:p w14:paraId="7E5DFE04" w14:textId="0B5605A6" w:rsidR="00012BB3" w:rsidRDefault="00012BB3" w:rsidP="00012BB3">
      <w:pPr>
        <w:sectPr w:rsidR="00012BB3" w:rsidSect="007378E1">
          <w:headerReference w:type="default" r:id="rId19"/>
          <w:footerReference w:type="default" r:id="rId20"/>
          <w:type w:val="continuous"/>
          <w:pgSz w:w="12240" w:h="15840" w:code="1"/>
          <w:pgMar w:top="1440" w:right="1440" w:bottom="1440" w:left="1800" w:header="720" w:footer="720" w:gutter="0"/>
          <w:pgNumType w:start="1"/>
          <w:cols w:space="720"/>
        </w:sectPr>
      </w:pPr>
      <w:r w:rsidRPr="4EBFEE9F">
        <w:rPr>
          <w:b/>
          <w:bCs/>
        </w:rPr>
        <w:t>Notes:</w:t>
      </w:r>
      <w:r>
        <w:t xml:space="preserve"> The test will ensure that the search functionality </w:t>
      </w:r>
      <w:r w:rsidR="00095E03">
        <w:t>works without</w:t>
      </w:r>
      <w:r>
        <w:t xml:space="preserve"> any option enabled.</w:t>
      </w:r>
    </w:p>
    <w:p w14:paraId="76E6E5B9" w14:textId="77777777" w:rsidR="00012BB3" w:rsidRDefault="00012BB3" w:rsidP="00012BB3">
      <w:pPr>
        <w:pStyle w:val="Paragraph"/>
        <w:sectPr w:rsidR="00012BB3">
          <w:type w:val="continuous"/>
          <w:pgSz w:w="12240" w:h="15840" w:code="1"/>
          <w:pgMar w:top="1440" w:right="1440" w:bottom="1440" w:left="1800" w:header="720" w:footer="720" w:gutter="0"/>
          <w:cols w:space="720"/>
        </w:sectPr>
      </w:pPr>
    </w:p>
    <w:p w14:paraId="1307D73B" w14:textId="77777777" w:rsidR="00012BB3" w:rsidRDefault="00012BB3" w:rsidP="00012B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7"/>
        <w:gridCol w:w="2405"/>
        <w:gridCol w:w="1110"/>
        <w:gridCol w:w="11"/>
        <w:gridCol w:w="437"/>
        <w:gridCol w:w="2455"/>
        <w:gridCol w:w="1675"/>
      </w:tblGrid>
      <w:tr w:rsidR="00012BB3" w14:paraId="26F80DA3" w14:textId="77777777" w:rsidTr="004E2D81">
        <w:trPr>
          <w:cantSplit/>
          <w:trHeight w:val="300"/>
        </w:trPr>
        <w:tc>
          <w:tcPr>
            <w:tcW w:w="4423" w:type="dxa"/>
            <w:gridSpan w:val="4"/>
          </w:tcPr>
          <w:p w14:paraId="2ED8B100" w14:textId="7037AC6F" w:rsidR="00012BB3" w:rsidRDefault="00012BB3" w:rsidP="00B71DA2">
            <w:r>
              <w:t>Test No.: SE_NO</w:t>
            </w:r>
          </w:p>
        </w:tc>
        <w:tc>
          <w:tcPr>
            <w:tcW w:w="4567" w:type="dxa"/>
            <w:gridSpan w:val="3"/>
          </w:tcPr>
          <w:p w14:paraId="4A0B1A2D" w14:textId="77777777" w:rsidR="00012BB3" w:rsidRDefault="00012BB3" w:rsidP="00B71DA2">
            <w:r>
              <w:t>Current Status: Pending</w:t>
            </w:r>
          </w:p>
        </w:tc>
      </w:tr>
      <w:tr w:rsidR="00012BB3" w14:paraId="1E4157DE" w14:textId="77777777" w:rsidTr="004E2D81">
        <w:trPr>
          <w:cantSplit/>
          <w:trHeight w:val="300"/>
        </w:trPr>
        <w:tc>
          <w:tcPr>
            <w:tcW w:w="8990" w:type="dxa"/>
            <w:gridSpan w:val="7"/>
          </w:tcPr>
          <w:p w14:paraId="152FDF2A" w14:textId="77777777" w:rsidR="00012BB3" w:rsidRPr="00E47986" w:rsidRDefault="00012BB3" w:rsidP="00B71DA2">
            <w:r w:rsidRPr="00E47986">
              <w:lastRenderedPageBreak/>
              <w:t xml:space="preserve">Test title:  </w:t>
            </w:r>
            <w:r>
              <w:t>Test the search functionality when the “match whole words” option is enabled.</w:t>
            </w:r>
          </w:p>
          <w:p w14:paraId="68910388" w14:textId="77777777" w:rsidR="00012BB3" w:rsidRPr="00E47986" w:rsidRDefault="00012BB3" w:rsidP="00B71DA2"/>
        </w:tc>
      </w:tr>
      <w:tr w:rsidR="00012BB3" w14:paraId="2AFD8E0A" w14:textId="77777777" w:rsidTr="004E2D81">
        <w:trPr>
          <w:cantSplit/>
          <w:trHeight w:val="1070"/>
        </w:trPr>
        <w:tc>
          <w:tcPr>
            <w:tcW w:w="8990" w:type="dxa"/>
            <w:gridSpan w:val="7"/>
          </w:tcPr>
          <w:p w14:paraId="4BD4A2DC" w14:textId="77777777" w:rsidR="00012BB3" w:rsidRPr="00E47986" w:rsidRDefault="00012BB3" w:rsidP="00B71DA2">
            <w:r w:rsidRPr="00E47986">
              <w:t xml:space="preserve">Testing approach: </w:t>
            </w:r>
            <w:r>
              <w:t>The test will be making use of an existing data base that will be included. The “match whole words” option is enabled by default therefore there is no action required to activate it. Test will be conducted with a new instance of the system.</w:t>
            </w:r>
          </w:p>
          <w:p w14:paraId="3778A924" w14:textId="77777777" w:rsidR="00012BB3" w:rsidRPr="00E47986" w:rsidRDefault="00012BB3" w:rsidP="00B71DA2"/>
        </w:tc>
      </w:tr>
      <w:tr w:rsidR="00012BB3" w14:paraId="1A90B399" w14:textId="77777777" w:rsidTr="004E2D81">
        <w:trPr>
          <w:cantSplit/>
          <w:trHeight w:val="4130"/>
        </w:trPr>
        <w:tc>
          <w:tcPr>
            <w:tcW w:w="897" w:type="dxa"/>
          </w:tcPr>
          <w:p w14:paraId="5C3EE5CE" w14:textId="77777777" w:rsidR="00012BB3" w:rsidRDefault="00012BB3" w:rsidP="00B71DA2">
            <w:r>
              <w:t>STEP</w:t>
            </w:r>
          </w:p>
          <w:p w14:paraId="7402F74F" w14:textId="77777777" w:rsidR="00012BB3" w:rsidRDefault="00012BB3" w:rsidP="00B71DA2"/>
          <w:p w14:paraId="30D68BFC" w14:textId="77777777" w:rsidR="00012BB3" w:rsidRDefault="00012BB3" w:rsidP="00B71DA2">
            <w:r>
              <w:t>1</w:t>
            </w:r>
          </w:p>
        </w:tc>
        <w:tc>
          <w:tcPr>
            <w:tcW w:w="2405" w:type="dxa"/>
          </w:tcPr>
          <w:p w14:paraId="31C506CF" w14:textId="77777777" w:rsidR="00012BB3" w:rsidRDefault="00012BB3" w:rsidP="00B71DA2">
            <w:r>
              <w:t>OPERATOR ACTION</w:t>
            </w:r>
          </w:p>
          <w:p w14:paraId="6EA2F8E1" w14:textId="77777777" w:rsidR="00012BB3" w:rsidRDefault="00012BB3" w:rsidP="00B71DA2"/>
          <w:p w14:paraId="7D32CD17" w14:textId="77777777" w:rsidR="00012BB3" w:rsidRDefault="00012BB3" w:rsidP="00B71DA2">
            <w:r>
              <w:t>Open dbEdit System.</w:t>
            </w:r>
          </w:p>
        </w:tc>
        <w:tc>
          <w:tcPr>
            <w:tcW w:w="1558" w:type="dxa"/>
            <w:gridSpan w:val="3"/>
          </w:tcPr>
          <w:p w14:paraId="20F2E737" w14:textId="77777777" w:rsidR="00012BB3" w:rsidRDefault="00012BB3" w:rsidP="00B71DA2">
            <w:r>
              <w:t>PURPOSE</w:t>
            </w:r>
          </w:p>
          <w:p w14:paraId="219CE633" w14:textId="77777777" w:rsidR="00012BB3" w:rsidRDefault="00012BB3" w:rsidP="00B71DA2"/>
          <w:p w14:paraId="1B37F55E" w14:textId="77777777" w:rsidR="00012BB3" w:rsidRDefault="00012BB3" w:rsidP="00B71DA2">
            <w:r>
              <w:t>Open the system for use.</w:t>
            </w:r>
          </w:p>
        </w:tc>
        <w:tc>
          <w:tcPr>
            <w:tcW w:w="2455" w:type="dxa"/>
          </w:tcPr>
          <w:p w14:paraId="4CCCCB86" w14:textId="77777777" w:rsidR="00012BB3" w:rsidRDefault="00012BB3" w:rsidP="00B71DA2">
            <w:r>
              <w:t>EXEPCTED RESULTS</w:t>
            </w:r>
          </w:p>
          <w:p w14:paraId="67A8AC3E" w14:textId="77777777" w:rsidR="00012BB3" w:rsidRDefault="00012BB3" w:rsidP="00B71DA2"/>
          <w:p w14:paraId="4CE4BB30" w14:textId="77777777" w:rsidR="00012BB3" w:rsidRDefault="00012BB3" w:rsidP="00B71DA2">
            <w:r>
              <w:t>System will open displaying a blank window labeled Table Name and the tool bar with File and Search options.</w:t>
            </w:r>
          </w:p>
        </w:tc>
        <w:tc>
          <w:tcPr>
            <w:tcW w:w="1675" w:type="dxa"/>
          </w:tcPr>
          <w:p w14:paraId="7DEDF328" w14:textId="77777777" w:rsidR="00012BB3" w:rsidRDefault="00012BB3" w:rsidP="00B71DA2">
            <w:r>
              <w:t>COMMENTS</w:t>
            </w:r>
          </w:p>
          <w:p w14:paraId="2C9633C1" w14:textId="77777777" w:rsidR="00012BB3" w:rsidRDefault="00012BB3" w:rsidP="00B71DA2"/>
          <w:p w14:paraId="194C2E16" w14:textId="77777777" w:rsidR="00012BB3" w:rsidRDefault="00012BB3" w:rsidP="00B71DA2"/>
        </w:tc>
      </w:tr>
      <w:tr w:rsidR="00012BB3" w14:paraId="759FC569" w14:textId="77777777" w:rsidTr="004E2D81">
        <w:trPr>
          <w:cantSplit/>
          <w:trHeight w:val="4130"/>
        </w:trPr>
        <w:tc>
          <w:tcPr>
            <w:tcW w:w="897" w:type="dxa"/>
          </w:tcPr>
          <w:p w14:paraId="3C46B180" w14:textId="77777777" w:rsidR="00012BB3" w:rsidRDefault="00012BB3" w:rsidP="00B71DA2"/>
          <w:p w14:paraId="7F1448D3" w14:textId="77777777" w:rsidR="00012BB3" w:rsidRDefault="00012BB3" w:rsidP="00B71DA2"/>
          <w:p w14:paraId="483AB1E0" w14:textId="77777777" w:rsidR="00012BB3" w:rsidRDefault="00012BB3" w:rsidP="00B71DA2"/>
          <w:p w14:paraId="0EC6B585" w14:textId="77777777" w:rsidR="00012BB3" w:rsidRDefault="00012BB3" w:rsidP="00B71DA2">
            <w:r>
              <w:t>2</w:t>
            </w:r>
          </w:p>
        </w:tc>
        <w:tc>
          <w:tcPr>
            <w:tcW w:w="2405" w:type="dxa"/>
          </w:tcPr>
          <w:p w14:paraId="782E6C4E" w14:textId="77777777" w:rsidR="00012BB3" w:rsidRDefault="00012BB3" w:rsidP="00B71DA2"/>
          <w:p w14:paraId="27FDE6FF" w14:textId="77777777" w:rsidR="00012BB3" w:rsidRDefault="00012BB3" w:rsidP="00B71DA2">
            <w:r>
              <w:t>From the tool bar select “File” then from the menu select the option “Open”</w:t>
            </w:r>
          </w:p>
        </w:tc>
        <w:tc>
          <w:tcPr>
            <w:tcW w:w="1558" w:type="dxa"/>
            <w:gridSpan w:val="3"/>
          </w:tcPr>
          <w:p w14:paraId="52938573" w14:textId="77777777" w:rsidR="00012BB3" w:rsidRDefault="00012BB3" w:rsidP="00B71DA2"/>
          <w:p w14:paraId="00736B31" w14:textId="77777777" w:rsidR="00012BB3" w:rsidRDefault="00012BB3" w:rsidP="00B71DA2">
            <w:r>
              <w:t>This will allow the user to select the data file.</w:t>
            </w:r>
          </w:p>
        </w:tc>
        <w:tc>
          <w:tcPr>
            <w:tcW w:w="2455" w:type="dxa"/>
          </w:tcPr>
          <w:p w14:paraId="66E3E52E" w14:textId="77777777" w:rsidR="00012BB3" w:rsidRDefault="00012BB3" w:rsidP="00B71DA2"/>
          <w:p w14:paraId="4FDC0042" w14:textId="77777777" w:rsidR="00012BB3" w:rsidRDefault="00012BB3" w:rsidP="00B71DA2">
            <w:r>
              <w:t>This step should open a file browser window from which you will find a list of files.</w:t>
            </w:r>
          </w:p>
        </w:tc>
        <w:tc>
          <w:tcPr>
            <w:tcW w:w="1675" w:type="dxa"/>
          </w:tcPr>
          <w:p w14:paraId="4602D485" w14:textId="77777777" w:rsidR="00012BB3" w:rsidRDefault="00012BB3" w:rsidP="00B71DA2"/>
        </w:tc>
      </w:tr>
      <w:tr w:rsidR="00012BB3" w14:paraId="37615AD5" w14:textId="77777777" w:rsidTr="004E2D81">
        <w:trPr>
          <w:cantSplit/>
          <w:trHeight w:val="4130"/>
        </w:trPr>
        <w:tc>
          <w:tcPr>
            <w:tcW w:w="897" w:type="dxa"/>
          </w:tcPr>
          <w:p w14:paraId="0D6537D9" w14:textId="77777777" w:rsidR="00012BB3" w:rsidRDefault="00012BB3" w:rsidP="00B71DA2"/>
          <w:p w14:paraId="7F1C261E" w14:textId="77777777" w:rsidR="00012BB3" w:rsidRDefault="00012BB3" w:rsidP="00B71DA2">
            <w:r>
              <w:t>3</w:t>
            </w:r>
          </w:p>
        </w:tc>
        <w:tc>
          <w:tcPr>
            <w:tcW w:w="2405" w:type="dxa"/>
          </w:tcPr>
          <w:p w14:paraId="75EF4621" w14:textId="77777777" w:rsidR="00012BB3" w:rsidRDefault="00012BB3" w:rsidP="00B71DA2"/>
          <w:p w14:paraId="77625C4B" w14:textId="77777777" w:rsidR="00012BB3" w:rsidRDefault="00012BB3" w:rsidP="00B71DA2">
            <w:r>
              <w:t>Select the file named “TEST_DB” from the file browser and press the open button.</w:t>
            </w:r>
          </w:p>
        </w:tc>
        <w:tc>
          <w:tcPr>
            <w:tcW w:w="1558" w:type="dxa"/>
            <w:gridSpan w:val="3"/>
          </w:tcPr>
          <w:p w14:paraId="137B9047" w14:textId="77777777" w:rsidR="00012BB3" w:rsidRDefault="00012BB3" w:rsidP="00B71DA2"/>
          <w:p w14:paraId="065A9DFB" w14:textId="77777777" w:rsidR="00012BB3" w:rsidRDefault="00012BB3" w:rsidP="00B71DA2">
            <w:r>
              <w:t>This step will load the data file into the editor.</w:t>
            </w:r>
          </w:p>
        </w:tc>
        <w:tc>
          <w:tcPr>
            <w:tcW w:w="2455" w:type="dxa"/>
          </w:tcPr>
          <w:p w14:paraId="5D6B63C6" w14:textId="77777777" w:rsidR="00012BB3" w:rsidRDefault="00012BB3" w:rsidP="00B71DA2"/>
          <w:p w14:paraId="7BDF889B" w14:textId="53B554DD" w:rsidR="00012BB3" w:rsidRDefault="00012BB3" w:rsidP="00B71DA2">
            <w:r>
              <w:t xml:space="preserve">The previously blank window should now display three tables labeled </w:t>
            </w:r>
            <w:r w:rsidR="00095E03">
              <w:t>“BIG</w:t>
            </w:r>
            <w:r>
              <w:t>_TABLE”,</w:t>
            </w:r>
          </w:p>
          <w:p w14:paraId="49888ECE" w14:textId="77777777" w:rsidR="00012BB3" w:rsidRDefault="00012BB3" w:rsidP="00B71DA2">
            <w:r>
              <w:t>“CONSTRAINT_TABLE”,</w:t>
            </w:r>
          </w:p>
          <w:p w14:paraId="16DB4F47" w14:textId="77777777" w:rsidR="00012BB3" w:rsidRDefault="00012BB3" w:rsidP="00B71DA2">
            <w:r>
              <w:t>and “TYPE_TABLE”</w:t>
            </w:r>
          </w:p>
        </w:tc>
        <w:tc>
          <w:tcPr>
            <w:tcW w:w="1675" w:type="dxa"/>
          </w:tcPr>
          <w:p w14:paraId="767D137B" w14:textId="77777777" w:rsidR="00012BB3" w:rsidRDefault="00012BB3" w:rsidP="00B71DA2"/>
        </w:tc>
      </w:tr>
      <w:tr w:rsidR="00012BB3" w14:paraId="66B6B61B" w14:textId="77777777" w:rsidTr="004E2D81">
        <w:trPr>
          <w:cantSplit/>
          <w:trHeight w:val="4130"/>
        </w:trPr>
        <w:tc>
          <w:tcPr>
            <w:tcW w:w="897" w:type="dxa"/>
          </w:tcPr>
          <w:p w14:paraId="2CE66EAD" w14:textId="77777777" w:rsidR="00012BB3" w:rsidRDefault="00012BB3" w:rsidP="00B71DA2"/>
          <w:p w14:paraId="1F30BFC3" w14:textId="77777777" w:rsidR="00012BB3" w:rsidRDefault="00012BB3" w:rsidP="00B71DA2">
            <w:r>
              <w:t>4</w:t>
            </w:r>
          </w:p>
        </w:tc>
        <w:tc>
          <w:tcPr>
            <w:tcW w:w="2405" w:type="dxa"/>
          </w:tcPr>
          <w:p w14:paraId="2C39584F" w14:textId="77777777" w:rsidR="00012BB3" w:rsidRDefault="00012BB3" w:rsidP="00B71DA2"/>
          <w:p w14:paraId="2EFD9894" w14:textId="77777777" w:rsidR="00012BB3" w:rsidRDefault="00012BB3" w:rsidP="00B71DA2">
            <w:r>
              <w:t>Double click on the table labeled “CONSTRAINT_TABLE”</w:t>
            </w:r>
          </w:p>
        </w:tc>
        <w:tc>
          <w:tcPr>
            <w:tcW w:w="1558" w:type="dxa"/>
            <w:gridSpan w:val="3"/>
          </w:tcPr>
          <w:p w14:paraId="51D3435A" w14:textId="77777777" w:rsidR="00012BB3" w:rsidRDefault="00012BB3" w:rsidP="00B71DA2"/>
          <w:p w14:paraId="30CBA884" w14:textId="77777777" w:rsidR="00012BB3" w:rsidRDefault="00012BB3" w:rsidP="00B71DA2">
            <w:r>
              <w:t>The step will open the table in which the filter function is to be tested on.</w:t>
            </w:r>
          </w:p>
        </w:tc>
        <w:tc>
          <w:tcPr>
            <w:tcW w:w="2455" w:type="dxa"/>
          </w:tcPr>
          <w:p w14:paraId="100C9B1C" w14:textId="77777777" w:rsidR="00012BB3" w:rsidRDefault="00012BB3" w:rsidP="00B71DA2"/>
          <w:p w14:paraId="4EA73BC4" w14:textId="77777777" w:rsidR="00012BB3" w:rsidRDefault="00012BB3" w:rsidP="00B71DA2">
            <w:r>
              <w:t>A separate window will display with data from the table. The first of the row will be blank.</w:t>
            </w:r>
          </w:p>
        </w:tc>
        <w:tc>
          <w:tcPr>
            <w:tcW w:w="1675" w:type="dxa"/>
          </w:tcPr>
          <w:p w14:paraId="00ACA9B2" w14:textId="77777777" w:rsidR="00012BB3" w:rsidRDefault="00012BB3" w:rsidP="00B71DA2"/>
          <w:p w14:paraId="7AF6BCD2" w14:textId="77777777" w:rsidR="00012BB3" w:rsidRDefault="00012BB3" w:rsidP="00B71DA2"/>
        </w:tc>
      </w:tr>
      <w:tr w:rsidR="00012BB3" w14:paraId="067F891B" w14:textId="77777777" w:rsidTr="004E2D81">
        <w:trPr>
          <w:cantSplit/>
          <w:trHeight w:val="4130"/>
        </w:trPr>
        <w:tc>
          <w:tcPr>
            <w:tcW w:w="897" w:type="dxa"/>
          </w:tcPr>
          <w:p w14:paraId="0A750BE5" w14:textId="77777777" w:rsidR="00012BB3" w:rsidRDefault="00012BB3" w:rsidP="00B71DA2"/>
          <w:p w14:paraId="4755FAC0" w14:textId="77777777" w:rsidR="00012BB3" w:rsidRDefault="00012BB3" w:rsidP="00B71DA2">
            <w:r>
              <w:t>5</w:t>
            </w:r>
          </w:p>
        </w:tc>
        <w:tc>
          <w:tcPr>
            <w:tcW w:w="2405" w:type="dxa"/>
          </w:tcPr>
          <w:p w14:paraId="4881782F" w14:textId="77777777" w:rsidR="00012BB3" w:rsidRDefault="00012BB3" w:rsidP="00B71DA2"/>
          <w:p w14:paraId="29EC7426" w14:textId="77777777" w:rsidR="00012BB3" w:rsidRDefault="00012BB3" w:rsidP="00B71DA2">
            <w:r>
              <w:t>From the tool bar select “Edit” then from the menu select the “Search” option.</w:t>
            </w:r>
          </w:p>
        </w:tc>
        <w:tc>
          <w:tcPr>
            <w:tcW w:w="1558" w:type="dxa"/>
            <w:gridSpan w:val="3"/>
          </w:tcPr>
          <w:p w14:paraId="6F309DCF" w14:textId="77777777" w:rsidR="00012BB3" w:rsidRDefault="00012BB3" w:rsidP="00B71DA2"/>
          <w:p w14:paraId="3722FD65" w14:textId="77777777" w:rsidR="00012BB3" w:rsidRDefault="00012BB3" w:rsidP="00B71DA2">
            <w:r>
              <w:t>This step will open the search window for the testing to be conducted.</w:t>
            </w:r>
          </w:p>
        </w:tc>
        <w:tc>
          <w:tcPr>
            <w:tcW w:w="2455" w:type="dxa"/>
          </w:tcPr>
          <w:p w14:paraId="545FD472" w14:textId="77777777" w:rsidR="00012BB3" w:rsidRDefault="00012BB3" w:rsidP="00B71DA2"/>
          <w:p w14:paraId="7B660190" w14:textId="77777777" w:rsidR="00012BB3" w:rsidRDefault="00012BB3" w:rsidP="00B71DA2">
            <w:r>
              <w:t>A new window will open that contains the search options.</w:t>
            </w:r>
          </w:p>
        </w:tc>
        <w:tc>
          <w:tcPr>
            <w:tcW w:w="1675" w:type="dxa"/>
          </w:tcPr>
          <w:p w14:paraId="1356DD96" w14:textId="77777777" w:rsidR="00012BB3" w:rsidRDefault="00012BB3" w:rsidP="00B71DA2"/>
        </w:tc>
      </w:tr>
      <w:tr w:rsidR="00C66EB0" w14:paraId="2FB10668" w14:textId="77777777" w:rsidTr="004E2D81">
        <w:trPr>
          <w:cantSplit/>
          <w:trHeight w:val="4130"/>
        </w:trPr>
        <w:tc>
          <w:tcPr>
            <w:tcW w:w="897" w:type="dxa"/>
          </w:tcPr>
          <w:p w14:paraId="433B40BB" w14:textId="354F96F4" w:rsidR="00C66EB0" w:rsidRDefault="00C66EB0" w:rsidP="00B71DA2">
            <w:r>
              <w:lastRenderedPageBreak/>
              <w:t>6</w:t>
            </w:r>
          </w:p>
        </w:tc>
        <w:tc>
          <w:tcPr>
            <w:tcW w:w="2405" w:type="dxa"/>
          </w:tcPr>
          <w:p w14:paraId="24FA06F2" w14:textId="77777777" w:rsidR="002012A5" w:rsidRDefault="002012A5" w:rsidP="00B71DA2"/>
          <w:p w14:paraId="532F0DDE" w14:textId="36EC5EB5" w:rsidR="00C66EB0" w:rsidRDefault="002012A5" w:rsidP="00B71DA2">
            <w:r>
              <w:t>Click on the checkmark next the “Match Whole Words” label.</w:t>
            </w:r>
          </w:p>
        </w:tc>
        <w:tc>
          <w:tcPr>
            <w:tcW w:w="1558" w:type="dxa"/>
            <w:gridSpan w:val="3"/>
          </w:tcPr>
          <w:p w14:paraId="2BB0C117" w14:textId="26E92671" w:rsidR="00C66EB0" w:rsidRDefault="00C66EB0" w:rsidP="00B71DA2"/>
          <w:p w14:paraId="59747D30" w14:textId="373DE4FB" w:rsidR="002012A5" w:rsidRDefault="002012A5" w:rsidP="00B71DA2">
            <w:r>
              <w:t>This will make sure no option is selected.</w:t>
            </w:r>
          </w:p>
          <w:p w14:paraId="4F33D683" w14:textId="28AA6350" w:rsidR="002012A5" w:rsidRDefault="002012A5" w:rsidP="00B71DA2"/>
        </w:tc>
        <w:tc>
          <w:tcPr>
            <w:tcW w:w="2455" w:type="dxa"/>
          </w:tcPr>
          <w:p w14:paraId="25862789" w14:textId="77777777" w:rsidR="00C66EB0" w:rsidRDefault="00C66EB0" w:rsidP="00B71DA2"/>
          <w:p w14:paraId="1EA7CBB4" w14:textId="77777777" w:rsidR="002012A5" w:rsidRDefault="002012A5" w:rsidP="00B71DA2">
            <w:r>
              <w:t xml:space="preserve">The </w:t>
            </w:r>
            <w:r w:rsidR="00741E78">
              <w:t>Search box will have no options selected.</w:t>
            </w:r>
          </w:p>
          <w:p w14:paraId="443B6FA1" w14:textId="77777777" w:rsidR="00741E78" w:rsidRDefault="00741E78" w:rsidP="00B71DA2"/>
          <w:p w14:paraId="12B949C4" w14:textId="31A8C187" w:rsidR="00741E78" w:rsidRDefault="00741E78" w:rsidP="00B71DA2">
            <w:r>
              <w:t>See Figure 3 in appendix</w:t>
            </w:r>
          </w:p>
        </w:tc>
        <w:tc>
          <w:tcPr>
            <w:tcW w:w="1675" w:type="dxa"/>
          </w:tcPr>
          <w:p w14:paraId="694FA670" w14:textId="77777777" w:rsidR="00C66EB0" w:rsidRDefault="00C66EB0" w:rsidP="00B71DA2"/>
        </w:tc>
      </w:tr>
      <w:tr w:rsidR="00012BB3" w14:paraId="7EA2A20A" w14:textId="77777777" w:rsidTr="004E2D81">
        <w:trPr>
          <w:cantSplit/>
          <w:trHeight w:val="4130"/>
        </w:trPr>
        <w:tc>
          <w:tcPr>
            <w:tcW w:w="897" w:type="dxa"/>
          </w:tcPr>
          <w:p w14:paraId="65BB7A77" w14:textId="77777777" w:rsidR="00012BB3" w:rsidRDefault="00012BB3" w:rsidP="00B71DA2"/>
          <w:p w14:paraId="64562722" w14:textId="70829755" w:rsidR="00012BB3" w:rsidRDefault="004E2D81" w:rsidP="00B71DA2">
            <w:r>
              <w:t>7</w:t>
            </w:r>
          </w:p>
        </w:tc>
        <w:tc>
          <w:tcPr>
            <w:tcW w:w="2405" w:type="dxa"/>
          </w:tcPr>
          <w:p w14:paraId="58281F83" w14:textId="77777777" w:rsidR="00012BB3" w:rsidRDefault="00012BB3" w:rsidP="00B71DA2"/>
          <w:p w14:paraId="75A2ACA1" w14:textId="77777777" w:rsidR="00012BB3" w:rsidRDefault="00012BB3" w:rsidP="00B71DA2">
            <w:r>
              <w:t>In the text field labeled “Search:” enter “</w:t>
            </w:r>
            <w:r w:rsidR="001A405C">
              <w:t>start</w:t>
            </w:r>
            <w:r>
              <w:t>” as text.</w:t>
            </w:r>
          </w:p>
          <w:p w14:paraId="4266F780" w14:textId="77777777" w:rsidR="004E2D81" w:rsidRDefault="004E2D81" w:rsidP="00B71DA2"/>
          <w:p w14:paraId="164DCE77" w14:textId="7027B82B" w:rsidR="004E2D81" w:rsidRDefault="004E2D81" w:rsidP="00B71DA2">
            <w:r>
              <w:t>Click the button labeled “Find”</w:t>
            </w:r>
          </w:p>
        </w:tc>
        <w:tc>
          <w:tcPr>
            <w:tcW w:w="1558" w:type="dxa"/>
            <w:gridSpan w:val="3"/>
          </w:tcPr>
          <w:p w14:paraId="41F677F5" w14:textId="77777777" w:rsidR="00012BB3" w:rsidRDefault="00012BB3" w:rsidP="00B71DA2"/>
          <w:p w14:paraId="2764CBD8" w14:textId="77777777" w:rsidR="00012BB3" w:rsidRDefault="00012BB3" w:rsidP="00B71DA2">
            <w:r>
              <w:t>This will indicate to the system what word is being searched for.</w:t>
            </w:r>
          </w:p>
        </w:tc>
        <w:tc>
          <w:tcPr>
            <w:tcW w:w="2455" w:type="dxa"/>
          </w:tcPr>
          <w:p w14:paraId="60ECEF24" w14:textId="77777777" w:rsidR="00012BB3" w:rsidRDefault="00012BB3" w:rsidP="00B71DA2"/>
          <w:p w14:paraId="5A868971" w14:textId="41919E46" w:rsidR="00012BB3" w:rsidRDefault="00012BB3" w:rsidP="00B71DA2">
            <w:r>
              <w:t>The text field at the bottom of the window should display “</w:t>
            </w:r>
            <w:r w:rsidR="007D0901">
              <w:t xml:space="preserve">Found </w:t>
            </w:r>
            <w:r w:rsidR="00652753">
              <w:t>at (</w:t>
            </w:r>
            <w:r w:rsidR="00095E03">
              <w:t>X, X</w:t>
            </w:r>
            <w:r w:rsidR="007D0901">
              <w:t>)</w:t>
            </w:r>
            <w:r>
              <w:t>”.</w:t>
            </w:r>
          </w:p>
          <w:p w14:paraId="1DDDD9DA" w14:textId="62FB3F22" w:rsidR="00474730" w:rsidRDefault="00474730" w:rsidP="00B71DA2"/>
          <w:p w14:paraId="5BB1EB5E" w14:textId="31EF832E" w:rsidR="00474730" w:rsidRDefault="00474730" w:rsidP="00B71DA2">
            <w:r>
              <w:t>(</w:t>
            </w:r>
            <w:r w:rsidR="00095E03">
              <w:t>X, X</w:t>
            </w:r>
            <w:r>
              <w:t>) will contain a number coordin</w:t>
            </w:r>
            <w:r w:rsidR="00DC7721">
              <w:t>ate</w:t>
            </w:r>
            <w:r w:rsidR="00BB0987">
              <w:t xml:space="preserve">. An example is </w:t>
            </w:r>
            <w:r w:rsidR="00DC7721">
              <w:t>shown in figure 4 in the appendix. The number may va</w:t>
            </w:r>
            <w:r w:rsidR="006E08E4">
              <w:t>ry.</w:t>
            </w:r>
          </w:p>
          <w:p w14:paraId="0273A798" w14:textId="77777777" w:rsidR="00027AAF" w:rsidRDefault="00027AAF" w:rsidP="00B71DA2"/>
          <w:p w14:paraId="7C9F1177" w14:textId="798D36BE" w:rsidR="00027AAF" w:rsidRDefault="00027AAF" w:rsidP="00B71DA2">
            <w:r>
              <w:t>See figure 4 in appendix.</w:t>
            </w:r>
          </w:p>
        </w:tc>
        <w:tc>
          <w:tcPr>
            <w:tcW w:w="1675" w:type="dxa"/>
          </w:tcPr>
          <w:p w14:paraId="0D4181DE" w14:textId="77777777" w:rsidR="006E08E4" w:rsidRDefault="006E08E4" w:rsidP="00B71DA2"/>
          <w:p w14:paraId="7D6DF6D1" w14:textId="4744D4B7" w:rsidR="00BB0987" w:rsidRDefault="00BB0987" w:rsidP="00B71DA2">
            <w:r>
              <w:t xml:space="preserve">Any other result </w:t>
            </w:r>
            <w:r w:rsidR="002F3FE4">
              <w:t>will indicate a failure.</w:t>
            </w:r>
          </w:p>
        </w:tc>
      </w:tr>
      <w:tr w:rsidR="00012BB3" w14:paraId="3A1E6F09" w14:textId="77777777" w:rsidTr="004E2D81">
        <w:trPr>
          <w:trHeight w:val="1250"/>
        </w:trPr>
        <w:tc>
          <w:tcPr>
            <w:tcW w:w="8990" w:type="dxa"/>
            <w:gridSpan w:val="7"/>
            <w:tcBorders>
              <w:bottom w:val="single" w:sz="4" w:space="0" w:color="auto"/>
            </w:tcBorders>
          </w:tcPr>
          <w:p w14:paraId="2CDD1FEC" w14:textId="77777777" w:rsidR="00012BB3" w:rsidRDefault="00012BB3" w:rsidP="00B71DA2">
            <w:r>
              <w:t>Concluding Remarks:</w:t>
            </w:r>
          </w:p>
        </w:tc>
      </w:tr>
      <w:tr w:rsidR="00012BB3" w14:paraId="3DA5F709" w14:textId="77777777" w:rsidTr="004E2D81">
        <w:trPr>
          <w:trHeight w:val="890"/>
        </w:trPr>
        <w:tc>
          <w:tcPr>
            <w:tcW w:w="4412" w:type="dxa"/>
            <w:gridSpan w:val="3"/>
          </w:tcPr>
          <w:p w14:paraId="3C967EFE" w14:textId="77777777" w:rsidR="00012BB3" w:rsidRPr="00A91FA8" w:rsidRDefault="00012BB3" w:rsidP="00B71DA2">
            <w:pPr>
              <w:rPr>
                <w:lang w:val="es-MX"/>
              </w:rPr>
            </w:pPr>
            <w:r w:rsidRPr="00A91FA8">
              <w:rPr>
                <w:lang w:val="es-MX"/>
              </w:rPr>
              <w:t xml:space="preserve">Testing Team: </w:t>
            </w:r>
          </w:p>
          <w:p w14:paraId="74929E20" w14:textId="4845C520" w:rsidR="00012BB3" w:rsidRPr="002F3FE4" w:rsidRDefault="00012BB3" w:rsidP="00B71DA2">
            <w:pPr>
              <w:rPr>
                <w:lang w:val="es-MX"/>
              </w:rPr>
            </w:pPr>
          </w:p>
        </w:tc>
        <w:tc>
          <w:tcPr>
            <w:tcW w:w="4578" w:type="dxa"/>
            <w:gridSpan w:val="4"/>
          </w:tcPr>
          <w:p w14:paraId="37C9393F" w14:textId="77777777" w:rsidR="00012BB3" w:rsidRDefault="00012BB3" w:rsidP="00B71DA2">
            <w:r>
              <w:t>Date Completed:</w:t>
            </w:r>
          </w:p>
        </w:tc>
      </w:tr>
    </w:tbl>
    <w:p w14:paraId="76A30E8D" w14:textId="77777777" w:rsidR="00012BB3" w:rsidRPr="00012BB3" w:rsidRDefault="00012BB3" w:rsidP="00012BB3"/>
    <w:p w14:paraId="7F0DB1FE" w14:textId="2C66C7AF" w:rsidR="00001B06" w:rsidRDefault="00001B06" w:rsidP="00001B06">
      <w:pPr>
        <w:pStyle w:val="Heading2"/>
      </w:pPr>
      <w:bookmarkStart w:id="68" w:name="_Toc38491914"/>
      <w:r>
        <w:t>Test SE_WW</w:t>
      </w:r>
      <w:bookmarkEnd w:id="68"/>
    </w:p>
    <w:p w14:paraId="1DF211F1" w14:textId="3CCFB764" w:rsidR="00001B06" w:rsidRDefault="00001B06" w:rsidP="00001B06">
      <w:pPr>
        <w:rPr>
          <w:b/>
          <w:sz w:val="28"/>
        </w:rPr>
      </w:pPr>
    </w:p>
    <w:p w14:paraId="35CA0B74" w14:textId="0E705362" w:rsidR="00001B06" w:rsidRPr="00B43CB4" w:rsidRDefault="00001B06" w:rsidP="00001B06">
      <w:r w:rsidRPr="00B34944">
        <w:rPr>
          <w:b/>
          <w:bCs/>
        </w:rPr>
        <w:t xml:space="preserve">Objective: </w:t>
      </w:r>
      <w:r>
        <w:t>Test the search functionality with matching whole words</w:t>
      </w:r>
    </w:p>
    <w:p w14:paraId="23262999" w14:textId="2DD74194" w:rsidR="00001B06" w:rsidRDefault="00001B06" w:rsidP="00001B06">
      <w:pPr>
        <w:sectPr w:rsidR="00001B06" w:rsidSect="007378E1">
          <w:headerReference w:type="default" r:id="rId21"/>
          <w:footerReference w:type="default" r:id="rId22"/>
          <w:type w:val="continuous"/>
          <w:pgSz w:w="12240" w:h="15840" w:code="1"/>
          <w:pgMar w:top="1440" w:right="1440" w:bottom="1440" w:left="1800" w:header="720" w:footer="720" w:gutter="0"/>
          <w:pgNumType w:start="1"/>
          <w:cols w:space="720"/>
        </w:sectPr>
      </w:pPr>
      <w:r w:rsidRPr="4EBFEE9F">
        <w:rPr>
          <w:b/>
          <w:bCs/>
        </w:rPr>
        <w:t>Notes:</w:t>
      </w:r>
      <w:r>
        <w:t xml:space="preserve"> The test will make use </w:t>
      </w:r>
      <w:r w:rsidR="4AAE2EA1">
        <w:t>of an</w:t>
      </w:r>
      <w:r>
        <w:t xml:space="preserve"> existing database that will be included for testing,</w:t>
      </w:r>
    </w:p>
    <w:p w14:paraId="0A169EDD" w14:textId="77777777" w:rsidR="00001B06" w:rsidRDefault="00001B06" w:rsidP="00001B06">
      <w:pPr>
        <w:pStyle w:val="Paragraph"/>
        <w:sectPr w:rsidR="00001B06">
          <w:type w:val="continuous"/>
          <w:pgSz w:w="12240" w:h="15840" w:code="1"/>
          <w:pgMar w:top="1440" w:right="1440" w:bottom="1440" w:left="1800" w:header="720" w:footer="720" w:gutter="0"/>
          <w:cols w:space="720"/>
        </w:sectPr>
      </w:pPr>
    </w:p>
    <w:p w14:paraId="20D93451" w14:textId="77777777" w:rsidR="00001B06" w:rsidRDefault="00001B06" w:rsidP="00001B0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6"/>
        <w:gridCol w:w="2405"/>
        <w:gridCol w:w="993"/>
        <w:gridCol w:w="11"/>
        <w:gridCol w:w="315"/>
        <w:gridCol w:w="2973"/>
        <w:gridCol w:w="1507"/>
      </w:tblGrid>
      <w:tr w:rsidR="00001B06" w14:paraId="2FFE4115" w14:textId="77777777" w:rsidTr="1CE1A2AD">
        <w:trPr>
          <w:cantSplit/>
          <w:trHeight w:val="300"/>
        </w:trPr>
        <w:tc>
          <w:tcPr>
            <w:tcW w:w="4423" w:type="dxa"/>
            <w:gridSpan w:val="4"/>
          </w:tcPr>
          <w:p w14:paraId="47B8CB76" w14:textId="1FB61C6C" w:rsidR="00001B06" w:rsidRDefault="00001B06" w:rsidP="00EA79C5">
            <w:r>
              <w:t>Test No.: SE_WW</w:t>
            </w:r>
          </w:p>
        </w:tc>
        <w:tc>
          <w:tcPr>
            <w:tcW w:w="4567" w:type="dxa"/>
            <w:gridSpan w:val="3"/>
          </w:tcPr>
          <w:p w14:paraId="17624503" w14:textId="77777777" w:rsidR="00001B06" w:rsidRDefault="00001B06" w:rsidP="00EA79C5">
            <w:r>
              <w:t>Current Status: Pending</w:t>
            </w:r>
          </w:p>
        </w:tc>
      </w:tr>
      <w:tr w:rsidR="00001B06" w14:paraId="1CEC6330" w14:textId="77777777" w:rsidTr="1CE1A2AD">
        <w:trPr>
          <w:cantSplit/>
          <w:trHeight w:val="300"/>
        </w:trPr>
        <w:tc>
          <w:tcPr>
            <w:tcW w:w="8990" w:type="dxa"/>
            <w:gridSpan w:val="7"/>
          </w:tcPr>
          <w:p w14:paraId="481396EC" w14:textId="21DB6954" w:rsidR="00001B06" w:rsidRPr="00E47986" w:rsidRDefault="00001B06" w:rsidP="00EA79C5">
            <w:r w:rsidRPr="00E47986">
              <w:lastRenderedPageBreak/>
              <w:t xml:space="preserve">Test title:  </w:t>
            </w:r>
            <w:r>
              <w:t>Test the search functionality when the “match whole words” option is enabled.</w:t>
            </w:r>
          </w:p>
          <w:p w14:paraId="3291C2D6" w14:textId="77777777" w:rsidR="00001B06" w:rsidRPr="00E47986" w:rsidRDefault="00001B06" w:rsidP="00EA79C5"/>
        </w:tc>
      </w:tr>
      <w:tr w:rsidR="00001B06" w14:paraId="626C9905" w14:textId="77777777" w:rsidTr="1CE1A2AD">
        <w:trPr>
          <w:cantSplit/>
          <w:trHeight w:val="1070"/>
        </w:trPr>
        <w:tc>
          <w:tcPr>
            <w:tcW w:w="8990" w:type="dxa"/>
            <w:gridSpan w:val="7"/>
          </w:tcPr>
          <w:p w14:paraId="33A5DAF1" w14:textId="3E848621" w:rsidR="00001B06" w:rsidRPr="00E47986" w:rsidRDefault="00001B06" w:rsidP="00EA79C5">
            <w:r w:rsidRPr="00E47986">
              <w:t xml:space="preserve">Testing approach: </w:t>
            </w:r>
            <w:r>
              <w:t>The test will be making use of an existing data base that will be included. The “match whole words” option is enabled by default therefore there is no action required to activate it. Test will be conducted with a new instance of the system.</w:t>
            </w:r>
          </w:p>
          <w:p w14:paraId="7CCD135C" w14:textId="77777777" w:rsidR="00001B06" w:rsidRPr="00E47986" w:rsidRDefault="00001B06" w:rsidP="00EA79C5"/>
        </w:tc>
      </w:tr>
      <w:tr w:rsidR="00001B06" w14:paraId="41D91FA2" w14:textId="77777777" w:rsidTr="1CE1A2AD">
        <w:trPr>
          <w:cantSplit/>
          <w:trHeight w:val="4130"/>
        </w:trPr>
        <w:tc>
          <w:tcPr>
            <w:tcW w:w="897" w:type="dxa"/>
          </w:tcPr>
          <w:p w14:paraId="7B374488" w14:textId="77777777" w:rsidR="00001B06" w:rsidRDefault="00001B06" w:rsidP="00EA79C5">
            <w:r>
              <w:t>STEP</w:t>
            </w:r>
          </w:p>
          <w:p w14:paraId="124D0EF1" w14:textId="77777777" w:rsidR="00001B06" w:rsidRDefault="00001B06" w:rsidP="00EA79C5"/>
          <w:p w14:paraId="3142FF01" w14:textId="77777777" w:rsidR="00001B06" w:rsidRDefault="00001B06" w:rsidP="00EA79C5">
            <w:r>
              <w:t>1</w:t>
            </w:r>
          </w:p>
        </w:tc>
        <w:tc>
          <w:tcPr>
            <w:tcW w:w="2405" w:type="dxa"/>
          </w:tcPr>
          <w:p w14:paraId="723D9FD4" w14:textId="77777777" w:rsidR="00001B06" w:rsidRDefault="00001B06" w:rsidP="00EA79C5">
            <w:r>
              <w:t>OPERATOR ACTION</w:t>
            </w:r>
          </w:p>
          <w:p w14:paraId="41297962" w14:textId="77777777" w:rsidR="00001B06" w:rsidRDefault="00001B06" w:rsidP="00EA79C5"/>
          <w:p w14:paraId="6F2277B2" w14:textId="77777777" w:rsidR="00001B06" w:rsidRDefault="00001B06" w:rsidP="00EA79C5">
            <w:r>
              <w:t>Open dbEdit System.</w:t>
            </w:r>
          </w:p>
        </w:tc>
        <w:tc>
          <w:tcPr>
            <w:tcW w:w="1558" w:type="dxa"/>
            <w:gridSpan w:val="3"/>
          </w:tcPr>
          <w:p w14:paraId="1856D25D" w14:textId="77777777" w:rsidR="00001B06" w:rsidRDefault="00001B06" w:rsidP="00EA79C5">
            <w:r>
              <w:t>PURPOSE</w:t>
            </w:r>
          </w:p>
          <w:p w14:paraId="55D10670" w14:textId="77777777" w:rsidR="00001B06" w:rsidRDefault="00001B06" w:rsidP="00EA79C5"/>
          <w:p w14:paraId="4EF0C98F" w14:textId="77777777" w:rsidR="00001B06" w:rsidRDefault="00001B06" w:rsidP="00EA79C5">
            <w:r>
              <w:t>Open the system for use.</w:t>
            </w:r>
          </w:p>
        </w:tc>
        <w:tc>
          <w:tcPr>
            <w:tcW w:w="2455" w:type="dxa"/>
          </w:tcPr>
          <w:p w14:paraId="067148BF" w14:textId="77777777" w:rsidR="00001B06" w:rsidRDefault="00001B06" w:rsidP="00EA79C5">
            <w:r>
              <w:t>EXEPCTED RESULTS</w:t>
            </w:r>
          </w:p>
          <w:p w14:paraId="43007A0A" w14:textId="77777777" w:rsidR="00001B06" w:rsidRDefault="00001B06" w:rsidP="00EA79C5"/>
          <w:p w14:paraId="0456A362" w14:textId="77777777" w:rsidR="00001B06" w:rsidRDefault="00001B06" w:rsidP="00EA79C5">
            <w:r>
              <w:t>System will open displaying a blank window labeled Table Name and the tool bar with File and Search options.</w:t>
            </w:r>
          </w:p>
        </w:tc>
        <w:tc>
          <w:tcPr>
            <w:tcW w:w="1675" w:type="dxa"/>
          </w:tcPr>
          <w:p w14:paraId="0AC6A09A" w14:textId="77777777" w:rsidR="00001B06" w:rsidRDefault="00001B06" w:rsidP="00EA79C5">
            <w:r>
              <w:t>COMMENTS</w:t>
            </w:r>
          </w:p>
          <w:p w14:paraId="010BD7B1" w14:textId="77777777" w:rsidR="00001B06" w:rsidRDefault="00001B06" w:rsidP="00EA79C5"/>
          <w:p w14:paraId="3E5E4711" w14:textId="77777777" w:rsidR="00001B06" w:rsidRDefault="00001B06" w:rsidP="00EA79C5"/>
        </w:tc>
      </w:tr>
      <w:tr w:rsidR="00001B06" w14:paraId="0F342073" w14:textId="77777777" w:rsidTr="1CE1A2AD">
        <w:trPr>
          <w:cantSplit/>
          <w:trHeight w:val="4130"/>
        </w:trPr>
        <w:tc>
          <w:tcPr>
            <w:tcW w:w="897" w:type="dxa"/>
          </w:tcPr>
          <w:p w14:paraId="419F6198" w14:textId="77777777" w:rsidR="00001B06" w:rsidRDefault="00001B06" w:rsidP="00EA79C5"/>
          <w:p w14:paraId="1A6FD299" w14:textId="77777777" w:rsidR="00001B06" w:rsidRDefault="00001B06" w:rsidP="00EA79C5"/>
          <w:p w14:paraId="4EEEEAE8" w14:textId="77777777" w:rsidR="00001B06" w:rsidRDefault="00001B06" w:rsidP="00EA79C5"/>
          <w:p w14:paraId="3EB6B061" w14:textId="77777777" w:rsidR="00001B06" w:rsidRDefault="00001B06" w:rsidP="00EA79C5">
            <w:r>
              <w:t>2</w:t>
            </w:r>
          </w:p>
        </w:tc>
        <w:tc>
          <w:tcPr>
            <w:tcW w:w="2405" w:type="dxa"/>
          </w:tcPr>
          <w:p w14:paraId="01995AE0" w14:textId="77777777" w:rsidR="00001B06" w:rsidRDefault="00001B06" w:rsidP="00EA79C5"/>
          <w:p w14:paraId="733FEA7C" w14:textId="77777777" w:rsidR="00001B06" w:rsidRDefault="00001B06" w:rsidP="00EA79C5">
            <w:r>
              <w:t>From the tool bar select “File” then from the menu select the option “Open”</w:t>
            </w:r>
          </w:p>
        </w:tc>
        <w:tc>
          <w:tcPr>
            <w:tcW w:w="1558" w:type="dxa"/>
            <w:gridSpan w:val="3"/>
          </w:tcPr>
          <w:p w14:paraId="76139034" w14:textId="77777777" w:rsidR="00001B06" w:rsidRDefault="00001B06" w:rsidP="00EA79C5"/>
          <w:p w14:paraId="67901BB1" w14:textId="77777777" w:rsidR="00001B06" w:rsidRDefault="00001B06" w:rsidP="00EA79C5">
            <w:r>
              <w:t>This will allow the user to select the data file.</w:t>
            </w:r>
          </w:p>
        </w:tc>
        <w:tc>
          <w:tcPr>
            <w:tcW w:w="2455" w:type="dxa"/>
          </w:tcPr>
          <w:p w14:paraId="1E83386F" w14:textId="77777777" w:rsidR="00001B06" w:rsidRDefault="00001B06" w:rsidP="00EA79C5"/>
          <w:p w14:paraId="2B18B9B7" w14:textId="77777777" w:rsidR="00001B06" w:rsidRDefault="00001B06" w:rsidP="00EA79C5">
            <w:r>
              <w:t>This step should open a file browser window from which you will find a list of files.</w:t>
            </w:r>
          </w:p>
        </w:tc>
        <w:tc>
          <w:tcPr>
            <w:tcW w:w="1675" w:type="dxa"/>
          </w:tcPr>
          <w:p w14:paraId="6E996E94" w14:textId="77777777" w:rsidR="00001B06" w:rsidRDefault="00001B06" w:rsidP="00EA79C5"/>
        </w:tc>
      </w:tr>
      <w:tr w:rsidR="00001B06" w14:paraId="66D8F35B" w14:textId="77777777" w:rsidTr="1CE1A2AD">
        <w:trPr>
          <w:cantSplit/>
          <w:trHeight w:val="4130"/>
        </w:trPr>
        <w:tc>
          <w:tcPr>
            <w:tcW w:w="897" w:type="dxa"/>
          </w:tcPr>
          <w:p w14:paraId="5DCD98D8" w14:textId="77777777" w:rsidR="00001B06" w:rsidRDefault="00001B06" w:rsidP="00EA79C5"/>
          <w:p w14:paraId="336D71BC" w14:textId="77777777" w:rsidR="00001B06" w:rsidRDefault="00001B06" w:rsidP="00EA79C5">
            <w:r>
              <w:t>3</w:t>
            </w:r>
          </w:p>
        </w:tc>
        <w:tc>
          <w:tcPr>
            <w:tcW w:w="2405" w:type="dxa"/>
          </w:tcPr>
          <w:p w14:paraId="08B0F5EB" w14:textId="77777777" w:rsidR="00001B06" w:rsidRDefault="00001B06" w:rsidP="00EA79C5"/>
          <w:p w14:paraId="07D6E9D4" w14:textId="77777777" w:rsidR="00001B06" w:rsidRDefault="00001B06" w:rsidP="00EA79C5">
            <w:r>
              <w:t>Select the file named “TEST_DB” from the file browser and press the open button.</w:t>
            </w:r>
          </w:p>
        </w:tc>
        <w:tc>
          <w:tcPr>
            <w:tcW w:w="1558" w:type="dxa"/>
            <w:gridSpan w:val="3"/>
          </w:tcPr>
          <w:p w14:paraId="5AD518FF" w14:textId="77777777" w:rsidR="00001B06" w:rsidRDefault="00001B06" w:rsidP="00EA79C5"/>
          <w:p w14:paraId="3C2CC435" w14:textId="77777777" w:rsidR="00001B06" w:rsidRDefault="00001B06" w:rsidP="00EA79C5">
            <w:r>
              <w:t>This step will load the data file into the editor.</w:t>
            </w:r>
          </w:p>
        </w:tc>
        <w:tc>
          <w:tcPr>
            <w:tcW w:w="2455" w:type="dxa"/>
          </w:tcPr>
          <w:p w14:paraId="1C6FE95E" w14:textId="77777777" w:rsidR="00001B06" w:rsidRDefault="00001B06" w:rsidP="00EA79C5"/>
          <w:p w14:paraId="0C5872E6" w14:textId="3D77DD4A" w:rsidR="00001B06" w:rsidRDefault="00001B06" w:rsidP="00EA79C5">
            <w:r>
              <w:t xml:space="preserve">The previously blank window should now display three tables labeled </w:t>
            </w:r>
            <w:r w:rsidR="00095E03">
              <w:t>“BIG</w:t>
            </w:r>
            <w:r>
              <w:t>_TABLE”,</w:t>
            </w:r>
          </w:p>
          <w:p w14:paraId="383C9A6D" w14:textId="77777777" w:rsidR="00001B06" w:rsidRDefault="00001B06" w:rsidP="00EA79C5">
            <w:r>
              <w:t>“CONSTRAINT_TABLE”,</w:t>
            </w:r>
          </w:p>
          <w:p w14:paraId="07FD1C45" w14:textId="77777777" w:rsidR="00001B06" w:rsidRDefault="00001B06" w:rsidP="00EA79C5">
            <w:r>
              <w:t>and “TYPE_TABLE”</w:t>
            </w:r>
          </w:p>
        </w:tc>
        <w:tc>
          <w:tcPr>
            <w:tcW w:w="1675" w:type="dxa"/>
          </w:tcPr>
          <w:p w14:paraId="14324049" w14:textId="77777777" w:rsidR="00001B06" w:rsidRDefault="00001B06" w:rsidP="00EA79C5"/>
        </w:tc>
      </w:tr>
      <w:tr w:rsidR="00001B06" w14:paraId="663B2265" w14:textId="77777777" w:rsidTr="1CE1A2AD">
        <w:trPr>
          <w:cantSplit/>
          <w:trHeight w:val="4130"/>
        </w:trPr>
        <w:tc>
          <w:tcPr>
            <w:tcW w:w="897" w:type="dxa"/>
          </w:tcPr>
          <w:p w14:paraId="2BFCC4CC" w14:textId="77777777" w:rsidR="00001B06" w:rsidRDefault="00001B06" w:rsidP="00EA79C5"/>
          <w:p w14:paraId="1B169EAD" w14:textId="77777777" w:rsidR="00001B06" w:rsidRDefault="00001B06" w:rsidP="00EA79C5">
            <w:r>
              <w:t>4</w:t>
            </w:r>
          </w:p>
        </w:tc>
        <w:tc>
          <w:tcPr>
            <w:tcW w:w="2405" w:type="dxa"/>
          </w:tcPr>
          <w:p w14:paraId="4DD22126" w14:textId="77777777" w:rsidR="00001B06" w:rsidRDefault="00001B06" w:rsidP="00EA79C5"/>
          <w:p w14:paraId="114E8187" w14:textId="77777777" w:rsidR="00001B06" w:rsidRDefault="00001B06" w:rsidP="00EA79C5">
            <w:r>
              <w:t>Double click on the table labeled “CONSTRAINT_TABLE”</w:t>
            </w:r>
          </w:p>
        </w:tc>
        <w:tc>
          <w:tcPr>
            <w:tcW w:w="1558" w:type="dxa"/>
            <w:gridSpan w:val="3"/>
          </w:tcPr>
          <w:p w14:paraId="0BCBDFE7" w14:textId="77777777" w:rsidR="00001B06" w:rsidRDefault="00001B06" w:rsidP="00EA79C5"/>
          <w:p w14:paraId="27595BD0" w14:textId="77777777" w:rsidR="00001B06" w:rsidRDefault="00001B06" w:rsidP="00EA79C5">
            <w:r>
              <w:t>The step will open the table in which the filter function is to be tested on.</w:t>
            </w:r>
          </w:p>
        </w:tc>
        <w:tc>
          <w:tcPr>
            <w:tcW w:w="2455" w:type="dxa"/>
          </w:tcPr>
          <w:p w14:paraId="2A240B90" w14:textId="77777777" w:rsidR="00001B06" w:rsidRDefault="00001B06" w:rsidP="00EA79C5"/>
          <w:p w14:paraId="43DC545A" w14:textId="77777777" w:rsidR="00001B06" w:rsidRDefault="00001B06" w:rsidP="00EA79C5">
            <w:r>
              <w:t>A separate window will display with data from the table. The first of the row will be blank.</w:t>
            </w:r>
          </w:p>
        </w:tc>
        <w:tc>
          <w:tcPr>
            <w:tcW w:w="1675" w:type="dxa"/>
          </w:tcPr>
          <w:p w14:paraId="769CCDA5" w14:textId="77777777" w:rsidR="00001B06" w:rsidRDefault="00001B06" w:rsidP="00EA79C5"/>
          <w:p w14:paraId="788A21AF" w14:textId="77777777" w:rsidR="00001B06" w:rsidRDefault="00001B06" w:rsidP="00EA79C5"/>
        </w:tc>
      </w:tr>
      <w:tr w:rsidR="00001B06" w14:paraId="4460E243" w14:textId="77777777" w:rsidTr="1CE1A2AD">
        <w:trPr>
          <w:cantSplit/>
          <w:trHeight w:val="4130"/>
        </w:trPr>
        <w:tc>
          <w:tcPr>
            <w:tcW w:w="897" w:type="dxa"/>
          </w:tcPr>
          <w:p w14:paraId="05A36538" w14:textId="77777777" w:rsidR="00001B06" w:rsidRDefault="00001B06" w:rsidP="00EA79C5"/>
          <w:p w14:paraId="686ED7BA" w14:textId="77777777" w:rsidR="00001B06" w:rsidRDefault="00001B06" w:rsidP="00EA79C5">
            <w:r>
              <w:t>5</w:t>
            </w:r>
          </w:p>
        </w:tc>
        <w:tc>
          <w:tcPr>
            <w:tcW w:w="2405" w:type="dxa"/>
          </w:tcPr>
          <w:p w14:paraId="7F56F839" w14:textId="77777777" w:rsidR="00001B06" w:rsidRDefault="00001B06" w:rsidP="00EA79C5"/>
          <w:p w14:paraId="467D9400" w14:textId="6E9E4CD3" w:rsidR="00001B06" w:rsidRDefault="00001B06" w:rsidP="00EA79C5">
            <w:r>
              <w:t>From the tool bar select “Edit” then from the menu select the “Search” option.</w:t>
            </w:r>
          </w:p>
        </w:tc>
        <w:tc>
          <w:tcPr>
            <w:tcW w:w="1558" w:type="dxa"/>
            <w:gridSpan w:val="3"/>
          </w:tcPr>
          <w:p w14:paraId="5AA3900D" w14:textId="77777777" w:rsidR="00001B06" w:rsidRDefault="00001B06" w:rsidP="00EA79C5"/>
          <w:p w14:paraId="4FDA2A93" w14:textId="1133ABF9" w:rsidR="00001B06" w:rsidRDefault="00001B06" w:rsidP="00EA79C5">
            <w:r>
              <w:t>This step will open the search window for the testing to be conducted.</w:t>
            </w:r>
          </w:p>
        </w:tc>
        <w:tc>
          <w:tcPr>
            <w:tcW w:w="2455" w:type="dxa"/>
          </w:tcPr>
          <w:p w14:paraId="7FA019CC" w14:textId="77777777" w:rsidR="00001B06" w:rsidRDefault="00001B06" w:rsidP="00EA79C5"/>
          <w:p w14:paraId="3C0AA37E" w14:textId="4106028E" w:rsidR="00001B06" w:rsidRDefault="00001B06" w:rsidP="00EA79C5">
            <w:r>
              <w:t>A new window will open th</w:t>
            </w:r>
            <w:r w:rsidR="000E22FF">
              <w:t>at contains the search options.</w:t>
            </w:r>
          </w:p>
        </w:tc>
        <w:tc>
          <w:tcPr>
            <w:tcW w:w="1675" w:type="dxa"/>
          </w:tcPr>
          <w:p w14:paraId="7F2EE054" w14:textId="77777777" w:rsidR="00001B06" w:rsidRDefault="00001B06" w:rsidP="00EA79C5"/>
        </w:tc>
      </w:tr>
      <w:tr w:rsidR="00001B06" w14:paraId="26715E58" w14:textId="77777777" w:rsidTr="1CE1A2AD">
        <w:trPr>
          <w:cantSplit/>
          <w:trHeight w:val="4130"/>
        </w:trPr>
        <w:tc>
          <w:tcPr>
            <w:tcW w:w="897" w:type="dxa"/>
          </w:tcPr>
          <w:p w14:paraId="53D505F8" w14:textId="77777777" w:rsidR="00001B06" w:rsidRDefault="00001B06" w:rsidP="00EA79C5"/>
          <w:p w14:paraId="2E52EEEF" w14:textId="07EFE1EB" w:rsidR="00001B06" w:rsidRDefault="00122495" w:rsidP="00EA79C5">
            <w:r>
              <w:t>6</w:t>
            </w:r>
          </w:p>
        </w:tc>
        <w:tc>
          <w:tcPr>
            <w:tcW w:w="2405" w:type="dxa"/>
          </w:tcPr>
          <w:p w14:paraId="3EA5199F" w14:textId="77777777" w:rsidR="00001B06" w:rsidRDefault="00001B06" w:rsidP="00EA79C5"/>
          <w:p w14:paraId="7EC9BBBB" w14:textId="77777777" w:rsidR="00717CC7" w:rsidRDefault="000E22FF" w:rsidP="00EA79C5">
            <w:r>
              <w:t>In the text field labeled “Search:” enter “Start_Name” as text.</w:t>
            </w:r>
            <w:commentRangeStart w:id="69"/>
            <w:commentRangeStart w:id="70"/>
            <w:commentRangeEnd w:id="69"/>
            <w:r>
              <w:rPr>
                <w:rStyle w:val="CommentReference"/>
              </w:rPr>
              <w:commentReference w:id="69"/>
            </w:r>
            <w:commentRangeStart w:id="71"/>
            <w:commentRangeEnd w:id="71"/>
            <w:r>
              <w:rPr>
                <w:rStyle w:val="CommentReference"/>
              </w:rPr>
              <w:commentReference w:id="71"/>
            </w:r>
          </w:p>
          <w:p w14:paraId="0DC66EB1" w14:textId="77777777" w:rsidR="00717CC7" w:rsidRDefault="00717CC7" w:rsidP="00EA79C5"/>
          <w:commentRangeEnd w:id="70"/>
          <w:p w14:paraId="2193D2A1" w14:textId="3ECBB9B7" w:rsidR="00001B06" w:rsidRDefault="001E2A96" w:rsidP="00EA79C5">
            <w:r>
              <w:rPr>
                <w:rStyle w:val="CommentReference"/>
              </w:rPr>
              <w:commentReference w:id="70"/>
            </w:r>
            <w:r w:rsidR="7BBD3EEB">
              <w:t xml:space="preserve"> Click on the button labeled “Find”</w:t>
            </w:r>
          </w:p>
        </w:tc>
        <w:tc>
          <w:tcPr>
            <w:tcW w:w="1558" w:type="dxa"/>
            <w:gridSpan w:val="3"/>
          </w:tcPr>
          <w:p w14:paraId="3F043BDC" w14:textId="77777777" w:rsidR="00001B06" w:rsidRDefault="00001B06" w:rsidP="00EA79C5"/>
          <w:p w14:paraId="20794ACE" w14:textId="33F9FA32" w:rsidR="00001B06" w:rsidRDefault="00001B06" w:rsidP="00EA79C5">
            <w:r>
              <w:t>This wil</w:t>
            </w:r>
            <w:r w:rsidR="000E22FF">
              <w:t xml:space="preserve">l indicate to the system what word is being searched </w:t>
            </w:r>
            <w:r w:rsidR="55D36644">
              <w:t>for.</w:t>
            </w:r>
          </w:p>
        </w:tc>
        <w:tc>
          <w:tcPr>
            <w:tcW w:w="2455" w:type="dxa"/>
          </w:tcPr>
          <w:p w14:paraId="6837792E" w14:textId="77777777" w:rsidR="00001B06" w:rsidRDefault="00001B06" w:rsidP="00EA79C5"/>
          <w:p w14:paraId="49B7F92C" w14:textId="1E364DD7" w:rsidR="00122495" w:rsidRDefault="00122495" w:rsidP="00122495">
            <w:r>
              <w:t xml:space="preserve">The text field at the bottom of the window should display “Found </w:t>
            </w:r>
            <w:r w:rsidR="00652753">
              <w:t>at (</w:t>
            </w:r>
            <w:r w:rsidR="00095E03">
              <w:t>X, X</w:t>
            </w:r>
            <w:r>
              <w:t>)”.</w:t>
            </w:r>
          </w:p>
          <w:p w14:paraId="31DED943" w14:textId="77777777" w:rsidR="00122495" w:rsidRDefault="00122495" w:rsidP="00122495"/>
          <w:p w14:paraId="4D41B5BB" w14:textId="4FC038BB" w:rsidR="00122495" w:rsidRDefault="00122495" w:rsidP="00122495">
            <w:r>
              <w:t>(</w:t>
            </w:r>
            <w:r w:rsidR="00095E03">
              <w:t>X, X</w:t>
            </w:r>
            <w:r>
              <w:t>) will contain a number coordinate. An example is shown in figure 5 in the appendix. The number may vary.</w:t>
            </w:r>
          </w:p>
          <w:p w14:paraId="6CE5B154" w14:textId="77777777" w:rsidR="00122495" w:rsidRDefault="00122495" w:rsidP="00122495"/>
          <w:p w14:paraId="3330CA54" w14:textId="602B46D6" w:rsidR="00001B06" w:rsidRDefault="5ED7BBC3" w:rsidP="00122495">
            <w:r>
              <w:t>See figure 5 in appendix.</w:t>
            </w:r>
            <w:commentRangeStart w:id="72"/>
            <w:commentRangeStart w:id="73"/>
            <w:commentRangeStart w:id="74"/>
            <w:commentRangeEnd w:id="72"/>
            <w:r w:rsidR="00122495">
              <w:rPr>
                <w:rStyle w:val="CommentReference"/>
              </w:rPr>
              <w:commentReference w:id="72"/>
            </w:r>
            <w:commentRangeEnd w:id="73"/>
            <w:r w:rsidR="00122495">
              <w:rPr>
                <w:rStyle w:val="CommentReference"/>
              </w:rPr>
              <w:commentReference w:id="73"/>
            </w:r>
            <w:commentRangeEnd w:id="74"/>
            <w:r w:rsidR="00122495">
              <w:rPr>
                <w:rStyle w:val="CommentReference"/>
              </w:rPr>
              <w:commentReference w:id="74"/>
            </w:r>
            <w:commentRangeStart w:id="75"/>
            <w:commentRangeEnd w:id="75"/>
            <w:r w:rsidR="00122495">
              <w:rPr>
                <w:rStyle w:val="CommentReference"/>
              </w:rPr>
              <w:commentReference w:id="75"/>
            </w:r>
          </w:p>
        </w:tc>
        <w:tc>
          <w:tcPr>
            <w:tcW w:w="1675" w:type="dxa"/>
          </w:tcPr>
          <w:p w14:paraId="785D48D5" w14:textId="77777777" w:rsidR="00001B06" w:rsidRDefault="00001B06" w:rsidP="00EA79C5"/>
          <w:p w14:paraId="6F91D614" w14:textId="77777777" w:rsidR="00097DC1" w:rsidRDefault="00097DC1" w:rsidP="00EA79C5">
            <w:r>
              <w:t>Failure to display the expected test will result in a test failure.</w:t>
            </w:r>
          </w:p>
          <w:p w14:paraId="3A6AA2D4" w14:textId="77777777" w:rsidR="00ED1A0F" w:rsidRDefault="00ED1A0F" w:rsidP="00EA79C5"/>
          <w:p w14:paraId="71CED294" w14:textId="7FA8C07E" w:rsidR="00ED1A0F" w:rsidRDefault="00ED1A0F" w:rsidP="00EA79C5">
            <w:r>
              <w:t xml:space="preserve">Repeating this step will move </w:t>
            </w:r>
            <w:r w:rsidR="009C2090">
              <w:t>to the next result if there is one</w:t>
            </w:r>
            <w:r w:rsidR="004F74AE">
              <w:t>.</w:t>
            </w:r>
          </w:p>
        </w:tc>
      </w:tr>
      <w:tr w:rsidR="00001B06" w14:paraId="33C745C4" w14:textId="77777777" w:rsidTr="1CE1A2AD">
        <w:trPr>
          <w:trHeight w:val="1250"/>
        </w:trPr>
        <w:tc>
          <w:tcPr>
            <w:tcW w:w="8990" w:type="dxa"/>
            <w:gridSpan w:val="7"/>
            <w:tcBorders>
              <w:bottom w:val="single" w:sz="4" w:space="0" w:color="auto"/>
            </w:tcBorders>
          </w:tcPr>
          <w:p w14:paraId="124D1FBD" w14:textId="77777777" w:rsidR="00001B06" w:rsidRDefault="00001B06" w:rsidP="00EA79C5">
            <w:r>
              <w:t>Concluding Remarks:</w:t>
            </w:r>
          </w:p>
        </w:tc>
      </w:tr>
      <w:tr w:rsidR="00001B06" w14:paraId="680E3DBD" w14:textId="77777777" w:rsidTr="1CE1A2AD">
        <w:trPr>
          <w:trHeight w:val="890"/>
        </w:trPr>
        <w:tc>
          <w:tcPr>
            <w:tcW w:w="4412" w:type="dxa"/>
            <w:gridSpan w:val="3"/>
          </w:tcPr>
          <w:p w14:paraId="7ECC3B34" w14:textId="77777777" w:rsidR="00001B06" w:rsidRPr="00643C87" w:rsidRDefault="00001B06" w:rsidP="00EA79C5">
            <w:pPr>
              <w:rPr>
                <w:lang w:val="es-MX"/>
              </w:rPr>
            </w:pPr>
            <w:r w:rsidRPr="00643C87">
              <w:rPr>
                <w:lang w:val="es-MX"/>
              </w:rPr>
              <w:t xml:space="preserve">Testing Team: </w:t>
            </w:r>
          </w:p>
          <w:p w14:paraId="7C083345" w14:textId="37A827DB" w:rsidR="00001B06" w:rsidRPr="00643C87" w:rsidRDefault="00001B06" w:rsidP="00EA79C5">
            <w:pPr>
              <w:rPr>
                <w:lang w:val="es-MX"/>
              </w:rPr>
            </w:pPr>
          </w:p>
        </w:tc>
        <w:tc>
          <w:tcPr>
            <w:tcW w:w="4578" w:type="dxa"/>
            <w:gridSpan w:val="4"/>
          </w:tcPr>
          <w:p w14:paraId="61A3E828" w14:textId="77777777" w:rsidR="00001B06" w:rsidRDefault="00001B06" w:rsidP="00EA79C5">
            <w:r>
              <w:t>Date Completed:</w:t>
            </w:r>
          </w:p>
        </w:tc>
      </w:tr>
    </w:tbl>
    <w:p w14:paraId="07BB4170" w14:textId="77777777" w:rsidR="00001B06" w:rsidRDefault="00001B06" w:rsidP="4EBFEE9F">
      <w:pPr>
        <w:rPr>
          <w:b/>
          <w:bCs/>
          <w:sz w:val="28"/>
          <w:szCs w:val="28"/>
        </w:rPr>
      </w:pPr>
      <w:commentRangeStart w:id="76"/>
      <w:commentRangeStart w:id="77"/>
      <w:commentRangeEnd w:id="76"/>
      <w:r>
        <w:rPr>
          <w:rStyle w:val="CommentReference"/>
        </w:rPr>
        <w:commentReference w:id="76"/>
      </w:r>
      <w:commentRangeEnd w:id="77"/>
      <w:r>
        <w:rPr>
          <w:rStyle w:val="CommentReference"/>
        </w:rPr>
        <w:commentReference w:id="77"/>
      </w:r>
      <w:commentRangeStart w:id="78"/>
      <w:commentRangeEnd w:id="78"/>
      <w:r>
        <w:rPr>
          <w:rStyle w:val="CommentReference"/>
        </w:rPr>
        <w:commentReference w:id="78"/>
      </w:r>
    </w:p>
    <w:p w14:paraId="264C031C" w14:textId="5DBFA73A" w:rsidR="00001B06" w:rsidRDefault="000E22FF" w:rsidP="000E22FF">
      <w:pPr>
        <w:pStyle w:val="Heading2"/>
      </w:pPr>
      <w:bookmarkStart w:id="79" w:name="_Toc38491915"/>
      <w:r>
        <w:t>Test SE_MC</w:t>
      </w:r>
      <w:bookmarkEnd w:id="79"/>
    </w:p>
    <w:p w14:paraId="0879F48D" w14:textId="49A78AFB" w:rsidR="000E22FF" w:rsidRDefault="000E22FF" w:rsidP="000E22FF"/>
    <w:p w14:paraId="761865BC" w14:textId="6C2CB1CF" w:rsidR="000E22FF" w:rsidRPr="00B43CB4" w:rsidRDefault="000E22FF" w:rsidP="000E22FF">
      <w:r w:rsidRPr="00B34944">
        <w:rPr>
          <w:b/>
          <w:bCs/>
        </w:rPr>
        <w:t xml:space="preserve">Objective: </w:t>
      </w:r>
      <w:r>
        <w:t>Test the search functionality with case sensitivity</w:t>
      </w:r>
    </w:p>
    <w:p w14:paraId="2103E093" w14:textId="7E7BC11A" w:rsidR="000E22FF" w:rsidRDefault="000E22FF" w:rsidP="000E22FF">
      <w:pPr>
        <w:sectPr w:rsidR="000E22FF" w:rsidSect="007378E1">
          <w:headerReference w:type="default" r:id="rId23"/>
          <w:footerReference w:type="default" r:id="rId24"/>
          <w:type w:val="continuous"/>
          <w:pgSz w:w="12240" w:h="15840" w:code="1"/>
          <w:pgMar w:top="1440" w:right="1440" w:bottom="1440" w:left="1800" w:header="720" w:footer="720" w:gutter="0"/>
          <w:pgNumType w:start="1"/>
          <w:cols w:space="720"/>
        </w:sectPr>
      </w:pPr>
      <w:r w:rsidRPr="4EBFEE9F">
        <w:rPr>
          <w:b/>
          <w:bCs/>
        </w:rPr>
        <w:t>Notes:</w:t>
      </w:r>
      <w:r>
        <w:t xml:space="preserve"> The test will make use </w:t>
      </w:r>
      <w:r w:rsidR="1DBE0BC0">
        <w:t>of an</w:t>
      </w:r>
      <w:r>
        <w:t xml:space="preserve"> existing database that will be included for testing,</w:t>
      </w:r>
    </w:p>
    <w:p w14:paraId="2CCB23DF" w14:textId="77777777" w:rsidR="000E22FF" w:rsidRDefault="000E22FF" w:rsidP="000E22FF">
      <w:pPr>
        <w:pStyle w:val="Paragraph"/>
        <w:sectPr w:rsidR="000E22FF">
          <w:type w:val="continuous"/>
          <w:pgSz w:w="12240" w:h="15840" w:code="1"/>
          <w:pgMar w:top="1440" w:right="1440" w:bottom="1440" w:left="1800" w:header="720" w:footer="720" w:gutter="0"/>
          <w:cols w:space="720"/>
        </w:sectPr>
      </w:pPr>
    </w:p>
    <w:p w14:paraId="082BEBE5" w14:textId="77777777" w:rsidR="000E22FF" w:rsidRDefault="000E22FF" w:rsidP="000E22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7"/>
        <w:gridCol w:w="2405"/>
        <w:gridCol w:w="1110"/>
        <w:gridCol w:w="11"/>
        <w:gridCol w:w="437"/>
        <w:gridCol w:w="2455"/>
        <w:gridCol w:w="1675"/>
      </w:tblGrid>
      <w:tr w:rsidR="000E22FF" w14:paraId="69FABBAB" w14:textId="77777777" w:rsidTr="00F05048">
        <w:trPr>
          <w:cantSplit/>
          <w:trHeight w:val="300"/>
        </w:trPr>
        <w:tc>
          <w:tcPr>
            <w:tcW w:w="4423" w:type="dxa"/>
            <w:gridSpan w:val="4"/>
          </w:tcPr>
          <w:p w14:paraId="1805676B" w14:textId="33D84C1B" w:rsidR="000E22FF" w:rsidRDefault="000E22FF" w:rsidP="00EA79C5">
            <w:r>
              <w:t>Test No.: SE_</w:t>
            </w:r>
            <w:r w:rsidR="0079035C">
              <w:t>MC</w:t>
            </w:r>
          </w:p>
        </w:tc>
        <w:tc>
          <w:tcPr>
            <w:tcW w:w="4567" w:type="dxa"/>
            <w:gridSpan w:val="3"/>
          </w:tcPr>
          <w:p w14:paraId="225D2254" w14:textId="77777777" w:rsidR="000E22FF" w:rsidRDefault="000E22FF" w:rsidP="00EA79C5">
            <w:r>
              <w:t>Current Status: Pending</w:t>
            </w:r>
          </w:p>
        </w:tc>
      </w:tr>
      <w:tr w:rsidR="000E22FF" w14:paraId="5CBDDFA2" w14:textId="77777777" w:rsidTr="00F05048">
        <w:trPr>
          <w:cantSplit/>
          <w:trHeight w:val="300"/>
        </w:trPr>
        <w:tc>
          <w:tcPr>
            <w:tcW w:w="8990" w:type="dxa"/>
            <w:gridSpan w:val="7"/>
          </w:tcPr>
          <w:p w14:paraId="52FE7014" w14:textId="475B59A9" w:rsidR="000E22FF" w:rsidRPr="00E47986" w:rsidRDefault="000E22FF" w:rsidP="00EA79C5">
            <w:r>
              <w:t>Test title:  Test the search functionality when the “match case”</w:t>
            </w:r>
            <w:r w:rsidR="16745470">
              <w:t xml:space="preserve"> </w:t>
            </w:r>
            <w:r>
              <w:t xml:space="preserve">option is </w:t>
            </w:r>
            <w:r w:rsidR="002C1566">
              <w:t>enabled only.</w:t>
            </w:r>
          </w:p>
          <w:p w14:paraId="061E8AC2" w14:textId="77777777" w:rsidR="000E22FF" w:rsidRPr="00E47986" w:rsidRDefault="000E22FF" w:rsidP="00EA79C5"/>
        </w:tc>
      </w:tr>
      <w:tr w:rsidR="000E22FF" w14:paraId="331E9D02" w14:textId="77777777" w:rsidTr="00F05048">
        <w:trPr>
          <w:cantSplit/>
          <w:trHeight w:val="1070"/>
        </w:trPr>
        <w:tc>
          <w:tcPr>
            <w:tcW w:w="8990" w:type="dxa"/>
            <w:gridSpan w:val="7"/>
          </w:tcPr>
          <w:p w14:paraId="7B393BAA" w14:textId="728DB9C6" w:rsidR="000E22FF" w:rsidRPr="00E47986" w:rsidRDefault="000E22FF" w:rsidP="00EA79C5">
            <w:r w:rsidRPr="00E47986">
              <w:t xml:space="preserve">Testing approach: </w:t>
            </w:r>
            <w:r>
              <w:t xml:space="preserve">The test will be making use of an existing data base that will be included. The “match whole words” option is enabled by default therefore </w:t>
            </w:r>
            <w:r w:rsidR="00624ADF">
              <w:t>it will be deactivate</w:t>
            </w:r>
            <w:r w:rsidR="00E42719">
              <w:t>d</w:t>
            </w:r>
            <w:r w:rsidR="00624ADF">
              <w:t xml:space="preserve"> in the test case</w:t>
            </w:r>
            <w:r>
              <w:t>. Test will be conducted with a new instance of the system.</w:t>
            </w:r>
          </w:p>
          <w:p w14:paraId="5DB2E596" w14:textId="77777777" w:rsidR="000E22FF" w:rsidRPr="00E47986" w:rsidRDefault="000E22FF" w:rsidP="00EA79C5"/>
        </w:tc>
      </w:tr>
      <w:tr w:rsidR="000E22FF" w14:paraId="517D7FEC" w14:textId="77777777" w:rsidTr="00F05048">
        <w:trPr>
          <w:cantSplit/>
          <w:trHeight w:val="4130"/>
        </w:trPr>
        <w:tc>
          <w:tcPr>
            <w:tcW w:w="897" w:type="dxa"/>
          </w:tcPr>
          <w:p w14:paraId="387A36AF" w14:textId="77777777" w:rsidR="000E22FF" w:rsidRDefault="000E22FF" w:rsidP="00EA79C5">
            <w:r>
              <w:lastRenderedPageBreak/>
              <w:t>STEP</w:t>
            </w:r>
          </w:p>
          <w:p w14:paraId="4390B310" w14:textId="77777777" w:rsidR="000E22FF" w:rsidRDefault="000E22FF" w:rsidP="00EA79C5"/>
          <w:p w14:paraId="21323E56" w14:textId="77777777" w:rsidR="000E22FF" w:rsidRDefault="000E22FF" w:rsidP="00EA79C5">
            <w:r>
              <w:t>1</w:t>
            </w:r>
          </w:p>
        </w:tc>
        <w:tc>
          <w:tcPr>
            <w:tcW w:w="2405" w:type="dxa"/>
          </w:tcPr>
          <w:p w14:paraId="1F8E34B3" w14:textId="77777777" w:rsidR="000E22FF" w:rsidRDefault="000E22FF" w:rsidP="00EA79C5">
            <w:r>
              <w:t>OPERATOR ACTION</w:t>
            </w:r>
          </w:p>
          <w:p w14:paraId="2D886722" w14:textId="77777777" w:rsidR="000E22FF" w:rsidRDefault="000E22FF" w:rsidP="00EA79C5"/>
          <w:p w14:paraId="64E94E5A" w14:textId="77777777" w:rsidR="000E22FF" w:rsidRDefault="000E22FF" w:rsidP="00EA79C5">
            <w:r>
              <w:t>Open dbEdit System.</w:t>
            </w:r>
          </w:p>
        </w:tc>
        <w:tc>
          <w:tcPr>
            <w:tcW w:w="1558" w:type="dxa"/>
            <w:gridSpan w:val="3"/>
          </w:tcPr>
          <w:p w14:paraId="656FCC14" w14:textId="77777777" w:rsidR="000E22FF" w:rsidRDefault="000E22FF" w:rsidP="00EA79C5">
            <w:r>
              <w:t>PURPOSE</w:t>
            </w:r>
          </w:p>
          <w:p w14:paraId="0CF4FF00" w14:textId="77777777" w:rsidR="000E22FF" w:rsidRDefault="000E22FF" w:rsidP="00EA79C5"/>
          <w:p w14:paraId="2DE74D69" w14:textId="77777777" w:rsidR="000E22FF" w:rsidRDefault="000E22FF" w:rsidP="00EA79C5">
            <w:r>
              <w:t>Open the system for use.</w:t>
            </w:r>
          </w:p>
        </w:tc>
        <w:tc>
          <w:tcPr>
            <w:tcW w:w="2455" w:type="dxa"/>
          </w:tcPr>
          <w:p w14:paraId="1D9187A5" w14:textId="77777777" w:rsidR="000E22FF" w:rsidRDefault="000E22FF" w:rsidP="00EA79C5">
            <w:r>
              <w:t>EXEPCTED RESULTS</w:t>
            </w:r>
          </w:p>
          <w:p w14:paraId="730D77E4" w14:textId="77777777" w:rsidR="000E22FF" w:rsidRDefault="000E22FF" w:rsidP="00EA79C5"/>
          <w:p w14:paraId="66BD5372" w14:textId="77777777" w:rsidR="000E22FF" w:rsidRDefault="000E22FF" w:rsidP="00EA79C5">
            <w:r>
              <w:t>System will open displaying a blank window labeled Table Name and the tool bar with File and Search options.</w:t>
            </w:r>
          </w:p>
        </w:tc>
        <w:tc>
          <w:tcPr>
            <w:tcW w:w="1675" w:type="dxa"/>
          </w:tcPr>
          <w:p w14:paraId="083732BB" w14:textId="77777777" w:rsidR="000E22FF" w:rsidRDefault="000E22FF" w:rsidP="00EA79C5">
            <w:r>
              <w:t>COMMENTS</w:t>
            </w:r>
          </w:p>
          <w:p w14:paraId="48A1DC24" w14:textId="77777777" w:rsidR="000E22FF" w:rsidRDefault="000E22FF" w:rsidP="00EA79C5"/>
          <w:p w14:paraId="0487315D" w14:textId="77777777" w:rsidR="000E22FF" w:rsidRDefault="000E22FF" w:rsidP="00EA79C5"/>
        </w:tc>
      </w:tr>
      <w:tr w:rsidR="000E22FF" w14:paraId="015EBB4B" w14:textId="77777777" w:rsidTr="00F05048">
        <w:trPr>
          <w:cantSplit/>
          <w:trHeight w:val="4130"/>
        </w:trPr>
        <w:tc>
          <w:tcPr>
            <w:tcW w:w="897" w:type="dxa"/>
          </w:tcPr>
          <w:p w14:paraId="56A150FB" w14:textId="77777777" w:rsidR="000E22FF" w:rsidRDefault="000E22FF" w:rsidP="00EA79C5"/>
          <w:p w14:paraId="05AC9BA2" w14:textId="77777777" w:rsidR="000E22FF" w:rsidRDefault="000E22FF" w:rsidP="00EA79C5"/>
          <w:p w14:paraId="49DB3F49" w14:textId="77777777" w:rsidR="000E22FF" w:rsidRDefault="000E22FF" w:rsidP="00EA79C5"/>
          <w:p w14:paraId="7B17BE84" w14:textId="77777777" w:rsidR="000E22FF" w:rsidRDefault="000E22FF" w:rsidP="00EA79C5">
            <w:r>
              <w:t>2</w:t>
            </w:r>
          </w:p>
        </w:tc>
        <w:tc>
          <w:tcPr>
            <w:tcW w:w="2405" w:type="dxa"/>
          </w:tcPr>
          <w:p w14:paraId="58F4B67A" w14:textId="77777777" w:rsidR="000E22FF" w:rsidRDefault="000E22FF" w:rsidP="00EA79C5"/>
          <w:p w14:paraId="3F094F25" w14:textId="77777777" w:rsidR="000E22FF" w:rsidRDefault="000E22FF" w:rsidP="00EA79C5">
            <w:r>
              <w:t>From the tool bar select “File” then from the menu select the option “Open”</w:t>
            </w:r>
          </w:p>
        </w:tc>
        <w:tc>
          <w:tcPr>
            <w:tcW w:w="1558" w:type="dxa"/>
            <w:gridSpan w:val="3"/>
          </w:tcPr>
          <w:p w14:paraId="632E1CB3" w14:textId="77777777" w:rsidR="000E22FF" w:rsidRDefault="000E22FF" w:rsidP="00EA79C5"/>
          <w:p w14:paraId="7B0FEC32" w14:textId="77777777" w:rsidR="000E22FF" w:rsidRDefault="000E22FF" w:rsidP="00EA79C5">
            <w:r>
              <w:t>This will allow the user to select the data file.</w:t>
            </w:r>
          </w:p>
        </w:tc>
        <w:tc>
          <w:tcPr>
            <w:tcW w:w="2455" w:type="dxa"/>
          </w:tcPr>
          <w:p w14:paraId="2CE52CF5" w14:textId="77777777" w:rsidR="000E22FF" w:rsidRDefault="000E22FF" w:rsidP="00EA79C5"/>
          <w:p w14:paraId="6EFA70F8" w14:textId="77777777" w:rsidR="000E22FF" w:rsidRDefault="000E22FF" w:rsidP="00EA79C5">
            <w:r>
              <w:t>This step should open a file browser window from which you will find a list of files.</w:t>
            </w:r>
          </w:p>
        </w:tc>
        <w:tc>
          <w:tcPr>
            <w:tcW w:w="1675" w:type="dxa"/>
          </w:tcPr>
          <w:p w14:paraId="18CCBC41" w14:textId="77777777" w:rsidR="000E22FF" w:rsidRDefault="000E22FF" w:rsidP="00EA79C5"/>
        </w:tc>
      </w:tr>
      <w:tr w:rsidR="000E22FF" w14:paraId="4C6A3F5D" w14:textId="77777777" w:rsidTr="00F05048">
        <w:trPr>
          <w:cantSplit/>
          <w:trHeight w:val="4130"/>
        </w:trPr>
        <w:tc>
          <w:tcPr>
            <w:tcW w:w="897" w:type="dxa"/>
          </w:tcPr>
          <w:p w14:paraId="2A43F022" w14:textId="77777777" w:rsidR="000E22FF" w:rsidRDefault="000E22FF" w:rsidP="00EA79C5"/>
          <w:p w14:paraId="0B601190" w14:textId="77777777" w:rsidR="000E22FF" w:rsidRDefault="000E22FF" w:rsidP="00EA79C5">
            <w:r>
              <w:t>3</w:t>
            </w:r>
          </w:p>
        </w:tc>
        <w:tc>
          <w:tcPr>
            <w:tcW w:w="2405" w:type="dxa"/>
          </w:tcPr>
          <w:p w14:paraId="7F8E6BAE" w14:textId="77777777" w:rsidR="000E22FF" w:rsidRDefault="000E22FF" w:rsidP="00EA79C5"/>
          <w:p w14:paraId="15C5FAC5" w14:textId="77777777" w:rsidR="000E22FF" w:rsidRDefault="000E22FF" w:rsidP="00EA79C5">
            <w:r>
              <w:t>Select the file named “TEST_DB” from the file browser and press the open button.</w:t>
            </w:r>
          </w:p>
        </w:tc>
        <w:tc>
          <w:tcPr>
            <w:tcW w:w="1558" w:type="dxa"/>
            <w:gridSpan w:val="3"/>
          </w:tcPr>
          <w:p w14:paraId="67321FDF" w14:textId="77777777" w:rsidR="000E22FF" w:rsidRDefault="000E22FF" w:rsidP="00EA79C5"/>
          <w:p w14:paraId="08FD92B8" w14:textId="77777777" w:rsidR="000E22FF" w:rsidRDefault="000E22FF" w:rsidP="00EA79C5">
            <w:r>
              <w:t>This step will load the data file into the editor.</w:t>
            </w:r>
          </w:p>
        </w:tc>
        <w:tc>
          <w:tcPr>
            <w:tcW w:w="2455" w:type="dxa"/>
          </w:tcPr>
          <w:p w14:paraId="02F2551E" w14:textId="77777777" w:rsidR="000E22FF" w:rsidRDefault="000E22FF" w:rsidP="00EA79C5"/>
          <w:p w14:paraId="25B82330" w14:textId="585064E3" w:rsidR="000E22FF" w:rsidRDefault="000E22FF" w:rsidP="00EA79C5">
            <w:r>
              <w:t xml:space="preserve">The previously blank window should now display three tables labeled </w:t>
            </w:r>
            <w:r w:rsidR="00095E03">
              <w:t>“BIG</w:t>
            </w:r>
            <w:r>
              <w:t>_TABLE”,</w:t>
            </w:r>
          </w:p>
          <w:p w14:paraId="242AA043" w14:textId="77777777" w:rsidR="000E22FF" w:rsidRDefault="000E22FF" w:rsidP="00EA79C5">
            <w:r>
              <w:t>“CONSTRAINT_TABLE”,</w:t>
            </w:r>
          </w:p>
          <w:p w14:paraId="1253012F" w14:textId="77777777" w:rsidR="000E22FF" w:rsidRDefault="000E22FF" w:rsidP="00EA79C5">
            <w:r>
              <w:t>and “TYPE_TABLE”</w:t>
            </w:r>
          </w:p>
        </w:tc>
        <w:tc>
          <w:tcPr>
            <w:tcW w:w="1675" w:type="dxa"/>
          </w:tcPr>
          <w:p w14:paraId="15612F8F" w14:textId="77777777" w:rsidR="000E22FF" w:rsidRDefault="000E22FF" w:rsidP="00EA79C5"/>
        </w:tc>
      </w:tr>
      <w:tr w:rsidR="000E22FF" w14:paraId="59AD8E62" w14:textId="77777777" w:rsidTr="00F05048">
        <w:trPr>
          <w:cantSplit/>
          <w:trHeight w:val="4130"/>
        </w:trPr>
        <w:tc>
          <w:tcPr>
            <w:tcW w:w="897" w:type="dxa"/>
          </w:tcPr>
          <w:p w14:paraId="230DB864" w14:textId="77777777" w:rsidR="000E22FF" w:rsidRDefault="000E22FF" w:rsidP="00EA79C5"/>
          <w:p w14:paraId="6067937E" w14:textId="77777777" w:rsidR="000E22FF" w:rsidRDefault="000E22FF" w:rsidP="00EA79C5">
            <w:r>
              <w:t>4</w:t>
            </w:r>
          </w:p>
        </w:tc>
        <w:tc>
          <w:tcPr>
            <w:tcW w:w="2405" w:type="dxa"/>
          </w:tcPr>
          <w:p w14:paraId="00922756" w14:textId="77777777" w:rsidR="000E22FF" w:rsidRDefault="000E22FF" w:rsidP="00EA79C5"/>
          <w:p w14:paraId="01FBCA90" w14:textId="77777777" w:rsidR="000E22FF" w:rsidRDefault="000E22FF" w:rsidP="00EA79C5">
            <w:r>
              <w:t>Double click on the table labeled “CONSTRAINT_TABLE”</w:t>
            </w:r>
          </w:p>
        </w:tc>
        <w:tc>
          <w:tcPr>
            <w:tcW w:w="1558" w:type="dxa"/>
            <w:gridSpan w:val="3"/>
          </w:tcPr>
          <w:p w14:paraId="3396B242" w14:textId="77777777" w:rsidR="000E22FF" w:rsidRDefault="000E22FF" w:rsidP="00EA79C5"/>
          <w:p w14:paraId="374158F1" w14:textId="77777777" w:rsidR="000E22FF" w:rsidRDefault="000E22FF" w:rsidP="00EA79C5">
            <w:r>
              <w:t>The step will open the table in which the filter function is to be tested on.</w:t>
            </w:r>
          </w:p>
        </w:tc>
        <w:tc>
          <w:tcPr>
            <w:tcW w:w="2455" w:type="dxa"/>
          </w:tcPr>
          <w:p w14:paraId="60FDE144" w14:textId="77777777" w:rsidR="000E22FF" w:rsidRDefault="000E22FF" w:rsidP="00EA79C5"/>
          <w:p w14:paraId="06B7C96B" w14:textId="77777777" w:rsidR="000E22FF" w:rsidRDefault="000E22FF" w:rsidP="00EA79C5">
            <w:r>
              <w:t>A separate window will display with data from the table. The first of the row will be blank.</w:t>
            </w:r>
          </w:p>
        </w:tc>
        <w:tc>
          <w:tcPr>
            <w:tcW w:w="1675" w:type="dxa"/>
          </w:tcPr>
          <w:p w14:paraId="53B6CDEF" w14:textId="77777777" w:rsidR="000E22FF" w:rsidRDefault="000E22FF" w:rsidP="00EA79C5"/>
          <w:p w14:paraId="27072F47" w14:textId="77777777" w:rsidR="000E22FF" w:rsidRDefault="000E22FF" w:rsidP="00EA79C5"/>
        </w:tc>
      </w:tr>
      <w:tr w:rsidR="000E22FF" w14:paraId="4CF97964" w14:textId="77777777" w:rsidTr="00F05048">
        <w:trPr>
          <w:cantSplit/>
          <w:trHeight w:val="4130"/>
        </w:trPr>
        <w:tc>
          <w:tcPr>
            <w:tcW w:w="897" w:type="dxa"/>
          </w:tcPr>
          <w:p w14:paraId="723C2C67" w14:textId="77777777" w:rsidR="000E22FF" w:rsidRDefault="000E22FF" w:rsidP="00EA79C5"/>
          <w:p w14:paraId="09804D5A" w14:textId="77777777" w:rsidR="000E22FF" w:rsidRDefault="000E22FF" w:rsidP="00EA79C5">
            <w:r>
              <w:t>5</w:t>
            </w:r>
          </w:p>
        </w:tc>
        <w:tc>
          <w:tcPr>
            <w:tcW w:w="2405" w:type="dxa"/>
          </w:tcPr>
          <w:p w14:paraId="1A2438C2" w14:textId="77777777" w:rsidR="000E22FF" w:rsidRDefault="000E22FF" w:rsidP="00EA79C5"/>
          <w:p w14:paraId="7AA233C1" w14:textId="77777777" w:rsidR="000E22FF" w:rsidRDefault="000E22FF" w:rsidP="00EA79C5">
            <w:r>
              <w:t>From the tool bar select “Edit” then from the menu select the “Search” option.</w:t>
            </w:r>
          </w:p>
        </w:tc>
        <w:tc>
          <w:tcPr>
            <w:tcW w:w="1558" w:type="dxa"/>
            <w:gridSpan w:val="3"/>
          </w:tcPr>
          <w:p w14:paraId="3BA865AE" w14:textId="77777777" w:rsidR="000E22FF" w:rsidRDefault="000E22FF" w:rsidP="00EA79C5"/>
          <w:p w14:paraId="465193B6" w14:textId="77777777" w:rsidR="000E22FF" w:rsidRDefault="000E22FF" w:rsidP="00EA79C5">
            <w:r>
              <w:t>This step will open the search window for the testing to be conducted.</w:t>
            </w:r>
          </w:p>
        </w:tc>
        <w:tc>
          <w:tcPr>
            <w:tcW w:w="2455" w:type="dxa"/>
          </w:tcPr>
          <w:p w14:paraId="429C7C3E" w14:textId="77777777" w:rsidR="000E22FF" w:rsidRDefault="000E22FF" w:rsidP="00EA79C5"/>
          <w:p w14:paraId="0857292C" w14:textId="77777777" w:rsidR="000E22FF" w:rsidRDefault="000E22FF" w:rsidP="00EA79C5">
            <w:r>
              <w:t>A new window will open that contains the search options.</w:t>
            </w:r>
          </w:p>
        </w:tc>
        <w:tc>
          <w:tcPr>
            <w:tcW w:w="1675" w:type="dxa"/>
          </w:tcPr>
          <w:p w14:paraId="12D33DE0" w14:textId="77777777" w:rsidR="000E22FF" w:rsidRDefault="000E22FF" w:rsidP="00EA79C5"/>
        </w:tc>
      </w:tr>
      <w:tr w:rsidR="00F05048" w14:paraId="61376A5B" w14:textId="77777777" w:rsidTr="00F05048">
        <w:trPr>
          <w:cantSplit/>
          <w:trHeight w:val="4130"/>
        </w:trPr>
        <w:tc>
          <w:tcPr>
            <w:tcW w:w="897" w:type="dxa"/>
          </w:tcPr>
          <w:p w14:paraId="39BD83E7" w14:textId="77777777" w:rsidR="00F05048" w:rsidRDefault="00F05048" w:rsidP="00F05048"/>
          <w:p w14:paraId="0C43FC6E" w14:textId="367A0ED5" w:rsidR="00F05048" w:rsidRDefault="00F05048" w:rsidP="00F05048">
            <w:r>
              <w:t>6</w:t>
            </w:r>
          </w:p>
        </w:tc>
        <w:tc>
          <w:tcPr>
            <w:tcW w:w="2405" w:type="dxa"/>
          </w:tcPr>
          <w:p w14:paraId="7CBB4885" w14:textId="77777777" w:rsidR="00F05048" w:rsidRDefault="00F05048" w:rsidP="00F05048"/>
          <w:p w14:paraId="2737D19E" w14:textId="37DA1C84" w:rsidR="00F05048" w:rsidRDefault="00F05048" w:rsidP="00F05048">
            <w:r>
              <w:t>Click on the checkmark next the “Match Whole Words” label.</w:t>
            </w:r>
          </w:p>
        </w:tc>
        <w:tc>
          <w:tcPr>
            <w:tcW w:w="1558" w:type="dxa"/>
            <w:gridSpan w:val="3"/>
          </w:tcPr>
          <w:p w14:paraId="586F6117" w14:textId="77777777" w:rsidR="00F05048" w:rsidRDefault="00F05048" w:rsidP="00F05048"/>
          <w:p w14:paraId="79AE0DEA" w14:textId="2558BDA0" w:rsidR="00F05048" w:rsidRDefault="00F05048" w:rsidP="00F05048">
            <w:r>
              <w:t>This will make sure no option is selected.</w:t>
            </w:r>
          </w:p>
          <w:p w14:paraId="23716315" w14:textId="77777777" w:rsidR="00F05048" w:rsidRDefault="00F05048" w:rsidP="00F05048"/>
        </w:tc>
        <w:tc>
          <w:tcPr>
            <w:tcW w:w="2455" w:type="dxa"/>
          </w:tcPr>
          <w:p w14:paraId="14C6272D" w14:textId="77777777" w:rsidR="00F05048" w:rsidRDefault="00F05048" w:rsidP="00F05048"/>
          <w:p w14:paraId="4F47C015" w14:textId="68A4C929" w:rsidR="00F05048" w:rsidRDefault="00F05048" w:rsidP="00F05048">
            <w:r>
              <w:t>The Search box will have no options selected.</w:t>
            </w:r>
          </w:p>
          <w:p w14:paraId="0EA0D08E" w14:textId="77777777" w:rsidR="00F05048" w:rsidRDefault="00F05048" w:rsidP="00F05048"/>
          <w:p w14:paraId="4FF2D772" w14:textId="4A6D92C7" w:rsidR="00F05048" w:rsidRDefault="00F05048" w:rsidP="00F05048">
            <w:r>
              <w:t>See Figure 3 in appendix</w:t>
            </w:r>
          </w:p>
        </w:tc>
        <w:tc>
          <w:tcPr>
            <w:tcW w:w="1675" w:type="dxa"/>
          </w:tcPr>
          <w:p w14:paraId="324020CF" w14:textId="77777777" w:rsidR="00F05048" w:rsidRDefault="00F05048" w:rsidP="00F05048"/>
        </w:tc>
      </w:tr>
      <w:tr w:rsidR="005D061E" w14:paraId="56C072C4" w14:textId="77777777" w:rsidTr="00F05048">
        <w:trPr>
          <w:cantSplit/>
          <w:trHeight w:val="4130"/>
        </w:trPr>
        <w:tc>
          <w:tcPr>
            <w:tcW w:w="897" w:type="dxa"/>
          </w:tcPr>
          <w:p w14:paraId="0A1BC1DB" w14:textId="77777777" w:rsidR="005D061E" w:rsidRDefault="005D061E" w:rsidP="005D061E"/>
          <w:p w14:paraId="144C1D65" w14:textId="23CAEEA9" w:rsidR="005D061E" w:rsidRDefault="005D061E" w:rsidP="005D061E">
            <w:r>
              <w:t>7</w:t>
            </w:r>
          </w:p>
        </w:tc>
        <w:tc>
          <w:tcPr>
            <w:tcW w:w="2405" w:type="dxa"/>
          </w:tcPr>
          <w:p w14:paraId="29691BC3" w14:textId="77777777" w:rsidR="005D061E" w:rsidRDefault="005D061E" w:rsidP="005D061E"/>
          <w:p w14:paraId="4710653C" w14:textId="79834728" w:rsidR="005D061E" w:rsidRDefault="005D061E" w:rsidP="005D061E">
            <w:r>
              <w:t>Click on the box next the “Match case” label.</w:t>
            </w:r>
          </w:p>
        </w:tc>
        <w:tc>
          <w:tcPr>
            <w:tcW w:w="1558" w:type="dxa"/>
            <w:gridSpan w:val="3"/>
          </w:tcPr>
          <w:p w14:paraId="75E4AC2B" w14:textId="77777777" w:rsidR="005D061E" w:rsidRDefault="005D061E" w:rsidP="005D061E"/>
          <w:p w14:paraId="60ADF23E" w14:textId="1D6E9485" w:rsidR="005D061E" w:rsidRDefault="005D061E" w:rsidP="005D061E">
            <w:r>
              <w:t>This will make sure the match case option is selected.</w:t>
            </w:r>
          </w:p>
          <w:p w14:paraId="5B089BD1" w14:textId="77777777" w:rsidR="005D061E" w:rsidRDefault="005D061E" w:rsidP="005D061E"/>
        </w:tc>
        <w:tc>
          <w:tcPr>
            <w:tcW w:w="2455" w:type="dxa"/>
          </w:tcPr>
          <w:p w14:paraId="0C3321D9" w14:textId="77777777" w:rsidR="005D061E" w:rsidRDefault="005D061E" w:rsidP="005D061E"/>
          <w:p w14:paraId="20A635D6" w14:textId="016BF67C" w:rsidR="005D061E" w:rsidRDefault="005D061E" w:rsidP="005D061E">
            <w:r>
              <w:t>The match case option will be selected.</w:t>
            </w:r>
          </w:p>
          <w:p w14:paraId="236C0878" w14:textId="77777777" w:rsidR="005D061E" w:rsidRDefault="005D061E" w:rsidP="005D061E"/>
          <w:p w14:paraId="744E85C7" w14:textId="30532981" w:rsidR="005D061E" w:rsidRDefault="005D061E" w:rsidP="005D061E">
            <w:r>
              <w:t>See Figure 6 in appendix</w:t>
            </w:r>
          </w:p>
        </w:tc>
        <w:tc>
          <w:tcPr>
            <w:tcW w:w="1675" w:type="dxa"/>
          </w:tcPr>
          <w:p w14:paraId="036F0FDE" w14:textId="77777777" w:rsidR="005D061E" w:rsidRDefault="005D061E" w:rsidP="005D061E"/>
        </w:tc>
      </w:tr>
      <w:tr w:rsidR="005D061E" w14:paraId="151A956A" w14:textId="77777777" w:rsidTr="00F05048">
        <w:trPr>
          <w:cantSplit/>
          <w:trHeight w:val="4130"/>
        </w:trPr>
        <w:tc>
          <w:tcPr>
            <w:tcW w:w="897" w:type="dxa"/>
          </w:tcPr>
          <w:p w14:paraId="19B2C1F4" w14:textId="77777777" w:rsidR="005D061E" w:rsidRDefault="005D061E" w:rsidP="005D061E"/>
          <w:p w14:paraId="79C77232" w14:textId="4A912153" w:rsidR="005D061E" w:rsidRDefault="00183035" w:rsidP="005D061E">
            <w:r>
              <w:t>8</w:t>
            </w:r>
          </w:p>
        </w:tc>
        <w:tc>
          <w:tcPr>
            <w:tcW w:w="2405" w:type="dxa"/>
          </w:tcPr>
          <w:p w14:paraId="7374F015" w14:textId="77777777" w:rsidR="005D061E" w:rsidRDefault="005D061E" w:rsidP="005D061E"/>
          <w:p w14:paraId="22C61FE9" w14:textId="77777777" w:rsidR="005D061E" w:rsidRDefault="005D061E" w:rsidP="005D061E">
            <w:r>
              <w:t>In the text field labeled “Search:” enter “Start_Name” as text.</w:t>
            </w:r>
          </w:p>
          <w:p w14:paraId="4065B262" w14:textId="77777777" w:rsidR="00324399" w:rsidRDefault="00324399" w:rsidP="005D061E"/>
          <w:p w14:paraId="6D1F756E" w14:textId="77777777" w:rsidR="00324399" w:rsidRDefault="00324399" w:rsidP="005D061E">
            <w:r>
              <w:t>Click on the button labeled “Find”</w:t>
            </w:r>
          </w:p>
          <w:p w14:paraId="033474D3" w14:textId="77777777" w:rsidR="007D7779" w:rsidRDefault="007D7779" w:rsidP="005D061E"/>
          <w:p w14:paraId="682B42A6" w14:textId="0E727861" w:rsidR="007D7779" w:rsidRDefault="007D7779" w:rsidP="005D061E">
            <w:r>
              <w:t>*THIS TEST IS CASE SENSITIVE*</w:t>
            </w:r>
          </w:p>
        </w:tc>
        <w:tc>
          <w:tcPr>
            <w:tcW w:w="1558" w:type="dxa"/>
            <w:gridSpan w:val="3"/>
          </w:tcPr>
          <w:p w14:paraId="5EA8BF3B" w14:textId="77777777" w:rsidR="005D061E" w:rsidRDefault="005D061E" w:rsidP="005D061E"/>
          <w:p w14:paraId="0ABD2DFA" w14:textId="652A94C1" w:rsidR="00324399" w:rsidRDefault="005D061E" w:rsidP="005D061E">
            <w:r>
              <w:t>This will indicate to the system what word is being searched for</w:t>
            </w:r>
            <w:r w:rsidR="00324399">
              <w:t xml:space="preserve"> and signal the system to search for any instances of the word</w:t>
            </w:r>
          </w:p>
        </w:tc>
        <w:tc>
          <w:tcPr>
            <w:tcW w:w="2455" w:type="dxa"/>
          </w:tcPr>
          <w:p w14:paraId="169986BF" w14:textId="77777777" w:rsidR="005D061E" w:rsidRDefault="005D061E" w:rsidP="005D061E"/>
          <w:p w14:paraId="1BACB889" w14:textId="43B9FA24" w:rsidR="00D33FCD" w:rsidRDefault="00D33FCD" w:rsidP="00D33FCD">
            <w:r>
              <w:t xml:space="preserve">The text field at the bottom of the window should display “Found </w:t>
            </w:r>
            <w:r w:rsidR="00652753">
              <w:t>at (</w:t>
            </w:r>
            <w:r w:rsidR="00095E03">
              <w:t>X, X</w:t>
            </w:r>
            <w:r>
              <w:t>)”.</w:t>
            </w:r>
          </w:p>
          <w:p w14:paraId="4C301EB5" w14:textId="77777777" w:rsidR="00D33FCD" w:rsidRDefault="00D33FCD" w:rsidP="00D33FCD"/>
          <w:p w14:paraId="6D16F5C5" w14:textId="3EAAAEF4" w:rsidR="00D33FCD" w:rsidRDefault="00D33FCD" w:rsidP="00D33FCD">
            <w:r>
              <w:t>(</w:t>
            </w:r>
            <w:r w:rsidR="00095E03">
              <w:t>X, X</w:t>
            </w:r>
            <w:r>
              <w:t xml:space="preserve">) will contain a number coordinate. An example is shown in figure </w:t>
            </w:r>
            <w:r w:rsidR="00A8655C">
              <w:t>7</w:t>
            </w:r>
            <w:r>
              <w:t xml:space="preserve"> in the appendix. The number may vary.</w:t>
            </w:r>
          </w:p>
          <w:p w14:paraId="2A975831" w14:textId="77777777" w:rsidR="005D061E" w:rsidRDefault="005D061E" w:rsidP="005D061E"/>
          <w:p w14:paraId="1AD30656" w14:textId="4EDB114D" w:rsidR="00A8655C" w:rsidRDefault="00A8655C" w:rsidP="005D061E">
            <w:r>
              <w:t>See Figure 7 in appendix</w:t>
            </w:r>
          </w:p>
        </w:tc>
        <w:tc>
          <w:tcPr>
            <w:tcW w:w="1675" w:type="dxa"/>
          </w:tcPr>
          <w:p w14:paraId="43735BFE" w14:textId="77777777" w:rsidR="005D061E" w:rsidRDefault="005D061E" w:rsidP="005D061E"/>
          <w:p w14:paraId="2CA6C685" w14:textId="3B9D08FF" w:rsidR="0038758E" w:rsidRDefault="0038758E" w:rsidP="005D061E">
            <w:r>
              <w:t>Any other display would indicate a test failure.</w:t>
            </w:r>
          </w:p>
        </w:tc>
      </w:tr>
      <w:tr w:rsidR="005D061E" w14:paraId="4BDD2568" w14:textId="77777777" w:rsidTr="00F05048">
        <w:trPr>
          <w:cantSplit/>
          <w:trHeight w:val="4130"/>
        </w:trPr>
        <w:tc>
          <w:tcPr>
            <w:tcW w:w="897" w:type="dxa"/>
          </w:tcPr>
          <w:p w14:paraId="1D86FE32" w14:textId="77777777" w:rsidR="005D061E" w:rsidRDefault="005D061E" w:rsidP="005D061E"/>
          <w:p w14:paraId="2253451C" w14:textId="790E17D5" w:rsidR="005D061E" w:rsidRDefault="00070854" w:rsidP="005D061E">
            <w:r>
              <w:t>9</w:t>
            </w:r>
          </w:p>
        </w:tc>
        <w:tc>
          <w:tcPr>
            <w:tcW w:w="2405" w:type="dxa"/>
          </w:tcPr>
          <w:p w14:paraId="777799F3" w14:textId="77777777" w:rsidR="005D061E" w:rsidRDefault="005D061E" w:rsidP="005D061E"/>
          <w:p w14:paraId="7AF15566" w14:textId="5FC21576" w:rsidR="005D061E" w:rsidRDefault="005D061E" w:rsidP="005D061E">
            <w:r>
              <w:t>In the text field labeled “Search:”</w:t>
            </w:r>
            <w:r w:rsidR="004E1086">
              <w:t xml:space="preserve"> delete the contents </w:t>
            </w:r>
            <w:r w:rsidR="00095E03">
              <w:t>and enter</w:t>
            </w:r>
            <w:r>
              <w:t xml:space="preserve"> “Start_name” as text.</w:t>
            </w:r>
          </w:p>
          <w:p w14:paraId="252F3990" w14:textId="77777777" w:rsidR="005D061E" w:rsidRDefault="005D061E" w:rsidP="005D061E"/>
          <w:p w14:paraId="6F8EFAC4" w14:textId="367AB9F6" w:rsidR="005D061E" w:rsidRDefault="005D061E" w:rsidP="005D061E">
            <w:r>
              <w:t>*THIS TEST IS CASE SENSITIVE*</w:t>
            </w:r>
          </w:p>
        </w:tc>
        <w:tc>
          <w:tcPr>
            <w:tcW w:w="1558" w:type="dxa"/>
            <w:gridSpan w:val="3"/>
          </w:tcPr>
          <w:p w14:paraId="41A6A84F" w14:textId="77777777" w:rsidR="005D061E" w:rsidRDefault="005D061E" w:rsidP="005D061E"/>
          <w:p w14:paraId="5B3728DD" w14:textId="25D66270" w:rsidR="005D061E" w:rsidRDefault="005D061E" w:rsidP="005D061E">
            <w:r>
              <w:t xml:space="preserve">This will modify the text to be searched to a </w:t>
            </w:r>
            <w:r w:rsidR="00095E03">
              <w:t>lower-case</w:t>
            </w:r>
            <w:r>
              <w:t xml:space="preserve"> letter that was previously upper case</w:t>
            </w:r>
          </w:p>
        </w:tc>
        <w:tc>
          <w:tcPr>
            <w:tcW w:w="2455" w:type="dxa"/>
          </w:tcPr>
          <w:p w14:paraId="26CF7221" w14:textId="77777777" w:rsidR="005D061E" w:rsidRDefault="005D061E" w:rsidP="005D061E"/>
          <w:p w14:paraId="4AD669EE" w14:textId="77777777" w:rsidR="005D061E" w:rsidRDefault="005D061E" w:rsidP="005D061E">
            <w:r>
              <w:t>The text field at the bottom of the window should display “</w:t>
            </w:r>
            <w:r w:rsidR="004E1086">
              <w:t>Search wrapped”</w:t>
            </w:r>
          </w:p>
          <w:p w14:paraId="13C08590" w14:textId="77777777" w:rsidR="00DF6831" w:rsidRDefault="00DF6831" w:rsidP="005D061E"/>
          <w:p w14:paraId="6E278345" w14:textId="4380E4F8" w:rsidR="00DF6831" w:rsidRDefault="00DF6831" w:rsidP="005D061E">
            <w:r>
              <w:t xml:space="preserve">See </w:t>
            </w:r>
            <w:r w:rsidR="00254422">
              <w:t>Figure 8 in appendix.</w:t>
            </w:r>
          </w:p>
        </w:tc>
        <w:tc>
          <w:tcPr>
            <w:tcW w:w="1675" w:type="dxa"/>
          </w:tcPr>
          <w:p w14:paraId="7C41F0E4" w14:textId="77777777" w:rsidR="00254422" w:rsidRDefault="00254422" w:rsidP="005D061E"/>
          <w:p w14:paraId="7CE3D7DD" w14:textId="08C359AF" w:rsidR="0038758E" w:rsidRDefault="0038758E" w:rsidP="005D061E">
            <w:r>
              <w:t>Any other display would indicate a test failure.</w:t>
            </w:r>
          </w:p>
        </w:tc>
      </w:tr>
      <w:tr w:rsidR="005D061E" w14:paraId="281AE923" w14:textId="77777777" w:rsidTr="00F05048">
        <w:trPr>
          <w:trHeight w:val="1250"/>
        </w:trPr>
        <w:tc>
          <w:tcPr>
            <w:tcW w:w="8990" w:type="dxa"/>
            <w:gridSpan w:val="7"/>
            <w:tcBorders>
              <w:bottom w:val="single" w:sz="4" w:space="0" w:color="auto"/>
            </w:tcBorders>
          </w:tcPr>
          <w:p w14:paraId="227CC83F" w14:textId="77777777" w:rsidR="005D061E" w:rsidRDefault="005D061E" w:rsidP="005D061E">
            <w:r>
              <w:lastRenderedPageBreak/>
              <w:t>Concluding Remarks:</w:t>
            </w:r>
          </w:p>
        </w:tc>
      </w:tr>
      <w:tr w:rsidR="005D061E" w14:paraId="09D19F52" w14:textId="77777777" w:rsidTr="00F05048">
        <w:trPr>
          <w:trHeight w:val="890"/>
        </w:trPr>
        <w:tc>
          <w:tcPr>
            <w:tcW w:w="4412" w:type="dxa"/>
            <w:gridSpan w:val="3"/>
          </w:tcPr>
          <w:p w14:paraId="2B6EABCC" w14:textId="77777777" w:rsidR="005D061E" w:rsidRPr="00643C87" w:rsidRDefault="005D061E" w:rsidP="005D061E">
            <w:pPr>
              <w:rPr>
                <w:lang w:val="es-MX"/>
              </w:rPr>
            </w:pPr>
            <w:r w:rsidRPr="00643C87">
              <w:rPr>
                <w:lang w:val="es-MX"/>
              </w:rPr>
              <w:t xml:space="preserve">Testing Team: </w:t>
            </w:r>
          </w:p>
          <w:p w14:paraId="4FC180E8" w14:textId="490DBE1F" w:rsidR="005D061E" w:rsidRPr="00643C87" w:rsidRDefault="005D061E" w:rsidP="005D061E">
            <w:pPr>
              <w:rPr>
                <w:lang w:val="es-MX"/>
              </w:rPr>
            </w:pPr>
          </w:p>
        </w:tc>
        <w:tc>
          <w:tcPr>
            <w:tcW w:w="4578" w:type="dxa"/>
            <w:gridSpan w:val="4"/>
          </w:tcPr>
          <w:p w14:paraId="4D7B2F47" w14:textId="77777777" w:rsidR="005D061E" w:rsidRDefault="005D061E" w:rsidP="005D061E">
            <w:r>
              <w:t>Date Completed:</w:t>
            </w:r>
          </w:p>
        </w:tc>
      </w:tr>
    </w:tbl>
    <w:p w14:paraId="3B8B9D25" w14:textId="6BC9F072" w:rsidR="000E22FF" w:rsidRDefault="000E22FF" w:rsidP="000E22FF">
      <w:commentRangeStart w:id="80"/>
      <w:commentRangeStart w:id="81"/>
      <w:commentRangeEnd w:id="80"/>
      <w:r>
        <w:rPr>
          <w:rStyle w:val="CommentReference"/>
        </w:rPr>
        <w:commentReference w:id="80"/>
      </w:r>
      <w:commentRangeEnd w:id="81"/>
      <w:r>
        <w:rPr>
          <w:rStyle w:val="CommentReference"/>
        </w:rPr>
        <w:commentReference w:id="81"/>
      </w:r>
      <w:commentRangeStart w:id="82"/>
      <w:commentRangeEnd w:id="82"/>
      <w:r>
        <w:rPr>
          <w:rStyle w:val="CommentReference"/>
        </w:rPr>
        <w:commentReference w:id="82"/>
      </w:r>
    </w:p>
    <w:p w14:paraId="4286C6AF" w14:textId="77777777" w:rsidR="00070854" w:rsidRDefault="4EBFEE9F" w:rsidP="4EBFEE9F">
      <w:commentRangeStart w:id="83"/>
      <w:commentRangeStart w:id="84"/>
      <w:commentRangeEnd w:id="83"/>
      <w:r>
        <w:rPr>
          <w:rStyle w:val="CommentReference"/>
        </w:rPr>
        <w:commentReference w:id="83"/>
      </w:r>
      <w:commentRangeStart w:id="85"/>
      <w:commentRangeEnd w:id="85"/>
      <w:r>
        <w:rPr>
          <w:rStyle w:val="CommentReference"/>
        </w:rPr>
        <w:commentReference w:id="85"/>
      </w:r>
    </w:p>
    <w:p w14:paraId="3C596315" w14:textId="77777777" w:rsidR="00070854" w:rsidRDefault="00070854" w:rsidP="4EBFEE9F"/>
    <w:p w14:paraId="53853BD7" w14:textId="1C7F4C8A" w:rsidR="4EBFEE9F" w:rsidRDefault="00070854" w:rsidP="00070854">
      <w:pPr>
        <w:pStyle w:val="Heading2"/>
      </w:pPr>
      <w:bookmarkStart w:id="86" w:name="_Toc38491916"/>
      <w:r>
        <w:t>Test SE_CO</w:t>
      </w:r>
      <w:commentRangeEnd w:id="84"/>
      <w:r>
        <w:rPr>
          <w:rStyle w:val="CommentReference"/>
        </w:rPr>
        <w:commentReference w:id="84"/>
      </w:r>
      <w:bookmarkEnd w:id="86"/>
    </w:p>
    <w:p w14:paraId="5AA81642" w14:textId="7D6AD0CB" w:rsidR="00070854" w:rsidRDefault="00070854" w:rsidP="00070854"/>
    <w:p w14:paraId="6E3E2281" w14:textId="0871918B" w:rsidR="00070854" w:rsidRPr="00B43CB4" w:rsidRDefault="00070854" w:rsidP="00070854">
      <w:r w:rsidRPr="00B34944">
        <w:rPr>
          <w:b/>
          <w:bCs/>
        </w:rPr>
        <w:t xml:space="preserve">Objective: </w:t>
      </w:r>
      <w:r>
        <w:t>Test the search functionality with the column only option enabled only.</w:t>
      </w:r>
    </w:p>
    <w:p w14:paraId="60BEA732" w14:textId="77777777" w:rsidR="00070854" w:rsidRDefault="00070854" w:rsidP="00070854">
      <w:pPr>
        <w:sectPr w:rsidR="00070854" w:rsidSect="007378E1">
          <w:headerReference w:type="default" r:id="rId25"/>
          <w:footerReference w:type="default" r:id="rId26"/>
          <w:type w:val="continuous"/>
          <w:pgSz w:w="12240" w:h="15840" w:code="1"/>
          <w:pgMar w:top="1440" w:right="1440" w:bottom="1440" w:left="1800" w:header="720" w:footer="720" w:gutter="0"/>
          <w:pgNumType w:start="1"/>
          <w:cols w:space="720"/>
        </w:sectPr>
      </w:pPr>
      <w:r w:rsidRPr="4EBFEE9F">
        <w:rPr>
          <w:b/>
          <w:bCs/>
        </w:rPr>
        <w:t>Notes:</w:t>
      </w:r>
      <w:r>
        <w:t xml:space="preserve"> The test will make use of an existing database that will be included for testing,</w:t>
      </w:r>
    </w:p>
    <w:p w14:paraId="0D211E95" w14:textId="77777777" w:rsidR="00070854" w:rsidRDefault="00070854" w:rsidP="00070854">
      <w:pPr>
        <w:pStyle w:val="Paragraph"/>
        <w:sectPr w:rsidR="00070854">
          <w:type w:val="continuous"/>
          <w:pgSz w:w="12240" w:h="15840" w:code="1"/>
          <w:pgMar w:top="1440" w:right="1440" w:bottom="1440" w:left="1800" w:header="720" w:footer="720" w:gutter="0"/>
          <w:cols w:space="720"/>
        </w:sectPr>
      </w:pPr>
    </w:p>
    <w:p w14:paraId="4A9EDF71" w14:textId="77777777" w:rsidR="00070854" w:rsidRDefault="00070854" w:rsidP="0007085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7"/>
        <w:gridCol w:w="2405"/>
        <w:gridCol w:w="1110"/>
        <w:gridCol w:w="11"/>
        <w:gridCol w:w="437"/>
        <w:gridCol w:w="2455"/>
        <w:gridCol w:w="1675"/>
      </w:tblGrid>
      <w:tr w:rsidR="00070854" w14:paraId="2052C14F" w14:textId="77777777" w:rsidTr="00B71DA2">
        <w:trPr>
          <w:cantSplit/>
          <w:trHeight w:val="300"/>
        </w:trPr>
        <w:tc>
          <w:tcPr>
            <w:tcW w:w="4423" w:type="dxa"/>
            <w:gridSpan w:val="4"/>
          </w:tcPr>
          <w:p w14:paraId="4BEEDD6C" w14:textId="12BF0C25" w:rsidR="00070854" w:rsidRDefault="00070854" w:rsidP="00B71DA2">
            <w:r>
              <w:t>Test No.: SE_</w:t>
            </w:r>
            <w:r w:rsidR="0079035C">
              <w:t>CO</w:t>
            </w:r>
          </w:p>
        </w:tc>
        <w:tc>
          <w:tcPr>
            <w:tcW w:w="4567" w:type="dxa"/>
            <w:gridSpan w:val="3"/>
          </w:tcPr>
          <w:p w14:paraId="25B15D3D" w14:textId="77777777" w:rsidR="00070854" w:rsidRDefault="00070854" w:rsidP="00B71DA2">
            <w:r>
              <w:t>Current Status: Pending</w:t>
            </w:r>
          </w:p>
        </w:tc>
      </w:tr>
      <w:tr w:rsidR="00070854" w14:paraId="2D9B4F31" w14:textId="77777777" w:rsidTr="00B71DA2">
        <w:trPr>
          <w:cantSplit/>
          <w:trHeight w:val="300"/>
        </w:trPr>
        <w:tc>
          <w:tcPr>
            <w:tcW w:w="8990" w:type="dxa"/>
            <w:gridSpan w:val="7"/>
          </w:tcPr>
          <w:p w14:paraId="21CEA681" w14:textId="77777777" w:rsidR="00070854" w:rsidRPr="00E47986" w:rsidRDefault="00070854" w:rsidP="00B71DA2">
            <w:r>
              <w:t>Test title:  Test the search functionality when the “match case” option is enabled only.</w:t>
            </w:r>
          </w:p>
          <w:p w14:paraId="0FD65C30" w14:textId="77777777" w:rsidR="00070854" w:rsidRPr="00E47986" w:rsidRDefault="00070854" w:rsidP="00B71DA2"/>
        </w:tc>
      </w:tr>
      <w:tr w:rsidR="00070854" w14:paraId="6E6F6B81" w14:textId="77777777" w:rsidTr="00B71DA2">
        <w:trPr>
          <w:cantSplit/>
          <w:trHeight w:val="1070"/>
        </w:trPr>
        <w:tc>
          <w:tcPr>
            <w:tcW w:w="8990" w:type="dxa"/>
            <w:gridSpan w:val="7"/>
          </w:tcPr>
          <w:p w14:paraId="3A39D5A8" w14:textId="77777777" w:rsidR="00070854" w:rsidRPr="00E47986" w:rsidRDefault="00070854" w:rsidP="00B71DA2">
            <w:r w:rsidRPr="00E47986">
              <w:t xml:space="preserve">Testing approach: </w:t>
            </w:r>
            <w:r>
              <w:t>The test will be making use of an existing data base that will be included. The “match whole words” option is enabled by default therefore it will be deactivated in the test case. Test will be conducted with a new instance of the system.</w:t>
            </w:r>
          </w:p>
          <w:p w14:paraId="57C6531D" w14:textId="77777777" w:rsidR="00070854" w:rsidRPr="00E47986" w:rsidRDefault="00070854" w:rsidP="00B71DA2"/>
        </w:tc>
      </w:tr>
      <w:tr w:rsidR="00070854" w14:paraId="33C1A97B" w14:textId="77777777" w:rsidTr="00B71DA2">
        <w:trPr>
          <w:cantSplit/>
          <w:trHeight w:val="4130"/>
        </w:trPr>
        <w:tc>
          <w:tcPr>
            <w:tcW w:w="897" w:type="dxa"/>
          </w:tcPr>
          <w:p w14:paraId="437C2A40" w14:textId="77777777" w:rsidR="00070854" w:rsidRDefault="00070854" w:rsidP="00B71DA2">
            <w:r>
              <w:t>STEP</w:t>
            </w:r>
          </w:p>
          <w:p w14:paraId="0D6DB2CB" w14:textId="77777777" w:rsidR="00070854" w:rsidRDefault="00070854" w:rsidP="00B71DA2"/>
          <w:p w14:paraId="4470CB8B" w14:textId="77777777" w:rsidR="00070854" w:rsidRDefault="00070854" w:rsidP="00B71DA2">
            <w:r>
              <w:t>1</w:t>
            </w:r>
          </w:p>
        </w:tc>
        <w:tc>
          <w:tcPr>
            <w:tcW w:w="2405" w:type="dxa"/>
          </w:tcPr>
          <w:p w14:paraId="363D7D5F" w14:textId="77777777" w:rsidR="00070854" w:rsidRDefault="00070854" w:rsidP="00B71DA2">
            <w:r>
              <w:t>OPERATOR ACTION</w:t>
            </w:r>
          </w:p>
          <w:p w14:paraId="6FFF723C" w14:textId="77777777" w:rsidR="00070854" w:rsidRDefault="00070854" w:rsidP="00B71DA2"/>
          <w:p w14:paraId="35CE6800" w14:textId="77777777" w:rsidR="00070854" w:rsidRDefault="00070854" w:rsidP="00B71DA2">
            <w:r>
              <w:t>Open dbEdit System.</w:t>
            </w:r>
          </w:p>
        </w:tc>
        <w:tc>
          <w:tcPr>
            <w:tcW w:w="1558" w:type="dxa"/>
            <w:gridSpan w:val="3"/>
          </w:tcPr>
          <w:p w14:paraId="4A7899BF" w14:textId="77777777" w:rsidR="00070854" w:rsidRDefault="00070854" w:rsidP="00B71DA2">
            <w:r>
              <w:t>PURPOSE</w:t>
            </w:r>
          </w:p>
          <w:p w14:paraId="0FAF14BF" w14:textId="77777777" w:rsidR="00070854" w:rsidRDefault="00070854" w:rsidP="00B71DA2"/>
          <w:p w14:paraId="4ABBAD7E" w14:textId="77777777" w:rsidR="00070854" w:rsidRDefault="00070854" w:rsidP="00B71DA2">
            <w:r>
              <w:t>Open the system for use.</w:t>
            </w:r>
          </w:p>
        </w:tc>
        <w:tc>
          <w:tcPr>
            <w:tcW w:w="2455" w:type="dxa"/>
          </w:tcPr>
          <w:p w14:paraId="1CFB86E7" w14:textId="77777777" w:rsidR="00070854" w:rsidRDefault="00070854" w:rsidP="00B71DA2">
            <w:r>
              <w:t>EXEPCTED RESULTS</w:t>
            </w:r>
          </w:p>
          <w:p w14:paraId="7873145F" w14:textId="77777777" w:rsidR="00070854" w:rsidRDefault="00070854" w:rsidP="00B71DA2"/>
          <w:p w14:paraId="71E17326" w14:textId="77777777" w:rsidR="00070854" w:rsidRDefault="00070854" w:rsidP="00B71DA2">
            <w:r>
              <w:t>System will open displaying a blank window labeled Table Name and the tool bar with File and Search options.</w:t>
            </w:r>
          </w:p>
        </w:tc>
        <w:tc>
          <w:tcPr>
            <w:tcW w:w="1675" w:type="dxa"/>
          </w:tcPr>
          <w:p w14:paraId="710B75B5" w14:textId="77777777" w:rsidR="00070854" w:rsidRDefault="00070854" w:rsidP="00B71DA2">
            <w:r>
              <w:t>COMMENTS</w:t>
            </w:r>
          </w:p>
          <w:p w14:paraId="5FAF9929" w14:textId="77777777" w:rsidR="00070854" w:rsidRDefault="00070854" w:rsidP="00B71DA2"/>
          <w:p w14:paraId="6E93B633" w14:textId="77777777" w:rsidR="00070854" w:rsidRDefault="00070854" w:rsidP="00B71DA2"/>
        </w:tc>
      </w:tr>
      <w:tr w:rsidR="00070854" w14:paraId="30662C8E" w14:textId="77777777" w:rsidTr="00B71DA2">
        <w:trPr>
          <w:cantSplit/>
          <w:trHeight w:val="4130"/>
        </w:trPr>
        <w:tc>
          <w:tcPr>
            <w:tcW w:w="897" w:type="dxa"/>
          </w:tcPr>
          <w:p w14:paraId="278F9D57" w14:textId="77777777" w:rsidR="00070854" w:rsidRDefault="00070854" w:rsidP="00B71DA2"/>
          <w:p w14:paraId="4B93DB49" w14:textId="77777777" w:rsidR="00070854" w:rsidRDefault="00070854" w:rsidP="00B71DA2"/>
          <w:p w14:paraId="025060B5" w14:textId="77777777" w:rsidR="00070854" w:rsidRDefault="00070854" w:rsidP="00B71DA2"/>
          <w:p w14:paraId="609AA36B" w14:textId="77777777" w:rsidR="00070854" w:rsidRDefault="00070854" w:rsidP="00B71DA2">
            <w:r>
              <w:t>2</w:t>
            </w:r>
          </w:p>
        </w:tc>
        <w:tc>
          <w:tcPr>
            <w:tcW w:w="2405" w:type="dxa"/>
          </w:tcPr>
          <w:p w14:paraId="277C2B66" w14:textId="77777777" w:rsidR="00070854" w:rsidRDefault="00070854" w:rsidP="00B71DA2"/>
          <w:p w14:paraId="6199A545" w14:textId="77777777" w:rsidR="00070854" w:rsidRDefault="00070854" w:rsidP="00B71DA2">
            <w:r>
              <w:t>From the tool bar select “File” then from the menu select the option “Open”</w:t>
            </w:r>
          </w:p>
        </w:tc>
        <w:tc>
          <w:tcPr>
            <w:tcW w:w="1558" w:type="dxa"/>
            <w:gridSpan w:val="3"/>
          </w:tcPr>
          <w:p w14:paraId="5E663144" w14:textId="77777777" w:rsidR="00070854" w:rsidRDefault="00070854" w:rsidP="00B71DA2"/>
          <w:p w14:paraId="117CD872" w14:textId="77777777" w:rsidR="00070854" w:rsidRDefault="00070854" w:rsidP="00B71DA2">
            <w:r>
              <w:t>This will allow the user to select the data file.</w:t>
            </w:r>
          </w:p>
        </w:tc>
        <w:tc>
          <w:tcPr>
            <w:tcW w:w="2455" w:type="dxa"/>
          </w:tcPr>
          <w:p w14:paraId="7D883F9D" w14:textId="77777777" w:rsidR="00070854" w:rsidRDefault="00070854" w:rsidP="00B71DA2"/>
          <w:p w14:paraId="6EFD5EB2" w14:textId="77777777" w:rsidR="00070854" w:rsidRDefault="00070854" w:rsidP="00B71DA2">
            <w:r>
              <w:t>This step should open a file browser window from which you will find a list of files.</w:t>
            </w:r>
          </w:p>
        </w:tc>
        <w:tc>
          <w:tcPr>
            <w:tcW w:w="1675" w:type="dxa"/>
          </w:tcPr>
          <w:p w14:paraId="0926CBD4" w14:textId="77777777" w:rsidR="00070854" w:rsidRDefault="00070854" w:rsidP="00B71DA2"/>
        </w:tc>
      </w:tr>
      <w:tr w:rsidR="00070854" w14:paraId="62877C11" w14:textId="77777777" w:rsidTr="00B71DA2">
        <w:trPr>
          <w:cantSplit/>
          <w:trHeight w:val="4130"/>
        </w:trPr>
        <w:tc>
          <w:tcPr>
            <w:tcW w:w="897" w:type="dxa"/>
          </w:tcPr>
          <w:p w14:paraId="5AC80153" w14:textId="77777777" w:rsidR="00070854" w:rsidRDefault="00070854" w:rsidP="00B71DA2"/>
          <w:p w14:paraId="45E7C0C4" w14:textId="77777777" w:rsidR="00070854" w:rsidRDefault="00070854" w:rsidP="00B71DA2">
            <w:r>
              <w:t>3</w:t>
            </w:r>
          </w:p>
        </w:tc>
        <w:tc>
          <w:tcPr>
            <w:tcW w:w="2405" w:type="dxa"/>
          </w:tcPr>
          <w:p w14:paraId="66DB0375" w14:textId="77777777" w:rsidR="00070854" w:rsidRDefault="00070854" w:rsidP="00B71DA2"/>
          <w:p w14:paraId="7B207AB0" w14:textId="77777777" w:rsidR="00070854" w:rsidRDefault="00070854" w:rsidP="00B71DA2">
            <w:r>
              <w:t>Select the file named “TEST_DB” from the file browser and press the open button.</w:t>
            </w:r>
          </w:p>
        </w:tc>
        <w:tc>
          <w:tcPr>
            <w:tcW w:w="1558" w:type="dxa"/>
            <w:gridSpan w:val="3"/>
          </w:tcPr>
          <w:p w14:paraId="280FB451" w14:textId="77777777" w:rsidR="00070854" w:rsidRDefault="00070854" w:rsidP="00B71DA2"/>
          <w:p w14:paraId="7D853CFF" w14:textId="77777777" w:rsidR="00070854" w:rsidRDefault="00070854" w:rsidP="00B71DA2">
            <w:r>
              <w:t>This step will load the data file into the editor.</w:t>
            </w:r>
          </w:p>
        </w:tc>
        <w:tc>
          <w:tcPr>
            <w:tcW w:w="2455" w:type="dxa"/>
          </w:tcPr>
          <w:p w14:paraId="7B81FDF7" w14:textId="77777777" w:rsidR="00070854" w:rsidRDefault="00070854" w:rsidP="00B71DA2"/>
          <w:p w14:paraId="44F8EC55" w14:textId="737E65A5" w:rsidR="00070854" w:rsidRDefault="00070854" w:rsidP="00B71DA2">
            <w:r>
              <w:t xml:space="preserve">The previously blank window should now display three tables labeled </w:t>
            </w:r>
            <w:r w:rsidR="00095E03">
              <w:t>“BIG</w:t>
            </w:r>
            <w:r>
              <w:t>_TABLE”,</w:t>
            </w:r>
          </w:p>
          <w:p w14:paraId="1C8F5F9C" w14:textId="77777777" w:rsidR="00070854" w:rsidRDefault="00070854" w:rsidP="00B71DA2">
            <w:r>
              <w:t>“CONSTRAINT_TABLE”,</w:t>
            </w:r>
          </w:p>
          <w:p w14:paraId="43539846" w14:textId="77777777" w:rsidR="00070854" w:rsidRDefault="00070854" w:rsidP="00B71DA2">
            <w:r>
              <w:t>and “TYPE_TABLE”</w:t>
            </w:r>
          </w:p>
        </w:tc>
        <w:tc>
          <w:tcPr>
            <w:tcW w:w="1675" w:type="dxa"/>
          </w:tcPr>
          <w:p w14:paraId="79057C89" w14:textId="77777777" w:rsidR="00070854" w:rsidRDefault="00070854" w:rsidP="00B71DA2"/>
        </w:tc>
      </w:tr>
      <w:tr w:rsidR="00070854" w14:paraId="38AB2C44" w14:textId="77777777" w:rsidTr="00B71DA2">
        <w:trPr>
          <w:cantSplit/>
          <w:trHeight w:val="4130"/>
        </w:trPr>
        <w:tc>
          <w:tcPr>
            <w:tcW w:w="897" w:type="dxa"/>
          </w:tcPr>
          <w:p w14:paraId="02AF9263" w14:textId="77777777" w:rsidR="00070854" w:rsidRDefault="00070854" w:rsidP="00B71DA2"/>
          <w:p w14:paraId="248F9D42" w14:textId="77777777" w:rsidR="00070854" w:rsidRDefault="00070854" w:rsidP="00B71DA2">
            <w:r>
              <w:t>4</w:t>
            </w:r>
          </w:p>
        </w:tc>
        <w:tc>
          <w:tcPr>
            <w:tcW w:w="2405" w:type="dxa"/>
          </w:tcPr>
          <w:p w14:paraId="3490B6C9" w14:textId="77777777" w:rsidR="00070854" w:rsidRDefault="00070854" w:rsidP="00B71DA2"/>
          <w:p w14:paraId="2EC10447" w14:textId="77777777" w:rsidR="00070854" w:rsidRDefault="00070854" w:rsidP="00B71DA2">
            <w:r>
              <w:t>Double click on the table labeled “CONSTRAINT_TABLE”</w:t>
            </w:r>
          </w:p>
        </w:tc>
        <w:tc>
          <w:tcPr>
            <w:tcW w:w="1558" w:type="dxa"/>
            <w:gridSpan w:val="3"/>
          </w:tcPr>
          <w:p w14:paraId="3DCDE7AB" w14:textId="77777777" w:rsidR="00070854" w:rsidRDefault="00070854" w:rsidP="00B71DA2"/>
          <w:p w14:paraId="1F3D56BA" w14:textId="77777777" w:rsidR="00070854" w:rsidRDefault="00070854" w:rsidP="00B71DA2">
            <w:r>
              <w:t>The step will open the table in which the filter function is to be tested on.</w:t>
            </w:r>
          </w:p>
        </w:tc>
        <w:tc>
          <w:tcPr>
            <w:tcW w:w="2455" w:type="dxa"/>
          </w:tcPr>
          <w:p w14:paraId="0F34DB9D" w14:textId="77777777" w:rsidR="00070854" w:rsidRDefault="00070854" w:rsidP="00B71DA2"/>
          <w:p w14:paraId="79D9D8CB" w14:textId="77777777" w:rsidR="00070854" w:rsidRDefault="00070854" w:rsidP="00B71DA2">
            <w:r>
              <w:t>A separate window will display with data from the table. The first of the row will be blank.</w:t>
            </w:r>
          </w:p>
        </w:tc>
        <w:tc>
          <w:tcPr>
            <w:tcW w:w="1675" w:type="dxa"/>
          </w:tcPr>
          <w:p w14:paraId="355EDDE1" w14:textId="77777777" w:rsidR="00070854" w:rsidRDefault="00070854" w:rsidP="00B71DA2"/>
          <w:p w14:paraId="1372DD94" w14:textId="77777777" w:rsidR="00070854" w:rsidRDefault="00070854" w:rsidP="00B71DA2"/>
        </w:tc>
      </w:tr>
      <w:tr w:rsidR="00740E24" w14:paraId="05645C21" w14:textId="77777777" w:rsidTr="00B71DA2">
        <w:trPr>
          <w:cantSplit/>
          <w:trHeight w:val="4130"/>
        </w:trPr>
        <w:tc>
          <w:tcPr>
            <w:tcW w:w="897" w:type="dxa"/>
          </w:tcPr>
          <w:p w14:paraId="04DDC981" w14:textId="77777777" w:rsidR="00740E24" w:rsidRDefault="00740E24" w:rsidP="00B71DA2"/>
          <w:p w14:paraId="5B8E5C4F" w14:textId="4B880AA4" w:rsidR="00740E24" w:rsidRDefault="00740E24" w:rsidP="00B71DA2">
            <w:r>
              <w:t>5</w:t>
            </w:r>
          </w:p>
        </w:tc>
        <w:tc>
          <w:tcPr>
            <w:tcW w:w="2405" w:type="dxa"/>
          </w:tcPr>
          <w:p w14:paraId="3A825D1F" w14:textId="77777777" w:rsidR="00740E24" w:rsidRDefault="00740E24" w:rsidP="00B71DA2"/>
          <w:p w14:paraId="7F783BC8" w14:textId="67025EA1" w:rsidR="00740E24" w:rsidRDefault="00740E24" w:rsidP="00B71DA2">
            <w:r>
              <w:t xml:space="preserve">Click </w:t>
            </w:r>
            <w:r w:rsidR="007D13B6">
              <w:t xml:space="preserve">on the first cell with the text “UNINHIBITED” in the “RESTRICTION_TYPE” </w:t>
            </w:r>
            <w:r w:rsidR="009D2DFA">
              <w:t>column</w:t>
            </w:r>
            <w:r w:rsidR="005215DC">
              <w:t>.</w:t>
            </w:r>
          </w:p>
        </w:tc>
        <w:tc>
          <w:tcPr>
            <w:tcW w:w="1558" w:type="dxa"/>
            <w:gridSpan w:val="3"/>
          </w:tcPr>
          <w:p w14:paraId="74F1B596" w14:textId="77777777" w:rsidR="00740E24" w:rsidRDefault="00740E24" w:rsidP="00B71DA2"/>
          <w:p w14:paraId="429A55E0" w14:textId="7BD718E2" w:rsidR="009D2DFA" w:rsidRDefault="009D2DFA" w:rsidP="00B71DA2">
            <w:r>
              <w:t>This ste</w:t>
            </w:r>
            <w:r w:rsidR="00D231B6">
              <w:t>p indicates to the system the column that the search will be performed on.</w:t>
            </w:r>
          </w:p>
        </w:tc>
        <w:tc>
          <w:tcPr>
            <w:tcW w:w="2455" w:type="dxa"/>
          </w:tcPr>
          <w:p w14:paraId="5D48E723" w14:textId="77777777" w:rsidR="00740E24" w:rsidRDefault="00740E24" w:rsidP="00B71DA2"/>
          <w:p w14:paraId="35C385DF" w14:textId="77777777" w:rsidR="00D231B6" w:rsidRDefault="00D231B6" w:rsidP="00B71DA2">
            <w:r>
              <w:t xml:space="preserve">The selected cell will have a </w:t>
            </w:r>
            <w:r w:rsidR="005215DC">
              <w:t>blue border.</w:t>
            </w:r>
          </w:p>
          <w:p w14:paraId="21F412F3" w14:textId="77777777" w:rsidR="005215DC" w:rsidRDefault="005215DC" w:rsidP="00B71DA2"/>
          <w:p w14:paraId="35DD53B5" w14:textId="6B38397D" w:rsidR="005215DC" w:rsidRDefault="005215DC" w:rsidP="00B71DA2"/>
        </w:tc>
        <w:tc>
          <w:tcPr>
            <w:tcW w:w="1675" w:type="dxa"/>
          </w:tcPr>
          <w:p w14:paraId="06E11EB9" w14:textId="77777777" w:rsidR="00740E24" w:rsidRDefault="00740E24" w:rsidP="00B71DA2"/>
        </w:tc>
      </w:tr>
      <w:tr w:rsidR="00070854" w14:paraId="1D2ADB6F" w14:textId="77777777" w:rsidTr="00B71DA2">
        <w:trPr>
          <w:cantSplit/>
          <w:trHeight w:val="4130"/>
        </w:trPr>
        <w:tc>
          <w:tcPr>
            <w:tcW w:w="897" w:type="dxa"/>
          </w:tcPr>
          <w:p w14:paraId="19CDFAB5" w14:textId="77777777" w:rsidR="00070854" w:rsidRDefault="00070854" w:rsidP="00B71DA2"/>
          <w:p w14:paraId="0E17A89B" w14:textId="77777777" w:rsidR="00070854" w:rsidRDefault="00070854" w:rsidP="00B71DA2">
            <w:r>
              <w:t>5</w:t>
            </w:r>
          </w:p>
        </w:tc>
        <w:tc>
          <w:tcPr>
            <w:tcW w:w="2405" w:type="dxa"/>
          </w:tcPr>
          <w:p w14:paraId="3CABF449" w14:textId="77777777" w:rsidR="00070854" w:rsidRDefault="00070854" w:rsidP="00B71DA2"/>
          <w:p w14:paraId="2BC77448" w14:textId="77777777" w:rsidR="00070854" w:rsidRDefault="00070854" w:rsidP="00B71DA2">
            <w:r>
              <w:t>From the tool bar select “Edit” then from the menu select the “Search” option.</w:t>
            </w:r>
          </w:p>
        </w:tc>
        <w:tc>
          <w:tcPr>
            <w:tcW w:w="1558" w:type="dxa"/>
            <w:gridSpan w:val="3"/>
          </w:tcPr>
          <w:p w14:paraId="1DC4A6E1" w14:textId="77777777" w:rsidR="00070854" w:rsidRDefault="00070854" w:rsidP="00B71DA2"/>
          <w:p w14:paraId="1C42CC79" w14:textId="77777777" w:rsidR="00070854" w:rsidRDefault="00070854" w:rsidP="00B71DA2">
            <w:r>
              <w:t>This step will open the search window for the testing to be conducted.</w:t>
            </w:r>
          </w:p>
        </w:tc>
        <w:tc>
          <w:tcPr>
            <w:tcW w:w="2455" w:type="dxa"/>
          </w:tcPr>
          <w:p w14:paraId="49AB036A" w14:textId="77777777" w:rsidR="00070854" w:rsidRDefault="00070854" w:rsidP="00B71DA2"/>
          <w:p w14:paraId="40AEE1F5" w14:textId="77777777" w:rsidR="00070854" w:rsidRDefault="00070854" w:rsidP="00B71DA2">
            <w:r>
              <w:t>A new window will open that contains the search options.</w:t>
            </w:r>
          </w:p>
        </w:tc>
        <w:tc>
          <w:tcPr>
            <w:tcW w:w="1675" w:type="dxa"/>
          </w:tcPr>
          <w:p w14:paraId="101F55CA" w14:textId="77777777" w:rsidR="00070854" w:rsidRDefault="00070854" w:rsidP="00B71DA2"/>
        </w:tc>
      </w:tr>
      <w:tr w:rsidR="00070854" w14:paraId="0B970FC6" w14:textId="77777777" w:rsidTr="00B71DA2">
        <w:trPr>
          <w:cantSplit/>
          <w:trHeight w:val="4130"/>
        </w:trPr>
        <w:tc>
          <w:tcPr>
            <w:tcW w:w="897" w:type="dxa"/>
          </w:tcPr>
          <w:p w14:paraId="1030FBE2" w14:textId="77777777" w:rsidR="00070854" w:rsidRDefault="00070854" w:rsidP="00B71DA2"/>
          <w:p w14:paraId="423BB650" w14:textId="77777777" w:rsidR="00070854" w:rsidRDefault="00070854" w:rsidP="00B71DA2">
            <w:r>
              <w:t>6</w:t>
            </w:r>
          </w:p>
        </w:tc>
        <w:tc>
          <w:tcPr>
            <w:tcW w:w="2405" w:type="dxa"/>
          </w:tcPr>
          <w:p w14:paraId="07CDF129" w14:textId="77777777" w:rsidR="00070854" w:rsidRDefault="00070854" w:rsidP="00B71DA2"/>
          <w:p w14:paraId="02A95A0F" w14:textId="77777777" w:rsidR="00070854" w:rsidRDefault="00070854" w:rsidP="00B71DA2">
            <w:r>
              <w:t>Click on the checkmark next the “Match Whole Words” label.</w:t>
            </w:r>
          </w:p>
        </w:tc>
        <w:tc>
          <w:tcPr>
            <w:tcW w:w="1558" w:type="dxa"/>
            <w:gridSpan w:val="3"/>
          </w:tcPr>
          <w:p w14:paraId="35F0B2B6" w14:textId="77777777" w:rsidR="00070854" w:rsidRDefault="00070854" w:rsidP="00B71DA2"/>
          <w:p w14:paraId="6E04D1F9" w14:textId="77777777" w:rsidR="00070854" w:rsidRDefault="00070854" w:rsidP="00B71DA2">
            <w:r>
              <w:t>This will make sure no option is selected.</w:t>
            </w:r>
          </w:p>
          <w:p w14:paraId="49F836D7" w14:textId="77777777" w:rsidR="00070854" w:rsidRDefault="00070854" w:rsidP="00B71DA2"/>
        </w:tc>
        <w:tc>
          <w:tcPr>
            <w:tcW w:w="2455" w:type="dxa"/>
          </w:tcPr>
          <w:p w14:paraId="525CB9D6" w14:textId="77777777" w:rsidR="00070854" w:rsidRDefault="00070854" w:rsidP="00B71DA2"/>
          <w:p w14:paraId="4A521784" w14:textId="77777777" w:rsidR="00070854" w:rsidRDefault="00070854" w:rsidP="00B71DA2">
            <w:r>
              <w:t>The Search box will have no options selected.</w:t>
            </w:r>
          </w:p>
          <w:p w14:paraId="4A5CF573" w14:textId="77777777" w:rsidR="00070854" w:rsidRDefault="00070854" w:rsidP="00B71DA2"/>
          <w:p w14:paraId="6B411617" w14:textId="77777777" w:rsidR="00070854" w:rsidRDefault="00070854" w:rsidP="00B71DA2">
            <w:r>
              <w:t>See Figure 3 in appendix</w:t>
            </w:r>
          </w:p>
        </w:tc>
        <w:tc>
          <w:tcPr>
            <w:tcW w:w="1675" w:type="dxa"/>
          </w:tcPr>
          <w:p w14:paraId="3AF95DFA" w14:textId="77777777" w:rsidR="00070854" w:rsidRDefault="00070854" w:rsidP="00B71DA2"/>
        </w:tc>
      </w:tr>
      <w:tr w:rsidR="00070854" w14:paraId="1ABD5BF6" w14:textId="77777777" w:rsidTr="00B71DA2">
        <w:trPr>
          <w:cantSplit/>
          <w:trHeight w:val="4130"/>
        </w:trPr>
        <w:tc>
          <w:tcPr>
            <w:tcW w:w="897" w:type="dxa"/>
          </w:tcPr>
          <w:p w14:paraId="3D44CB23" w14:textId="77777777" w:rsidR="00070854" w:rsidRDefault="00070854" w:rsidP="00B71DA2"/>
          <w:p w14:paraId="1331DE00" w14:textId="77777777" w:rsidR="00070854" w:rsidRDefault="00070854" w:rsidP="00B71DA2">
            <w:r>
              <w:t>7</w:t>
            </w:r>
          </w:p>
        </w:tc>
        <w:tc>
          <w:tcPr>
            <w:tcW w:w="2405" w:type="dxa"/>
          </w:tcPr>
          <w:p w14:paraId="7B1E6922" w14:textId="77777777" w:rsidR="00070854" w:rsidRDefault="00070854" w:rsidP="00B71DA2"/>
          <w:p w14:paraId="58B433F6" w14:textId="10C037F9" w:rsidR="00070854" w:rsidRDefault="00070854" w:rsidP="00B71DA2">
            <w:r>
              <w:t>Click on the box next the “</w:t>
            </w:r>
            <w:r w:rsidR="00C85B60">
              <w:t>This Column Only</w:t>
            </w:r>
            <w:r>
              <w:t>” label.</w:t>
            </w:r>
          </w:p>
        </w:tc>
        <w:tc>
          <w:tcPr>
            <w:tcW w:w="1558" w:type="dxa"/>
            <w:gridSpan w:val="3"/>
          </w:tcPr>
          <w:p w14:paraId="143A52E4" w14:textId="77777777" w:rsidR="00070854" w:rsidRDefault="00070854" w:rsidP="00B71DA2"/>
          <w:p w14:paraId="1C8AA53C" w14:textId="0E5D030C" w:rsidR="00070854" w:rsidRDefault="00070854" w:rsidP="00B71DA2">
            <w:r>
              <w:t>This will make sure the</w:t>
            </w:r>
            <w:r w:rsidR="005215DC">
              <w:t xml:space="preserve"> “this column only is selected”</w:t>
            </w:r>
            <w:r>
              <w:t xml:space="preserve"> is selected.</w:t>
            </w:r>
          </w:p>
          <w:p w14:paraId="0DF1AF50" w14:textId="77777777" w:rsidR="00070854" w:rsidRDefault="00070854" w:rsidP="00B71DA2"/>
        </w:tc>
        <w:tc>
          <w:tcPr>
            <w:tcW w:w="2455" w:type="dxa"/>
          </w:tcPr>
          <w:p w14:paraId="0BDF529A" w14:textId="77777777" w:rsidR="00070854" w:rsidRDefault="00070854" w:rsidP="00B71DA2"/>
          <w:p w14:paraId="11709CD0" w14:textId="68E9C8E2" w:rsidR="00070854" w:rsidRDefault="00070854" w:rsidP="00B71DA2">
            <w:r>
              <w:t xml:space="preserve">The </w:t>
            </w:r>
            <w:r w:rsidR="005215DC">
              <w:t xml:space="preserve">column </w:t>
            </w:r>
            <w:r w:rsidR="00095E03">
              <w:t>only option</w:t>
            </w:r>
            <w:r>
              <w:t xml:space="preserve"> will be selected.</w:t>
            </w:r>
          </w:p>
          <w:p w14:paraId="283C9A40" w14:textId="77777777" w:rsidR="00070854" w:rsidRDefault="00070854" w:rsidP="00B71DA2"/>
          <w:p w14:paraId="37F6560D" w14:textId="45B19F9A" w:rsidR="00070854" w:rsidRDefault="00070854" w:rsidP="00B71DA2">
            <w:r>
              <w:t xml:space="preserve">See Figure </w:t>
            </w:r>
            <w:r w:rsidR="005215DC">
              <w:t>9</w:t>
            </w:r>
            <w:r>
              <w:t xml:space="preserve"> in appendix</w:t>
            </w:r>
          </w:p>
        </w:tc>
        <w:tc>
          <w:tcPr>
            <w:tcW w:w="1675" w:type="dxa"/>
          </w:tcPr>
          <w:p w14:paraId="00501189" w14:textId="77777777" w:rsidR="00070854" w:rsidRDefault="00070854" w:rsidP="00B71DA2"/>
        </w:tc>
      </w:tr>
      <w:tr w:rsidR="00070854" w14:paraId="333F5896" w14:textId="77777777" w:rsidTr="00B71DA2">
        <w:trPr>
          <w:cantSplit/>
          <w:trHeight w:val="4130"/>
        </w:trPr>
        <w:tc>
          <w:tcPr>
            <w:tcW w:w="897" w:type="dxa"/>
          </w:tcPr>
          <w:p w14:paraId="6D7D9FC4" w14:textId="77777777" w:rsidR="00070854" w:rsidRDefault="00070854" w:rsidP="00B71DA2"/>
          <w:p w14:paraId="076721A9" w14:textId="77777777" w:rsidR="00070854" w:rsidRDefault="00070854" w:rsidP="00B71DA2">
            <w:r>
              <w:t>8</w:t>
            </w:r>
          </w:p>
        </w:tc>
        <w:tc>
          <w:tcPr>
            <w:tcW w:w="2405" w:type="dxa"/>
          </w:tcPr>
          <w:p w14:paraId="1A8302D3" w14:textId="77777777" w:rsidR="00070854" w:rsidRDefault="00070854" w:rsidP="00B71DA2"/>
          <w:p w14:paraId="2F10157F" w14:textId="3BD456FC" w:rsidR="00070854" w:rsidRDefault="00070854" w:rsidP="00B71DA2">
            <w:r>
              <w:t>In the text field labeled “Search:” enter “</w:t>
            </w:r>
            <w:r w:rsidR="00D746C7">
              <w:t>DISABLE</w:t>
            </w:r>
            <w:r>
              <w:t>” as text.</w:t>
            </w:r>
          </w:p>
          <w:p w14:paraId="17156F7F" w14:textId="77777777" w:rsidR="00070854" w:rsidRDefault="00070854" w:rsidP="00B71DA2"/>
          <w:p w14:paraId="2C63241E" w14:textId="77777777" w:rsidR="00070854" w:rsidRDefault="00070854" w:rsidP="00B71DA2">
            <w:r>
              <w:t>Click on the button labeled “Find”</w:t>
            </w:r>
          </w:p>
          <w:p w14:paraId="726D6996" w14:textId="77777777" w:rsidR="00070854" w:rsidRDefault="00070854" w:rsidP="00B71DA2"/>
          <w:p w14:paraId="6A78A5C3" w14:textId="297F609C" w:rsidR="00070854" w:rsidRDefault="00070854" w:rsidP="00B71DA2"/>
        </w:tc>
        <w:tc>
          <w:tcPr>
            <w:tcW w:w="1558" w:type="dxa"/>
            <w:gridSpan w:val="3"/>
          </w:tcPr>
          <w:p w14:paraId="317C16DD" w14:textId="77777777" w:rsidR="00070854" w:rsidRDefault="00070854" w:rsidP="00B71DA2"/>
          <w:p w14:paraId="0085DAC8" w14:textId="07975C81" w:rsidR="00070854" w:rsidRDefault="00070854" w:rsidP="00B71DA2">
            <w:r>
              <w:t>This will indicate to the system what word is being searched for and signal the system to search for any instances of the word</w:t>
            </w:r>
            <w:r w:rsidR="004D121A">
              <w:t xml:space="preserve"> in the working column only.</w:t>
            </w:r>
          </w:p>
        </w:tc>
        <w:tc>
          <w:tcPr>
            <w:tcW w:w="2455" w:type="dxa"/>
          </w:tcPr>
          <w:p w14:paraId="2A26CA81" w14:textId="77777777" w:rsidR="00070854" w:rsidRDefault="00070854" w:rsidP="00B71DA2"/>
          <w:p w14:paraId="2D3371E9" w14:textId="14BEFC32" w:rsidR="00070854" w:rsidRDefault="00070854" w:rsidP="00B71DA2">
            <w:r>
              <w:t xml:space="preserve">The text field at the bottom of the window should display “Found </w:t>
            </w:r>
            <w:r w:rsidR="00095E03">
              <w:t>at (</w:t>
            </w:r>
            <w:r w:rsidR="00D33190">
              <w:t>6</w:t>
            </w:r>
            <w:r>
              <w:t>,</w:t>
            </w:r>
            <w:r w:rsidR="00D33190">
              <w:t>2</w:t>
            </w:r>
            <w:r>
              <w:t>)”</w:t>
            </w:r>
            <w:r w:rsidR="004B52DB">
              <w:t xml:space="preserve"> as shown in figure </w:t>
            </w:r>
            <w:r w:rsidR="00F11023">
              <w:t xml:space="preserve">10 in </w:t>
            </w:r>
            <w:r w:rsidR="004571A4">
              <w:t>appendix</w:t>
            </w:r>
          </w:p>
          <w:p w14:paraId="29A5BBB8" w14:textId="77777777" w:rsidR="00070854" w:rsidRDefault="00070854" w:rsidP="00B71DA2"/>
          <w:p w14:paraId="561F4949" w14:textId="7A6A3692" w:rsidR="00070854" w:rsidRDefault="00D33190" w:rsidP="00B71DA2">
            <w:r>
              <w:t xml:space="preserve">The </w:t>
            </w:r>
            <w:r w:rsidR="004B52DB">
              <w:t>result will be highlighted in a turquoise color as show</w:t>
            </w:r>
            <w:r w:rsidR="00F11023">
              <w:t>n in figure 11 in appendix</w:t>
            </w:r>
          </w:p>
          <w:p w14:paraId="094B6A00" w14:textId="77777777" w:rsidR="00070854" w:rsidRDefault="00070854" w:rsidP="00B71DA2"/>
          <w:p w14:paraId="2D2E3028" w14:textId="3DFD1CD9" w:rsidR="00070854" w:rsidRDefault="00070854" w:rsidP="00B71DA2">
            <w:r>
              <w:t xml:space="preserve">See Figure </w:t>
            </w:r>
            <w:r w:rsidR="00F11023">
              <w:t>10 and 11</w:t>
            </w:r>
            <w:r>
              <w:t xml:space="preserve"> in appendix</w:t>
            </w:r>
          </w:p>
        </w:tc>
        <w:tc>
          <w:tcPr>
            <w:tcW w:w="1675" w:type="dxa"/>
          </w:tcPr>
          <w:p w14:paraId="5FFA442C" w14:textId="77777777" w:rsidR="00070854" w:rsidRDefault="00070854" w:rsidP="00B71DA2"/>
          <w:p w14:paraId="1F163D6E" w14:textId="77777777" w:rsidR="00070854" w:rsidRDefault="00070854" w:rsidP="00B71DA2">
            <w:r>
              <w:t>Any other display would indicate a test failure.</w:t>
            </w:r>
          </w:p>
        </w:tc>
      </w:tr>
      <w:tr w:rsidR="00070854" w14:paraId="4F963DAF" w14:textId="77777777" w:rsidTr="00B71DA2">
        <w:trPr>
          <w:cantSplit/>
          <w:trHeight w:val="4130"/>
        </w:trPr>
        <w:tc>
          <w:tcPr>
            <w:tcW w:w="897" w:type="dxa"/>
          </w:tcPr>
          <w:p w14:paraId="2036521A" w14:textId="77777777" w:rsidR="00070854" w:rsidRDefault="00070854" w:rsidP="00B71DA2"/>
          <w:p w14:paraId="5EF88097" w14:textId="4C0A231A" w:rsidR="00070854" w:rsidRDefault="00461FDF" w:rsidP="00B71DA2">
            <w:r>
              <w:t>9</w:t>
            </w:r>
          </w:p>
        </w:tc>
        <w:tc>
          <w:tcPr>
            <w:tcW w:w="2405" w:type="dxa"/>
          </w:tcPr>
          <w:p w14:paraId="7E6A1631" w14:textId="77777777" w:rsidR="00070854" w:rsidRDefault="00070854" w:rsidP="00B71DA2"/>
          <w:p w14:paraId="4D3A0B5D" w14:textId="23C7BA34" w:rsidR="00070854" w:rsidRDefault="00461FDF" w:rsidP="00B71DA2">
            <w:r>
              <w:t>Repeat step 8.</w:t>
            </w:r>
          </w:p>
        </w:tc>
        <w:tc>
          <w:tcPr>
            <w:tcW w:w="1558" w:type="dxa"/>
            <w:gridSpan w:val="3"/>
          </w:tcPr>
          <w:p w14:paraId="46D2C255" w14:textId="77777777" w:rsidR="00070854" w:rsidRDefault="00070854" w:rsidP="00B71DA2"/>
          <w:p w14:paraId="1E75FEAA" w14:textId="0F33813A" w:rsidR="00070854" w:rsidRDefault="00070854" w:rsidP="00B71DA2">
            <w:r>
              <w:t xml:space="preserve">This will </w:t>
            </w:r>
            <w:r w:rsidR="00461FDF">
              <w:t>search for a second instance of the word.</w:t>
            </w:r>
          </w:p>
        </w:tc>
        <w:tc>
          <w:tcPr>
            <w:tcW w:w="2455" w:type="dxa"/>
          </w:tcPr>
          <w:p w14:paraId="2FB773AF" w14:textId="77777777" w:rsidR="00070854" w:rsidRDefault="00070854" w:rsidP="00B71DA2"/>
          <w:p w14:paraId="2BDDD5B2" w14:textId="71087389" w:rsidR="00070854" w:rsidRDefault="00070854" w:rsidP="00B71DA2">
            <w:r>
              <w:t>The text field at the bottom of the window should display “Search wrapped”</w:t>
            </w:r>
            <w:r w:rsidR="00461FDF">
              <w:t>.</w:t>
            </w:r>
          </w:p>
          <w:p w14:paraId="6C453532" w14:textId="3616A4B1" w:rsidR="00461FDF" w:rsidRDefault="00461FDF" w:rsidP="00B71DA2"/>
          <w:p w14:paraId="1DB8F8F0" w14:textId="59082E71" w:rsidR="00461FDF" w:rsidRDefault="00461FDF" w:rsidP="00B71DA2">
            <w:r>
              <w:t>In the table there are other instances of the word “DISABLE” however they are in different columns and because this step is searching a specific column only it did not find those extra instances of the word.</w:t>
            </w:r>
          </w:p>
          <w:p w14:paraId="785BCE53" w14:textId="77777777" w:rsidR="00070854" w:rsidRDefault="00070854" w:rsidP="00B71DA2"/>
          <w:p w14:paraId="75073CFC" w14:textId="45F14E0F" w:rsidR="00070854" w:rsidRDefault="00070854" w:rsidP="00B71DA2"/>
        </w:tc>
        <w:tc>
          <w:tcPr>
            <w:tcW w:w="1675" w:type="dxa"/>
          </w:tcPr>
          <w:p w14:paraId="31BB930C" w14:textId="77777777" w:rsidR="00070854" w:rsidRDefault="00070854" w:rsidP="00B71DA2"/>
          <w:p w14:paraId="23C24620" w14:textId="77777777" w:rsidR="00070854" w:rsidRDefault="00070854" w:rsidP="00B71DA2">
            <w:r>
              <w:t>Any other display would indicate a test failure.</w:t>
            </w:r>
          </w:p>
          <w:p w14:paraId="44771060" w14:textId="77777777" w:rsidR="00461FDF" w:rsidRDefault="00461FDF" w:rsidP="00B71DA2"/>
          <w:p w14:paraId="040504CF" w14:textId="58ADD1E6" w:rsidR="00461FDF" w:rsidRDefault="00461FDF" w:rsidP="00B71DA2">
            <w:r>
              <w:t>The working column only has 1 instance of the searched word.</w:t>
            </w:r>
          </w:p>
        </w:tc>
      </w:tr>
      <w:tr w:rsidR="00070854" w14:paraId="303C3EE3" w14:textId="77777777" w:rsidTr="00B71DA2">
        <w:trPr>
          <w:trHeight w:val="1250"/>
        </w:trPr>
        <w:tc>
          <w:tcPr>
            <w:tcW w:w="8990" w:type="dxa"/>
            <w:gridSpan w:val="7"/>
            <w:tcBorders>
              <w:bottom w:val="single" w:sz="4" w:space="0" w:color="auto"/>
            </w:tcBorders>
          </w:tcPr>
          <w:p w14:paraId="51C93D29" w14:textId="77777777" w:rsidR="00070854" w:rsidRDefault="00070854" w:rsidP="00B71DA2">
            <w:r>
              <w:lastRenderedPageBreak/>
              <w:t>Concluding Remarks:</w:t>
            </w:r>
          </w:p>
        </w:tc>
      </w:tr>
      <w:tr w:rsidR="00070854" w14:paraId="2B115834" w14:textId="77777777" w:rsidTr="00B71DA2">
        <w:trPr>
          <w:trHeight w:val="890"/>
        </w:trPr>
        <w:tc>
          <w:tcPr>
            <w:tcW w:w="4412" w:type="dxa"/>
            <w:gridSpan w:val="3"/>
          </w:tcPr>
          <w:p w14:paraId="12456103" w14:textId="77777777" w:rsidR="00070854" w:rsidRPr="00643C87" w:rsidRDefault="00070854" w:rsidP="00B71DA2">
            <w:pPr>
              <w:rPr>
                <w:lang w:val="es-MX"/>
              </w:rPr>
            </w:pPr>
            <w:r w:rsidRPr="00643C87">
              <w:rPr>
                <w:lang w:val="es-MX"/>
              </w:rPr>
              <w:t xml:space="preserve">Testing Team: </w:t>
            </w:r>
          </w:p>
          <w:p w14:paraId="0AA75BB4" w14:textId="2F4382A1" w:rsidR="00070854" w:rsidRPr="00643C87" w:rsidRDefault="00070854" w:rsidP="00B71DA2">
            <w:pPr>
              <w:rPr>
                <w:lang w:val="es-MX"/>
              </w:rPr>
            </w:pPr>
          </w:p>
        </w:tc>
        <w:tc>
          <w:tcPr>
            <w:tcW w:w="4578" w:type="dxa"/>
            <w:gridSpan w:val="4"/>
          </w:tcPr>
          <w:p w14:paraId="5175B0ED" w14:textId="77777777" w:rsidR="00070854" w:rsidRDefault="00070854" w:rsidP="00B71DA2">
            <w:r>
              <w:t>Date Completed:</w:t>
            </w:r>
          </w:p>
        </w:tc>
      </w:tr>
    </w:tbl>
    <w:p w14:paraId="05D8EE64" w14:textId="4BEF680E" w:rsidR="00070854" w:rsidRDefault="00070854" w:rsidP="00070854"/>
    <w:p w14:paraId="3A77BFCC" w14:textId="471E49A8" w:rsidR="00CE1770" w:rsidRDefault="00CE1770" w:rsidP="00CE1770">
      <w:pPr>
        <w:pStyle w:val="Heading2"/>
      </w:pPr>
      <w:bookmarkStart w:id="87" w:name="_Toc38491917"/>
      <w:r>
        <w:t>Test SE_AL</w:t>
      </w:r>
      <w:bookmarkEnd w:id="87"/>
    </w:p>
    <w:p w14:paraId="6FFC7E02" w14:textId="447AF39C" w:rsidR="00BA0446" w:rsidRDefault="00BA0446" w:rsidP="00BA0446"/>
    <w:p w14:paraId="2E0C1951" w14:textId="4A71EDBA" w:rsidR="00BA0446" w:rsidRPr="00B43CB4" w:rsidRDefault="00BA0446" w:rsidP="00BA0446">
      <w:r w:rsidRPr="00B34944">
        <w:rPr>
          <w:b/>
          <w:bCs/>
        </w:rPr>
        <w:t xml:space="preserve">Objective: </w:t>
      </w:r>
      <w:r>
        <w:t>Test the search functionality with all the options enabled.</w:t>
      </w:r>
    </w:p>
    <w:p w14:paraId="2133FF63" w14:textId="503FF8AC" w:rsidR="00BA0446" w:rsidRDefault="00BA0446" w:rsidP="00BA0446">
      <w:pPr>
        <w:sectPr w:rsidR="00BA0446" w:rsidSect="007378E1">
          <w:headerReference w:type="default" r:id="rId27"/>
          <w:footerReference w:type="default" r:id="rId28"/>
          <w:type w:val="continuous"/>
          <w:pgSz w:w="12240" w:h="15840" w:code="1"/>
          <w:pgMar w:top="1440" w:right="1440" w:bottom="1440" w:left="1800" w:header="720" w:footer="720" w:gutter="0"/>
          <w:pgNumType w:start="1"/>
          <w:cols w:space="720"/>
        </w:sectPr>
      </w:pPr>
      <w:r w:rsidRPr="4EBFEE9F">
        <w:rPr>
          <w:b/>
          <w:bCs/>
        </w:rPr>
        <w:t>Notes:</w:t>
      </w:r>
      <w:r>
        <w:t xml:space="preserve"> The test will make use of an existing database that will be included for testing</w:t>
      </w:r>
      <w:r w:rsidR="0085352B">
        <w:t xml:space="preserve">. The test aims at demonstrating that there are no </w:t>
      </w:r>
      <w:r w:rsidR="00095E03">
        <w:t>conflicts if</w:t>
      </w:r>
      <w:r w:rsidR="0085352B">
        <w:t xml:space="preserve"> </w:t>
      </w:r>
      <w:r w:rsidR="004571A4">
        <w:t>multiple</w:t>
      </w:r>
      <w:r w:rsidR="0085352B">
        <w:t xml:space="preserve"> options are enabled at the same time.</w:t>
      </w:r>
    </w:p>
    <w:p w14:paraId="62D92CF7" w14:textId="77777777" w:rsidR="00BA0446" w:rsidRDefault="00BA0446" w:rsidP="00BA0446">
      <w:pPr>
        <w:pStyle w:val="Paragraph"/>
        <w:sectPr w:rsidR="00BA0446">
          <w:type w:val="continuous"/>
          <w:pgSz w:w="12240" w:h="15840" w:code="1"/>
          <w:pgMar w:top="1440" w:right="1440" w:bottom="1440" w:left="1800" w:header="720" w:footer="720" w:gutter="0"/>
          <w:cols w:space="720"/>
        </w:sectPr>
      </w:pPr>
    </w:p>
    <w:p w14:paraId="409EDBD1" w14:textId="77777777" w:rsidR="00BA0446" w:rsidRDefault="00BA0446" w:rsidP="00BA0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7"/>
        <w:gridCol w:w="2405"/>
        <w:gridCol w:w="1110"/>
        <w:gridCol w:w="11"/>
        <w:gridCol w:w="437"/>
        <w:gridCol w:w="2455"/>
        <w:gridCol w:w="1675"/>
      </w:tblGrid>
      <w:tr w:rsidR="00BA0446" w14:paraId="4188F189" w14:textId="77777777" w:rsidTr="00B71DA2">
        <w:trPr>
          <w:cantSplit/>
          <w:trHeight w:val="300"/>
        </w:trPr>
        <w:tc>
          <w:tcPr>
            <w:tcW w:w="4423" w:type="dxa"/>
            <w:gridSpan w:val="4"/>
          </w:tcPr>
          <w:p w14:paraId="2963C3D5" w14:textId="79D16351" w:rsidR="00BA0446" w:rsidRDefault="00BA0446" w:rsidP="00B71DA2">
            <w:r>
              <w:t>Test No.: SE_AL</w:t>
            </w:r>
          </w:p>
        </w:tc>
        <w:tc>
          <w:tcPr>
            <w:tcW w:w="4567" w:type="dxa"/>
            <w:gridSpan w:val="3"/>
          </w:tcPr>
          <w:p w14:paraId="735C9339" w14:textId="77777777" w:rsidR="00BA0446" w:rsidRDefault="00BA0446" w:rsidP="00B71DA2">
            <w:r>
              <w:t>Current Status: Pending</w:t>
            </w:r>
          </w:p>
        </w:tc>
      </w:tr>
      <w:tr w:rsidR="00BA0446" w14:paraId="35F23FEB" w14:textId="77777777" w:rsidTr="00B71DA2">
        <w:trPr>
          <w:cantSplit/>
          <w:trHeight w:val="300"/>
        </w:trPr>
        <w:tc>
          <w:tcPr>
            <w:tcW w:w="8990" w:type="dxa"/>
            <w:gridSpan w:val="7"/>
          </w:tcPr>
          <w:p w14:paraId="3DA6EA1D" w14:textId="4B2EA7BD" w:rsidR="00BA0446" w:rsidRPr="00E47986" w:rsidRDefault="00BA0446" w:rsidP="00B71DA2">
            <w:r>
              <w:t>Test title:  Test the search functionality when the</w:t>
            </w:r>
            <w:r w:rsidR="0074047E">
              <w:t xml:space="preserve"> all the options are enabled.</w:t>
            </w:r>
          </w:p>
          <w:p w14:paraId="4770301A" w14:textId="77777777" w:rsidR="00BA0446" w:rsidRPr="00E47986" w:rsidRDefault="00BA0446" w:rsidP="00B71DA2"/>
        </w:tc>
      </w:tr>
      <w:tr w:rsidR="00BA0446" w14:paraId="5A31BD0A" w14:textId="77777777" w:rsidTr="00B71DA2">
        <w:trPr>
          <w:cantSplit/>
          <w:trHeight w:val="1070"/>
        </w:trPr>
        <w:tc>
          <w:tcPr>
            <w:tcW w:w="8990" w:type="dxa"/>
            <w:gridSpan w:val="7"/>
          </w:tcPr>
          <w:p w14:paraId="298AF87C" w14:textId="4E6714F0" w:rsidR="00BA0446" w:rsidRPr="00E47986" w:rsidRDefault="00BA0446" w:rsidP="00B71DA2">
            <w:r w:rsidRPr="00E47986">
              <w:t xml:space="preserve">Testing approach: </w:t>
            </w:r>
            <w:r>
              <w:t>The test will be making use of an existing data base that will be included. The “match whole words” option is enabled by default therefore</w:t>
            </w:r>
            <w:r w:rsidR="0074047E">
              <w:t xml:space="preserve"> there is no step to enable it.</w:t>
            </w:r>
            <w:r>
              <w:t xml:space="preserve"> Test will be conducted with a new instance of the system.</w:t>
            </w:r>
            <w:r w:rsidR="0085352B">
              <w:t xml:space="preserve"> </w:t>
            </w:r>
          </w:p>
          <w:p w14:paraId="536B65EB" w14:textId="77777777" w:rsidR="00BA0446" w:rsidRPr="00E47986" w:rsidRDefault="00BA0446" w:rsidP="00B71DA2"/>
        </w:tc>
      </w:tr>
      <w:tr w:rsidR="00BA0446" w14:paraId="1690A77D" w14:textId="77777777" w:rsidTr="00B71DA2">
        <w:trPr>
          <w:cantSplit/>
          <w:trHeight w:val="4130"/>
        </w:trPr>
        <w:tc>
          <w:tcPr>
            <w:tcW w:w="897" w:type="dxa"/>
          </w:tcPr>
          <w:p w14:paraId="412E0C36" w14:textId="77777777" w:rsidR="00BA0446" w:rsidRDefault="00BA0446" w:rsidP="00B71DA2">
            <w:r>
              <w:t>STEP</w:t>
            </w:r>
          </w:p>
          <w:p w14:paraId="1E975CD2" w14:textId="77777777" w:rsidR="00BA0446" w:rsidRDefault="00BA0446" w:rsidP="00B71DA2"/>
          <w:p w14:paraId="2FD098AA" w14:textId="77777777" w:rsidR="00BA0446" w:rsidRDefault="00BA0446" w:rsidP="00B71DA2">
            <w:r>
              <w:t>1</w:t>
            </w:r>
          </w:p>
        </w:tc>
        <w:tc>
          <w:tcPr>
            <w:tcW w:w="2405" w:type="dxa"/>
          </w:tcPr>
          <w:p w14:paraId="707D8A52" w14:textId="77777777" w:rsidR="00BA0446" w:rsidRDefault="00BA0446" w:rsidP="00B71DA2">
            <w:r>
              <w:t>OPERATOR ACTION</w:t>
            </w:r>
          </w:p>
          <w:p w14:paraId="1B306074" w14:textId="77777777" w:rsidR="00BA0446" w:rsidRDefault="00BA0446" w:rsidP="00B71DA2"/>
          <w:p w14:paraId="29F114F0" w14:textId="77777777" w:rsidR="00BA0446" w:rsidRDefault="00BA0446" w:rsidP="00B71DA2">
            <w:r>
              <w:t>Open dbEdit System.</w:t>
            </w:r>
          </w:p>
        </w:tc>
        <w:tc>
          <w:tcPr>
            <w:tcW w:w="1558" w:type="dxa"/>
            <w:gridSpan w:val="3"/>
          </w:tcPr>
          <w:p w14:paraId="20BD0A04" w14:textId="77777777" w:rsidR="00BA0446" w:rsidRDefault="00BA0446" w:rsidP="00B71DA2">
            <w:r>
              <w:t>PURPOSE</w:t>
            </w:r>
          </w:p>
          <w:p w14:paraId="0F35F23B" w14:textId="77777777" w:rsidR="00BA0446" w:rsidRDefault="00BA0446" w:rsidP="00B71DA2"/>
          <w:p w14:paraId="239A6C72" w14:textId="77777777" w:rsidR="00BA0446" w:rsidRDefault="00BA0446" w:rsidP="00B71DA2">
            <w:r>
              <w:t>Open the system for use.</w:t>
            </w:r>
          </w:p>
        </w:tc>
        <w:tc>
          <w:tcPr>
            <w:tcW w:w="2455" w:type="dxa"/>
          </w:tcPr>
          <w:p w14:paraId="763F0EED" w14:textId="77777777" w:rsidR="00BA0446" w:rsidRDefault="00BA0446" w:rsidP="00B71DA2">
            <w:r>
              <w:t>EXEPCTED RESULTS</w:t>
            </w:r>
          </w:p>
          <w:p w14:paraId="6C2C9F2B" w14:textId="77777777" w:rsidR="00BA0446" w:rsidRDefault="00BA0446" w:rsidP="00B71DA2"/>
          <w:p w14:paraId="06E3253E" w14:textId="77777777" w:rsidR="00BA0446" w:rsidRDefault="00BA0446" w:rsidP="00B71DA2">
            <w:r>
              <w:t>System will open displaying a blank window labeled Table Name and the tool bar with File and Search options.</w:t>
            </w:r>
          </w:p>
        </w:tc>
        <w:tc>
          <w:tcPr>
            <w:tcW w:w="1675" w:type="dxa"/>
          </w:tcPr>
          <w:p w14:paraId="53186F4C" w14:textId="77777777" w:rsidR="00BA0446" w:rsidRDefault="00BA0446" w:rsidP="00B71DA2">
            <w:r>
              <w:t>COMMENTS</w:t>
            </w:r>
          </w:p>
          <w:p w14:paraId="6B72A427" w14:textId="77777777" w:rsidR="00BA0446" w:rsidRDefault="00BA0446" w:rsidP="00B71DA2"/>
          <w:p w14:paraId="28105B70" w14:textId="77777777" w:rsidR="00BA0446" w:rsidRDefault="00BA0446" w:rsidP="00B71DA2"/>
        </w:tc>
      </w:tr>
      <w:tr w:rsidR="00BA0446" w14:paraId="182F8805" w14:textId="77777777" w:rsidTr="00B71DA2">
        <w:trPr>
          <w:cantSplit/>
          <w:trHeight w:val="4130"/>
        </w:trPr>
        <w:tc>
          <w:tcPr>
            <w:tcW w:w="897" w:type="dxa"/>
          </w:tcPr>
          <w:p w14:paraId="46762B0B" w14:textId="77777777" w:rsidR="00BA0446" w:rsidRDefault="00BA0446" w:rsidP="00B71DA2"/>
          <w:p w14:paraId="3E5E2D86" w14:textId="77777777" w:rsidR="00BA0446" w:rsidRDefault="00BA0446" w:rsidP="00B71DA2"/>
          <w:p w14:paraId="3E053011" w14:textId="77777777" w:rsidR="00BA0446" w:rsidRDefault="00BA0446" w:rsidP="00B71DA2"/>
          <w:p w14:paraId="6811D377" w14:textId="77777777" w:rsidR="00BA0446" w:rsidRDefault="00BA0446" w:rsidP="00B71DA2">
            <w:r>
              <w:t>2</w:t>
            </w:r>
          </w:p>
        </w:tc>
        <w:tc>
          <w:tcPr>
            <w:tcW w:w="2405" w:type="dxa"/>
          </w:tcPr>
          <w:p w14:paraId="0EEA6D86" w14:textId="77777777" w:rsidR="00BA0446" w:rsidRDefault="00BA0446" w:rsidP="00B71DA2"/>
          <w:p w14:paraId="527879BB" w14:textId="77777777" w:rsidR="00BA0446" w:rsidRDefault="00BA0446" w:rsidP="00B71DA2">
            <w:r>
              <w:t>From the tool bar select “File” then from the menu select the option “Open”</w:t>
            </w:r>
          </w:p>
        </w:tc>
        <w:tc>
          <w:tcPr>
            <w:tcW w:w="1558" w:type="dxa"/>
            <w:gridSpan w:val="3"/>
          </w:tcPr>
          <w:p w14:paraId="72E2E2C8" w14:textId="77777777" w:rsidR="00BA0446" w:rsidRDefault="00BA0446" w:rsidP="00B71DA2"/>
          <w:p w14:paraId="0523096C" w14:textId="77777777" w:rsidR="00BA0446" w:rsidRDefault="00BA0446" w:rsidP="00B71DA2">
            <w:r>
              <w:t>This will allow the user to select the data file.</w:t>
            </w:r>
          </w:p>
        </w:tc>
        <w:tc>
          <w:tcPr>
            <w:tcW w:w="2455" w:type="dxa"/>
          </w:tcPr>
          <w:p w14:paraId="2C2D23F7" w14:textId="77777777" w:rsidR="00BA0446" w:rsidRDefault="00BA0446" w:rsidP="00B71DA2"/>
          <w:p w14:paraId="5AC98941" w14:textId="77777777" w:rsidR="00BA0446" w:rsidRDefault="00BA0446" w:rsidP="00B71DA2">
            <w:r>
              <w:t>This step should open a file browser window from which you will find a list of files.</w:t>
            </w:r>
          </w:p>
        </w:tc>
        <w:tc>
          <w:tcPr>
            <w:tcW w:w="1675" w:type="dxa"/>
          </w:tcPr>
          <w:p w14:paraId="00A36A3E" w14:textId="77777777" w:rsidR="00BA0446" w:rsidRDefault="00BA0446" w:rsidP="00B71DA2"/>
        </w:tc>
      </w:tr>
      <w:tr w:rsidR="00BA0446" w14:paraId="3439A6B6" w14:textId="77777777" w:rsidTr="00B71DA2">
        <w:trPr>
          <w:cantSplit/>
          <w:trHeight w:val="4130"/>
        </w:trPr>
        <w:tc>
          <w:tcPr>
            <w:tcW w:w="897" w:type="dxa"/>
          </w:tcPr>
          <w:p w14:paraId="7281E3D5" w14:textId="77777777" w:rsidR="00BA0446" w:rsidRDefault="00BA0446" w:rsidP="00B71DA2"/>
          <w:p w14:paraId="7C0E5AAC" w14:textId="77777777" w:rsidR="00BA0446" w:rsidRDefault="00BA0446" w:rsidP="00B71DA2">
            <w:r>
              <w:t>3</w:t>
            </w:r>
          </w:p>
        </w:tc>
        <w:tc>
          <w:tcPr>
            <w:tcW w:w="2405" w:type="dxa"/>
          </w:tcPr>
          <w:p w14:paraId="4DB97D7B" w14:textId="77777777" w:rsidR="00BA0446" w:rsidRDefault="00BA0446" w:rsidP="00B71DA2"/>
          <w:p w14:paraId="600FC168" w14:textId="77777777" w:rsidR="00BA0446" w:rsidRDefault="00BA0446" w:rsidP="00B71DA2">
            <w:r>
              <w:t>Select the file named “TEST_DB” from the file browser and press the open button.</w:t>
            </w:r>
          </w:p>
        </w:tc>
        <w:tc>
          <w:tcPr>
            <w:tcW w:w="1558" w:type="dxa"/>
            <w:gridSpan w:val="3"/>
          </w:tcPr>
          <w:p w14:paraId="577B97EF" w14:textId="77777777" w:rsidR="00BA0446" w:rsidRDefault="00BA0446" w:rsidP="00B71DA2"/>
          <w:p w14:paraId="3B808DE8" w14:textId="77777777" w:rsidR="00BA0446" w:rsidRDefault="00BA0446" w:rsidP="00B71DA2">
            <w:r>
              <w:t>This step will load the data file into the editor.</w:t>
            </w:r>
          </w:p>
        </w:tc>
        <w:tc>
          <w:tcPr>
            <w:tcW w:w="2455" w:type="dxa"/>
          </w:tcPr>
          <w:p w14:paraId="4DD0CE34" w14:textId="77777777" w:rsidR="00BA0446" w:rsidRDefault="00BA0446" w:rsidP="00B71DA2"/>
          <w:p w14:paraId="5E838152" w14:textId="7778423A" w:rsidR="00BA0446" w:rsidRDefault="00BA0446" w:rsidP="00B71DA2">
            <w:r>
              <w:t xml:space="preserve">The previously blank window should now display three tables labeled </w:t>
            </w:r>
            <w:r w:rsidR="00095E03">
              <w:t>“BIG</w:t>
            </w:r>
            <w:r>
              <w:t>_TABLE”,</w:t>
            </w:r>
          </w:p>
          <w:p w14:paraId="76051E39" w14:textId="77777777" w:rsidR="00BA0446" w:rsidRDefault="00BA0446" w:rsidP="00B71DA2">
            <w:r>
              <w:t>“CONSTRAINT_TABLE”,</w:t>
            </w:r>
          </w:p>
          <w:p w14:paraId="3D655F14" w14:textId="77777777" w:rsidR="00BA0446" w:rsidRDefault="00BA0446" w:rsidP="00B71DA2">
            <w:r>
              <w:t>and “TYPE_TABLE”</w:t>
            </w:r>
          </w:p>
        </w:tc>
        <w:tc>
          <w:tcPr>
            <w:tcW w:w="1675" w:type="dxa"/>
          </w:tcPr>
          <w:p w14:paraId="74FD4B2B" w14:textId="77777777" w:rsidR="00BA0446" w:rsidRDefault="00BA0446" w:rsidP="00B71DA2"/>
        </w:tc>
      </w:tr>
      <w:tr w:rsidR="00BA0446" w14:paraId="44C23904" w14:textId="77777777" w:rsidTr="00B71DA2">
        <w:trPr>
          <w:cantSplit/>
          <w:trHeight w:val="4130"/>
        </w:trPr>
        <w:tc>
          <w:tcPr>
            <w:tcW w:w="897" w:type="dxa"/>
          </w:tcPr>
          <w:p w14:paraId="22BD51C9" w14:textId="77777777" w:rsidR="00BA0446" w:rsidRDefault="00BA0446" w:rsidP="00B71DA2"/>
          <w:p w14:paraId="53F7524D" w14:textId="77777777" w:rsidR="00BA0446" w:rsidRDefault="00BA0446" w:rsidP="00B71DA2">
            <w:r>
              <w:t>4</w:t>
            </w:r>
          </w:p>
        </w:tc>
        <w:tc>
          <w:tcPr>
            <w:tcW w:w="2405" w:type="dxa"/>
          </w:tcPr>
          <w:p w14:paraId="521D3C59" w14:textId="77777777" w:rsidR="00BA0446" w:rsidRDefault="00BA0446" w:rsidP="00B71DA2"/>
          <w:p w14:paraId="46A0FD25" w14:textId="77777777" w:rsidR="00BA0446" w:rsidRDefault="00BA0446" w:rsidP="00B71DA2">
            <w:r>
              <w:t>Double click on the table labeled “CONSTRAINT_TABLE”</w:t>
            </w:r>
          </w:p>
        </w:tc>
        <w:tc>
          <w:tcPr>
            <w:tcW w:w="1558" w:type="dxa"/>
            <w:gridSpan w:val="3"/>
          </w:tcPr>
          <w:p w14:paraId="291C53FA" w14:textId="77777777" w:rsidR="00BA0446" w:rsidRDefault="00BA0446" w:rsidP="00B71DA2"/>
          <w:p w14:paraId="3ECE6800" w14:textId="77777777" w:rsidR="00BA0446" w:rsidRDefault="00BA0446" w:rsidP="00B71DA2">
            <w:r>
              <w:t>The step will open the table in which the filter function is to be tested on.</w:t>
            </w:r>
          </w:p>
        </w:tc>
        <w:tc>
          <w:tcPr>
            <w:tcW w:w="2455" w:type="dxa"/>
          </w:tcPr>
          <w:p w14:paraId="0F789B19" w14:textId="77777777" w:rsidR="00BA0446" w:rsidRDefault="00BA0446" w:rsidP="00B71DA2"/>
          <w:p w14:paraId="20E2D26B" w14:textId="77777777" w:rsidR="00BA0446" w:rsidRDefault="00BA0446" w:rsidP="00B71DA2">
            <w:r>
              <w:t>A separate window will display with data from the table. The first of the row will be blank.</w:t>
            </w:r>
          </w:p>
        </w:tc>
        <w:tc>
          <w:tcPr>
            <w:tcW w:w="1675" w:type="dxa"/>
          </w:tcPr>
          <w:p w14:paraId="38AF1F86" w14:textId="77777777" w:rsidR="00BA0446" w:rsidRDefault="00BA0446" w:rsidP="00B71DA2"/>
          <w:p w14:paraId="31592A8D" w14:textId="77777777" w:rsidR="00BA0446" w:rsidRDefault="00BA0446" w:rsidP="00B71DA2"/>
        </w:tc>
      </w:tr>
      <w:tr w:rsidR="00BA0446" w14:paraId="3B9A8B9C" w14:textId="77777777" w:rsidTr="00B71DA2">
        <w:trPr>
          <w:cantSplit/>
          <w:trHeight w:val="4130"/>
        </w:trPr>
        <w:tc>
          <w:tcPr>
            <w:tcW w:w="897" w:type="dxa"/>
          </w:tcPr>
          <w:p w14:paraId="6A122777" w14:textId="77777777" w:rsidR="00BA0446" w:rsidRDefault="00BA0446" w:rsidP="00B71DA2"/>
          <w:p w14:paraId="5580F857" w14:textId="77777777" w:rsidR="00BA0446" w:rsidRDefault="00BA0446" w:rsidP="00B71DA2">
            <w:r>
              <w:t>5</w:t>
            </w:r>
          </w:p>
        </w:tc>
        <w:tc>
          <w:tcPr>
            <w:tcW w:w="2405" w:type="dxa"/>
          </w:tcPr>
          <w:p w14:paraId="4FC401F6" w14:textId="77777777" w:rsidR="00BA0446" w:rsidRDefault="00BA0446" w:rsidP="00B71DA2"/>
          <w:p w14:paraId="2D8C2AD6" w14:textId="77777777" w:rsidR="00BA0446" w:rsidRDefault="00BA0446" w:rsidP="00B71DA2">
            <w:r>
              <w:t>Click on the first cell with the text “UNINHIBITED” in the “RESTRICTION_TYPE” column.</w:t>
            </w:r>
          </w:p>
        </w:tc>
        <w:tc>
          <w:tcPr>
            <w:tcW w:w="1558" w:type="dxa"/>
            <w:gridSpan w:val="3"/>
          </w:tcPr>
          <w:p w14:paraId="75541FDE" w14:textId="77777777" w:rsidR="00BA0446" w:rsidRDefault="00BA0446" w:rsidP="00B71DA2"/>
          <w:p w14:paraId="37577678" w14:textId="77777777" w:rsidR="00BA0446" w:rsidRDefault="00BA0446" w:rsidP="00B71DA2">
            <w:r>
              <w:t>This step indicates to the system the column that the search will be performed on.</w:t>
            </w:r>
          </w:p>
        </w:tc>
        <w:tc>
          <w:tcPr>
            <w:tcW w:w="2455" w:type="dxa"/>
          </w:tcPr>
          <w:p w14:paraId="3168A5F2" w14:textId="77777777" w:rsidR="00BA0446" w:rsidRDefault="00BA0446" w:rsidP="00B71DA2"/>
          <w:p w14:paraId="16B31247" w14:textId="77777777" w:rsidR="00BA0446" w:rsidRDefault="00BA0446" w:rsidP="00B71DA2">
            <w:r>
              <w:t>The selected cell will have a blue border.</w:t>
            </w:r>
          </w:p>
          <w:p w14:paraId="6ED0EDB4" w14:textId="77777777" w:rsidR="00BA0446" w:rsidRDefault="00BA0446" w:rsidP="00B71DA2"/>
          <w:p w14:paraId="603C1045" w14:textId="77777777" w:rsidR="00BA0446" w:rsidRDefault="00BA0446" w:rsidP="00B71DA2"/>
        </w:tc>
        <w:tc>
          <w:tcPr>
            <w:tcW w:w="1675" w:type="dxa"/>
          </w:tcPr>
          <w:p w14:paraId="7B4906E5" w14:textId="77777777" w:rsidR="00BA0446" w:rsidRDefault="00BA0446" w:rsidP="00B71DA2"/>
        </w:tc>
      </w:tr>
      <w:tr w:rsidR="00BA0446" w14:paraId="05646F5F" w14:textId="77777777" w:rsidTr="00B71DA2">
        <w:trPr>
          <w:cantSplit/>
          <w:trHeight w:val="4130"/>
        </w:trPr>
        <w:tc>
          <w:tcPr>
            <w:tcW w:w="897" w:type="dxa"/>
          </w:tcPr>
          <w:p w14:paraId="32EAA26F" w14:textId="77777777" w:rsidR="00BA0446" w:rsidRDefault="00BA0446" w:rsidP="00B71DA2"/>
          <w:p w14:paraId="6E665017" w14:textId="77777777" w:rsidR="00BA0446" w:rsidRDefault="00BA0446" w:rsidP="00B71DA2">
            <w:r>
              <w:t>5</w:t>
            </w:r>
          </w:p>
        </w:tc>
        <w:tc>
          <w:tcPr>
            <w:tcW w:w="2405" w:type="dxa"/>
          </w:tcPr>
          <w:p w14:paraId="661B8567" w14:textId="77777777" w:rsidR="00BA0446" w:rsidRDefault="00BA0446" w:rsidP="00B71DA2"/>
          <w:p w14:paraId="48D9B4C8" w14:textId="77777777" w:rsidR="00BA0446" w:rsidRDefault="00BA0446" w:rsidP="00B71DA2">
            <w:r>
              <w:t>From the tool bar select “Edit” then from the menu select the “Search” option.</w:t>
            </w:r>
          </w:p>
        </w:tc>
        <w:tc>
          <w:tcPr>
            <w:tcW w:w="1558" w:type="dxa"/>
            <w:gridSpan w:val="3"/>
          </w:tcPr>
          <w:p w14:paraId="62F939DE" w14:textId="77777777" w:rsidR="00BA0446" w:rsidRDefault="00BA0446" w:rsidP="00B71DA2"/>
          <w:p w14:paraId="0E2DD1FE" w14:textId="77777777" w:rsidR="00BA0446" w:rsidRDefault="00BA0446" w:rsidP="00B71DA2">
            <w:r>
              <w:t>This step will open the search window for the testing to be conducted.</w:t>
            </w:r>
          </w:p>
        </w:tc>
        <w:tc>
          <w:tcPr>
            <w:tcW w:w="2455" w:type="dxa"/>
          </w:tcPr>
          <w:p w14:paraId="0EDDB6AC" w14:textId="77777777" w:rsidR="00BA0446" w:rsidRDefault="00BA0446" w:rsidP="00B71DA2"/>
          <w:p w14:paraId="6AB59D34" w14:textId="77777777" w:rsidR="00BA0446" w:rsidRDefault="00BA0446" w:rsidP="00B71DA2">
            <w:r>
              <w:t>A new window will open that contains the search options.</w:t>
            </w:r>
          </w:p>
        </w:tc>
        <w:tc>
          <w:tcPr>
            <w:tcW w:w="1675" w:type="dxa"/>
          </w:tcPr>
          <w:p w14:paraId="545CC0FC" w14:textId="77777777" w:rsidR="00BA0446" w:rsidRDefault="00BA0446" w:rsidP="00B71DA2"/>
        </w:tc>
      </w:tr>
      <w:tr w:rsidR="00BA0446" w14:paraId="4116AFE8" w14:textId="77777777" w:rsidTr="00B71DA2">
        <w:trPr>
          <w:cantSplit/>
          <w:trHeight w:val="4130"/>
        </w:trPr>
        <w:tc>
          <w:tcPr>
            <w:tcW w:w="897" w:type="dxa"/>
          </w:tcPr>
          <w:p w14:paraId="79115198" w14:textId="77777777" w:rsidR="00BA0446" w:rsidRDefault="00BA0446" w:rsidP="00B71DA2"/>
          <w:p w14:paraId="28743C5D" w14:textId="77777777" w:rsidR="00BA0446" w:rsidRDefault="00BA0446" w:rsidP="00B71DA2">
            <w:r>
              <w:t>6</w:t>
            </w:r>
          </w:p>
        </w:tc>
        <w:tc>
          <w:tcPr>
            <w:tcW w:w="2405" w:type="dxa"/>
          </w:tcPr>
          <w:p w14:paraId="0E3C9747" w14:textId="77777777" w:rsidR="00BA0446" w:rsidRDefault="00BA0446" w:rsidP="00B71DA2"/>
          <w:p w14:paraId="458429F4" w14:textId="41076E2E" w:rsidR="00BA0446" w:rsidRDefault="00BA0446" w:rsidP="00B71DA2">
            <w:r>
              <w:t xml:space="preserve">Click on the </w:t>
            </w:r>
            <w:r w:rsidR="00306DE8">
              <w:t xml:space="preserve">box </w:t>
            </w:r>
            <w:r>
              <w:t xml:space="preserve">next the “Match </w:t>
            </w:r>
            <w:r w:rsidR="00306DE8">
              <w:t>case</w:t>
            </w:r>
            <w:r>
              <w:t>” label.</w:t>
            </w:r>
          </w:p>
        </w:tc>
        <w:tc>
          <w:tcPr>
            <w:tcW w:w="1558" w:type="dxa"/>
            <w:gridSpan w:val="3"/>
          </w:tcPr>
          <w:p w14:paraId="7A4A4117" w14:textId="77777777" w:rsidR="00BA0446" w:rsidRDefault="00BA0446" w:rsidP="00B71DA2"/>
          <w:p w14:paraId="0DB00C30" w14:textId="1455D6EB" w:rsidR="00BA0446" w:rsidRDefault="00BA0446" w:rsidP="00B71DA2">
            <w:r>
              <w:t xml:space="preserve">This will make sure </w:t>
            </w:r>
            <w:r w:rsidR="00306DE8">
              <w:t>the “match case” option is enabled.</w:t>
            </w:r>
          </w:p>
          <w:p w14:paraId="35D05897" w14:textId="77777777" w:rsidR="00BA0446" w:rsidRDefault="00BA0446" w:rsidP="00B71DA2"/>
        </w:tc>
        <w:tc>
          <w:tcPr>
            <w:tcW w:w="2455" w:type="dxa"/>
          </w:tcPr>
          <w:p w14:paraId="14E379D1" w14:textId="77777777" w:rsidR="00BA0446" w:rsidRDefault="00BA0446" w:rsidP="00B71DA2"/>
          <w:p w14:paraId="0A414C58" w14:textId="2C161F6C" w:rsidR="00BA0446" w:rsidRDefault="00306DE8" w:rsidP="00B71DA2">
            <w:r>
              <w:t>A checkmark will appear in the box next to the option labeled “match case”.</w:t>
            </w:r>
          </w:p>
        </w:tc>
        <w:tc>
          <w:tcPr>
            <w:tcW w:w="1675" w:type="dxa"/>
          </w:tcPr>
          <w:p w14:paraId="061A7C14" w14:textId="77777777" w:rsidR="00BA0446" w:rsidRDefault="00BA0446" w:rsidP="00B71DA2"/>
        </w:tc>
      </w:tr>
      <w:tr w:rsidR="00BA0446" w14:paraId="043DA70C" w14:textId="77777777" w:rsidTr="00B71DA2">
        <w:trPr>
          <w:cantSplit/>
          <w:trHeight w:val="4130"/>
        </w:trPr>
        <w:tc>
          <w:tcPr>
            <w:tcW w:w="897" w:type="dxa"/>
          </w:tcPr>
          <w:p w14:paraId="1E672A4E" w14:textId="77777777" w:rsidR="00BA0446" w:rsidRDefault="00BA0446" w:rsidP="00B71DA2"/>
          <w:p w14:paraId="76CEAFB3" w14:textId="77777777" w:rsidR="00BA0446" w:rsidRDefault="00BA0446" w:rsidP="00B71DA2">
            <w:r>
              <w:t>7</w:t>
            </w:r>
          </w:p>
        </w:tc>
        <w:tc>
          <w:tcPr>
            <w:tcW w:w="2405" w:type="dxa"/>
          </w:tcPr>
          <w:p w14:paraId="72375D29" w14:textId="77777777" w:rsidR="00BA0446" w:rsidRDefault="00BA0446" w:rsidP="00B71DA2"/>
          <w:p w14:paraId="50FDE6E7" w14:textId="77777777" w:rsidR="00BA0446" w:rsidRDefault="00BA0446" w:rsidP="00B71DA2">
            <w:r>
              <w:t>Click on the box next the “This Column Only” label.</w:t>
            </w:r>
          </w:p>
        </w:tc>
        <w:tc>
          <w:tcPr>
            <w:tcW w:w="1558" w:type="dxa"/>
            <w:gridSpan w:val="3"/>
          </w:tcPr>
          <w:p w14:paraId="3790133F" w14:textId="77777777" w:rsidR="00BA0446" w:rsidRDefault="00BA0446" w:rsidP="00B71DA2"/>
          <w:p w14:paraId="2D3F1DDF" w14:textId="5F60B6DB" w:rsidR="00BA0446" w:rsidRDefault="00BA0446" w:rsidP="00B71DA2">
            <w:r>
              <w:t>This will make sure the “this column only</w:t>
            </w:r>
            <w:r w:rsidR="0085352B">
              <w:t xml:space="preserve">” </w:t>
            </w:r>
            <w:r>
              <w:t>is selected.</w:t>
            </w:r>
          </w:p>
          <w:p w14:paraId="6969C083" w14:textId="77777777" w:rsidR="00BA0446" w:rsidRDefault="00BA0446" w:rsidP="00B71DA2"/>
        </w:tc>
        <w:tc>
          <w:tcPr>
            <w:tcW w:w="2455" w:type="dxa"/>
          </w:tcPr>
          <w:p w14:paraId="190B4CE4" w14:textId="77777777" w:rsidR="00BA0446" w:rsidRDefault="00BA0446" w:rsidP="00B71DA2"/>
          <w:p w14:paraId="31ECAC8B" w14:textId="77777777" w:rsidR="00BA0446" w:rsidRDefault="00306DE8" w:rsidP="00B71DA2">
            <w:r>
              <w:t>All three options will now be selected as show in figure 16.</w:t>
            </w:r>
          </w:p>
          <w:p w14:paraId="34A8FD11" w14:textId="77777777" w:rsidR="000B6F5A" w:rsidRDefault="000B6F5A" w:rsidP="00B71DA2"/>
          <w:p w14:paraId="3DF253FE" w14:textId="583CF7A1" w:rsidR="000B6F5A" w:rsidRDefault="000B6F5A" w:rsidP="00B71DA2">
            <w:r>
              <w:t>See Figure 16 in appendix</w:t>
            </w:r>
          </w:p>
        </w:tc>
        <w:tc>
          <w:tcPr>
            <w:tcW w:w="1675" w:type="dxa"/>
          </w:tcPr>
          <w:p w14:paraId="148D1A7B" w14:textId="77777777" w:rsidR="00BA0446" w:rsidRDefault="00BA0446" w:rsidP="00B71DA2"/>
        </w:tc>
      </w:tr>
      <w:tr w:rsidR="00BA0446" w14:paraId="0C9E1700" w14:textId="77777777" w:rsidTr="00B71DA2">
        <w:trPr>
          <w:cantSplit/>
          <w:trHeight w:val="4130"/>
        </w:trPr>
        <w:tc>
          <w:tcPr>
            <w:tcW w:w="897" w:type="dxa"/>
          </w:tcPr>
          <w:p w14:paraId="4C3E19FA" w14:textId="77777777" w:rsidR="00BA0446" w:rsidRDefault="00BA0446" w:rsidP="00B71DA2"/>
          <w:p w14:paraId="05776284" w14:textId="77777777" w:rsidR="00BA0446" w:rsidRDefault="00BA0446" w:rsidP="00B71DA2">
            <w:r>
              <w:t>8</w:t>
            </w:r>
          </w:p>
        </w:tc>
        <w:tc>
          <w:tcPr>
            <w:tcW w:w="2405" w:type="dxa"/>
          </w:tcPr>
          <w:p w14:paraId="500B1B7F" w14:textId="77777777" w:rsidR="00BA0446" w:rsidRDefault="00BA0446" w:rsidP="00B71DA2"/>
          <w:p w14:paraId="552AC428" w14:textId="77777777" w:rsidR="00BA0446" w:rsidRDefault="00BA0446" w:rsidP="00B71DA2">
            <w:r>
              <w:t>In the text field labeled “Search:” enter “DISABLE” as text.</w:t>
            </w:r>
          </w:p>
          <w:p w14:paraId="64B41762" w14:textId="77777777" w:rsidR="00BA0446" w:rsidRDefault="00BA0446" w:rsidP="00B71DA2"/>
          <w:p w14:paraId="6BF1F72C" w14:textId="77777777" w:rsidR="00BA0446" w:rsidRDefault="00BA0446" w:rsidP="00B71DA2">
            <w:r>
              <w:t>Click on the button labeled “Find”</w:t>
            </w:r>
          </w:p>
          <w:p w14:paraId="3CA43464" w14:textId="77777777" w:rsidR="00BA0446" w:rsidRDefault="00BA0446" w:rsidP="00B71DA2"/>
          <w:p w14:paraId="027ABF44" w14:textId="77777777" w:rsidR="00BA0446" w:rsidRDefault="00BA0446" w:rsidP="00B71DA2"/>
        </w:tc>
        <w:tc>
          <w:tcPr>
            <w:tcW w:w="1558" w:type="dxa"/>
            <w:gridSpan w:val="3"/>
          </w:tcPr>
          <w:p w14:paraId="3A084C80" w14:textId="77777777" w:rsidR="00BA0446" w:rsidRDefault="00BA0446" w:rsidP="00B71DA2"/>
          <w:p w14:paraId="6B6B9833" w14:textId="77777777" w:rsidR="00BA0446" w:rsidRDefault="00BA0446" w:rsidP="00B71DA2">
            <w:r>
              <w:t>This will indicate to the system what word is being searched for and signal the system to search for any instances of the word in the working column only.</w:t>
            </w:r>
          </w:p>
        </w:tc>
        <w:tc>
          <w:tcPr>
            <w:tcW w:w="2455" w:type="dxa"/>
          </w:tcPr>
          <w:p w14:paraId="19BADB3C" w14:textId="77777777" w:rsidR="00BA0446" w:rsidRDefault="00BA0446" w:rsidP="00B71DA2"/>
          <w:p w14:paraId="30794645" w14:textId="2F0D9114" w:rsidR="00BA0446" w:rsidRDefault="00BA0446" w:rsidP="00B71DA2">
            <w:r>
              <w:t xml:space="preserve">The text field at the bottom of the window should display “Found </w:t>
            </w:r>
            <w:r w:rsidR="00095E03">
              <w:t>at (</w:t>
            </w:r>
            <w:r>
              <w:t>6,2)” as shown in figure 1</w:t>
            </w:r>
            <w:r w:rsidR="003C52C4">
              <w:t>7</w:t>
            </w:r>
            <w:r>
              <w:t xml:space="preserve"> in appendix</w:t>
            </w:r>
          </w:p>
          <w:p w14:paraId="378984C2" w14:textId="77777777" w:rsidR="00BA0446" w:rsidRDefault="00BA0446" w:rsidP="00B71DA2"/>
          <w:p w14:paraId="31B6C917" w14:textId="77777777" w:rsidR="00BA0446" w:rsidRDefault="00BA0446" w:rsidP="00B71DA2">
            <w:r>
              <w:t>The result will be highlighted in a turquoise color as shown in figure 11 in appendix</w:t>
            </w:r>
          </w:p>
          <w:p w14:paraId="4C4D3D30" w14:textId="77777777" w:rsidR="00BA0446" w:rsidRDefault="00BA0446" w:rsidP="00B71DA2"/>
          <w:p w14:paraId="4A313F5E" w14:textId="7AA0943B" w:rsidR="00BA0446" w:rsidRDefault="00BA0446" w:rsidP="00B71DA2">
            <w:r>
              <w:t>See Figure 1 and 1</w:t>
            </w:r>
            <w:r w:rsidR="00E028BA">
              <w:t>7</w:t>
            </w:r>
            <w:r>
              <w:t xml:space="preserve"> in appendix</w:t>
            </w:r>
          </w:p>
        </w:tc>
        <w:tc>
          <w:tcPr>
            <w:tcW w:w="1675" w:type="dxa"/>
          </w:tcPr>
          <w:p w14:paraId="5E58C653" w14:textId="77777777" w:rsidR="00BA0446" w:rsidRDefault="00BA0446" w:rsidP="00B71DA2"/>
          <w:p w14:paraId="0EBD3B71" w14:textId="77777777" w:rsidR="00BA0446" w:rsidRDefault="00BA0446" w:rsidP="00B71DA2">
            <w:r>
              <w:t>Any other display would indicate a test failure.</w:t>
            </w:r>
          </w:p>
        </w:tc>
      </w:tr>
      <w:tr w:rsidR="00BA0446" w14:paraId="58A940F7" w14:textId="77777777" w:rsidTr="00B71DA2">
        <w:trPr>
          <w:cantSplit/>
          <w:trHeight w:val="4130"/>
        </w:trPr>
        <w:tc>
          <w:tcPr>
            <w:tcW w:w="897" w:type="dxa"/>
          </w:tcPr>
          <w:p w14:paraId="27E51047" w14:textId="77777777" w:rsidR="00BA0446" w:rsidRDefault="00BA0446" w:rsidP="00B71DA2"/>
          <w:p w14:paraId="19AE2CE4" w14:textId="77777777" w:rsidR="00BA0446" w:rsidRDefault="00BA0446" w:rsidP="00B71DA2">
            <w:r>
              <w:t>9</w:t>
            </w:r>
          </w:p>
        </w:tc>
        <w:tc>
          <w:tcPr>
            <w:tcW w:w="2405" w:type="dxa"/>
          </w:tcPr>
          <w:p w14:paraId="49FCEA0A" w14:textId="77777777" w:rsidR="00BA0446" w:rsidRDefault="00BA0446" w:rsidP="00B71DA2"/>
          <w:p w14:paraId="06AB58DA" w14:textId="77777777" w:rsidR="00BA0446" w:rsidRDefault="00BA0446" w:rsidP="00B71DA2">
            <w:r>
              <w:t>Repeat step 8.</w:t>
            </w:r>
          </w:p>
        </w:tc>
        <w:tc>
          <w:tcPr>
            <w:tcW w:w="1558" w:type="dxa"/>
            <w:gridSpan w:val="3"/>
          </w:tcPr>
          <w:p w14:paraId="767C6727" w14:textId="77777777" w:rsidR="00BA0446" w:rsidRDefault="00BA0446" w:rsidP="00B71DA2"/>
          <w:p w14:paraId="1D8E39B5" w14:textId="77777777" w:rsidR="00BA0446" w:rsidRDefault="00BA0446" w:rsidP="00B71DA2">
            <w:r>
              <w:t>This will search for a second instance of the word.</w:t>
            </w:r>
          </w:p>
        </w:tc>
        <w:tc>
          <w:tcPr>
            <w:tcW w:w="2455" w:type="dxa"/>
          </w:tcPr>
          <w:p w14:paraId="74489603" w14:textId="77777777" w:rsidR="00BA0446" w:rsidRDefault="00BA0446" w:rsidP="00B71DA2"/>
          <w:p w14:paraId="1FAFF950" w14:textId="77777777" w:rsidR="00BA0446" w:rsidRDefault="00BA0446" w:rsidP="00B71DA2">
            <w:r>
              <w:t>The text field at the bottom of the window should display “Search wrapped”.</w:t>
            </w:r>
          </w:p>
          <w:p w14:paraId="3CFC2E3B" w14:textId="77777777" w:rsidR="00BA0446" w:rsidRDefault="00BA0446" w:rsidP="00B71DA2"/>
          <w:p w14:paraId="318661CE" w14:textId="7180EE85" w:rsidR="00BA0446" w:rsidRDefault="00BA0446" w:rsidP="00B71DA2">
            <w:r>
              <w:t>In the table there are other instances of the word “DISABLE” however they are in different columns and because this step is searching a specific column only it did not find those extra instances of the word.</w:t>
            </w:r>
          </w:p>
          <w:p w14:paraId="7A4B4CFD" w14:textId="35D57CAC" w:rsidR="0085352B" w:rsidRDefault="0085352B" w:rsidP="00B71DA2"/>
          <w:p w14:paraId="5A1CA893" w14:textId="3B88D441" w:rsidR="0085352B" w:rsidRDefault="0085352B" w:rsidP="00B71DA2"/>
          <w:p w14:paraId="0B62E38C" w14:textId="77777777" w:rsidR="00BA0446" w:rsidRDefault="00BA0446" w:rsidP="00B71DA2"/>
          <w:p w14:paraId="6BC01ED0" w14:textId="77777777" w:rsidR="00BA0446" w:rsidRDefault="00BA0446" w:rsidP="00B71DA2"/>
        </w:tc>
        <w:tc>
          <w:tcPr>
            <w:tcW w:w="1675" w:type="dxa"/>
          </w:tcPr>
          <w:p w14:paraId="446B112A" w14:textId="77777777" w:rsidR="00BA0446" w:rsidRDefault="00BA0446" w:rsidP="00B71DA2"/>
          <w:p w14:paraId="5A7E5EFC" w14:textId="77777777" w:rsidR="00BA0446" w:rsidRDefault="00BA0446" w:rsidP="00B71DA2">
            <w:r>
              <w:t>Any other display would indicate a test failure.</w:t>
            </w:r>
          </w:p>
          <w:p w14:paraId="3D0EC483" w14:textId="77777777" w:rsidR="00BA0446" w:rsidRDefault="00BA0446" w:rsidP="00B71DA2"/>
          <w:p w14:paraId="7A959CB2" w14:textId="77777777" w:rsidR="00BA0446" w:rsidRDefault="00BA0446" w:rsidP="00B71DA2">
            <w:r>
              <w:t>The working column only has 1 instance of the searched word.</w:t>
            </w:r>
          </w:p>
        </w:tc>
      </w:tr>
      <w:tr w:rsidR="00BA0446" w14:paraId="334B460F" w14:textId="77777777" w:rsidTr="00B71DA2">
        <w:trPr>
          <w:trHeight w:val="1250"/>
        </w:trPr>
        <w:tc>
          <w:tcPr>
            <w:tcW w:w="8990" w:type="dxa"/>
            <w:gridSpan w:val="7"/>
            <w:tcBorders>
              <w:bottom w:val="single" w:sz="4" w:space="0" w:color="auto"/>
            </w:tcBorders>
          </w:tcPr>
          <w:p w14:paraId="702E1793" w14:textId="77777777" w:rsidR="00BA0446" w:rsidRDefault="00BA0446" w:rsidP="00B71DA2">
            <w:r>
              <w:lastRenderedPageBreak/>
              <w:t>Concluding Remarks:</w:t>
            </w:r>
          </w:p>
        </w:tc>
      </w:tr>
      <w:tr w:rsidR="00BA0446" w14:paraId="27A44510" w14:textId="77777777" w:rsidTr="00B71DA2">
        <w:trPr>
          <w:trHeight w:val="890"/>
        </w:trPr>
        <w:tc>
          <w:tcPr>
            <w:tcW w:w="4412" w:type="dxa"/>
            <w:gridSpan w:val="3"/>
          </w:tcPr>
          <w:p w14:paraId="69CB7767" w14:textId="77777777" w:rsidR="00BA0446" w:rsidRPr="00643C87" w:rsidRDefault="00BA0446" w:rsidP="00B71DA2">
            <w:pPr>
              <w:rPr>
                <w:lang w:val="es-MX"/>
              </w:rPr>
            </w:pPr>
            <w:r w:rsidRPr="00643C87">
              <w:rPr>
                <w:lang w:val="es-MX"/>
              </w:rPr>
              <w:t xml:space="preserve">Testing Team: </w:t>
            </w:r>
          </w:p>
          <w:p w14:paraId="3DB08EF9" w14:textId="4BF72C62" w:rsidR="00BA0446" w:rsidRPr="00643C87" w:rsidRDefault="00BA0446" w:rsidP="00B71DA2">
            <w:pPr>
              <w:rPr>
                <w:lang w:val="es-MX"/>
              </w:rPr>
            </w:pPr>
          </w:p>
        </w:tc>
        <w:tc>
          <w:tcPr>
            <w:tcW w:w="4578" w:type="dxa"/>
            <w:gridSpan w:val="4"/>
          </w:tcPr>
          <w:p w14:paraId="3969B728" w14:textId="77777777" w:rsidR="00BA0446" w:rsidRDefault="00BA0446" w:rsidP="00B71DA2">
            <w:r>
              <w:t>Date Completed:</w:t>
            </w:r>
          </w:p>
        </w:tc>
      </w:tr>
    </w:tbl>
    <w:p w14:paraId="3BE07C44" w14:textId="77777777" w:rsidR="00BA0446" w:rsidRPr="00BA0446" w:rsidRDefault="00BA0446" w:rsidP="00BA0446"/>
    <w:p w14:paraId="3D1A41B8" w14:textId="2745F49C" w:rsidR="007C7DAC" w:rsidRDefault="007C7DAC" w:rsidP="007C7DAC">
      <w:pPr>
        <w:pStyle w:val="Heading2"/>
      </w:pPr>
      <w:bookmarkStart w:id="88" w:name="_Toc38491918"/>
      <w:r>
        <w:t>Test SE_RE</w:t>
      </w:r>
      <w:bookmarkEnd w:id="88"/>
    </w:p>
    <w:p w14:paraId="3B2E16AD" w14:textId="25F31535" w:rsidR="007C7DAC" w:rsidRPr="00B43CB4" w:rsidRDefault="007C7DAC" w:rsidP="007C7DAC">
      <w:r w:rsidRPr="00B34944">
        <w:rPr>
          <w:b/>
          <w:bCs/>
        </w:rPr>
        <w:t xml:space="preserve">Objective: </w:t>
      </w:r>
      <w:r>
        <w:t>Test the search and replace functionality</w:t>
      </w:r>
    </w:p>
    <w:p w14:paraId="7228C343" w14:textId="091754F5" w:rsidR="007C7DAC" w:rsidRDefault="007C7DAC" w:rsidP="007C7DAC">
      <w:pPr>
        <w:sectPr w:rsidR="007C7DAC" w:rsidSect="007378E1">
          <w:headerReference w:type="default" r:id="rId29"/>
          <w:footerReference w:type="default" r:id="rId30"/>
          <w:type w:val="continuous"/>
          <w:pgSz w:w="12240" w:h="15840" w:code="1"/>
          <w:pgMar w:top="1440" w:right="1440" w:bottom="1440" w:left="1800" w:header="720" w:footer="720" w:gutter="0"/>
          <w:pgNumType w:start="1"/>
          <w:cols w:space="720"/>
        </w:sectPr>
      </w:pPr>
      <w:r w:rsidRPr="4EBFEE9F">
        <w:rPr>
          <w:b/>
          <w:bCs/>
        </w:rPr>
        <w:t>Notes:</w:t>
      </w:r>
      <w:r>
        <w:t xml:space="preserve"> The test will make use </w:t>
      </w:r>
      <w:r w:rsidR="41F52BD0">
        <w:t>of an</w:t>
      </w:r>
      <w:r>
        <w:t xml:space="preserve"> existing database that will be included for testing,</w:t>
      </w:r>
    </w:p>
    <w:p w14:paraId="20D7C812" w14:textId="77777777" w:rsidR="007C7DAC" w:rsidRDefault="007C7DAC" w:rsidP="007C7DAC">
      <w:pPr>
        <w:pStyle w:val="Paragraph"/>
        <w:sectPr w:rsidR="007C7DAC">
          <w:type w:val="continuous"/>
          <w:pgSz w:w="12240" w:h="15840" w:code="1"/>
          <w:pgMar w:top="1440" w:right="1440" w:bottom="1440" w:left="1800" w:header="720" w:footer="720" w:gutter="0"/>
          <w:cols w:space="720"/>
        </w:sectPr>
      </w:pPr>
    </w:p>
    <w:p w14:paraId="11230F38" w14:textId="77777777" w:rsidR="007C7DAC" w:rsidRDefault="007C7DAC" w:rsidP="007C7DA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7"/>
        <w:gridCol w:w="2405"/>
        <w:gridCol w:w="1110"/>
        <w:gridCol w:w="11"/>
        <w:gridCol w:w="437"/>
        <w:gridCol w:w="2455"/>
        <w:gridCol w:w="1675"/>
      </w:tblGrid>
      <w:tr w:rsidR="007C7DAC" w14:paraId="00E0A4ED" w14:textId="77777777" w:rsidTr="68742DBE">
        <w:trPr>
          <w:cantSplit/>
          <w:trHeight w:val="300"/>
        </w:trPr>
        <w:tc>
          <w:tcPr>
            <w:tcW w:w="4423" w:type="dxa"/>
            <w:gridSpan w:val="4"/>
          </w:tcPr>
          <w:p w14:paraId="090B7F0F" w14:textId="2EA9C440" w:rsidR="007C7DAC" w:rsidRDefault="007C7DAC" w:rsidP="00EA79C5">
            <w:r>
              <w:t>Test No.: SE_</w:t>
            </w:r>
            <w:r w:rsidR="00D93A41">
              <w:t>RE</w:t>
            </w:r>
          </w:p>
        </w:tc>
        <w:tc>
          <w:tcPr>
            <w:tcW w:w="4567" w:type="dxa"/>
            <w:gridSpan w:val="3"/>
          </w:tcPr>
          <w:p w14:paraId="19162045" w14:textId="77777777" w:rsidR="007C7DAC" w:rsidRDefault="007C7DAC" w:rsidP="00EA79C5">
            <w:r>
              <w:t>Current Status: Pending</w:t>
            </w:r>
          </w:p>
        </w:tc>
      </w:tr>
      <w:tr w:rsidR="007C7DAC" w14:paraId="7D02B491" w14:textId="77777777" w:rsidTr="68742DBE">
        <w:trPr>
          <w:cantSplit/>
          <w:trHeight w:val="300"/>
        </w:trPr>
        <w:tc>
          <w:tcPr>
            <w:tcW w:w="8990" w:type="dxa"/>
            <w:gridSpan w:val="7"/>
          </w:tcPr>
          <w:p w14:paraId="4523D1DE" w14:textId="3F2D370E" w:rsidR="007C7DAC" w:rsidRPr="00E47986" w:rsidRDefault="007C7DAC" w:rsidP="00EA79C5">
            <w:r w:rsidRPr="00E47986">
              <w:t xml:space="preserve">Test title:  </w:t>
            </w:r>
            <w:r>
              <w:t>Test the search and replace functionality of the system.</w:t>
            </w:r>
          </w:p>
          <w:p w14:paraId="0A370D37" w14:textId="77777777" w:rsidR="007C7DAC" w:rsidRPr="00E47986" w:rsidRDefault="007C7DAC" w:rsidP="00EA79C5"/>
        </w:tc>
      </w:tr>
      <w:tr w:rsidR="007C7DAC" w14:paraId="14162335" w14:textId="77777777" w:rsidTr="68742DBE">
        <w:trPr>
          <w:cantSplit/>
          <w:trHeight w:val="1070"/>
        </w:trPr>
        <w:tc>
          <w:tcPr>
            <w:tcW w:w="8990" w:type="dxa"/>
            <w:gridSpan w:val="7"/>
          </w:tcPr>
          <w:p w14:paraId="6BD62AB7" w14:textId="1E4B9425" w:rsidR="007C7DAC" w:rsidRPr="00E47986" w:rsidRDefault="007C7DAC" w:rsidP="00EA79C5">
            <w:r w:rsidRPr="00E47986">
              <w:t xml:space="preserve">Testing approach: </w:t>
            </w:r>
            <w:r>
              <w:t xml:space="preserve">The test will be making use of an existing data base that will be included. </w:t>
            </w:r>
            <w:r w:rsidR="003A1D6C">
              <w:t xml:space="preserve">The match whole words option is enabled by default on this test. </w:t>
            </w:r>
          </w:p>
          <w:p w14:paraId="12319B0E" w14:textId="77777777" w:rsidR="007C7DAC" w:rsidRPr="00E47986" w:rsidRDefault="007C7DAC" w:rsidP="00EA79C5"/>
        </w:tc>
      </w:tr>
      <w:tr w:rsidR="007C7DAC" w14:paraId="78720F79" w14:textId="77777777" w:rsidTr="68742DBE">
        <w:trPr>
          <w:cantSplit/>
          <w:trHeight w:val="4130"/>
        </w:trPr>
        <w:tc>
          <w:tcPr>
            <w:tcW w:w="897" w:type="dxa"/>
          </w:tcPr>
          <w:p w14:paraId="305167CB" w14:textId="77777777" w:rsidR="007C7DAC" w:rsidRDefault="007C7DAC" w:rsidP="00EA79C5">
            <w:r>
              <w:t>STEP</w:t>
            </w:r>
          </w:p>
          <w:p w14:paraId="3E07B1C9" w14:textId="77777777" w:rsidR="007C7DAC" w:rsidRDefault="007C7DAC" w:rsidP="00EA79C5"/>
          <w:p w14:paraId="483C3A18" w14:textId="77777777" w:rsidR="007C7DAC" w:rsidRDefault="007C7DAC" w:rsidP="00EA79C5">
            <w:r>
              <w:t>1</w:t>
            </w:r>
          </w:p>
        </w:tc>
        <w:tc>
          <w:tcPr>
            <w:tcW w:w="2405" w:type="dxa"/>
          </w:tcPr>
          <w:p w14:paraId="498D8EE6" w14:textId="77777777" w:rsidR="007C7DAC" w:rsidRDefault="007C7DAC" w:rsidP="00EA79C5">
            <w:r>
              <w:t>OPERATOR ACTION</w:t>
            </w:r>
          </w:p>
          <w:p w14:paraId="56AFE1C6" w14:textId="77777777" w:rsidR="007C7DAC" w:rsidRDefault="007C7DAC" w:rsidP="00EA79C5"/>
          <w:p w14:paraId="34754910" w14:textId="77777777" w:rsidR="007C7DAC" w:rsidRDefault="007C7DAC" w:rsidP="00EA79C5">
            <w:r>
              <w:t>Open dbEdit System.</w:t>
            </w:r>
          </w:p>
        </w:tc>
        <w:tc>
          <w:tcPr>
            <w:tcW w:w="1558" w:type="dxa"/>
            <w:gridSpan w:val="3"/>
          </w:tcPr>
          <w:p w14:paraId="1280C661" w14:textId="77777777" w:rsidR="007C7DAC" w:rsidRDefault="007C7DAC" w:rsidP="00EA79C5">
            <w:r>
              <w:t>PURPOSE</w:t>
            </w:r>
          </w:p>
          <w:p w14:paraId="7147295D" w14:textId="77777777" w:rsidR="007C7DAC" w:rsidRDefault="007C7DAC" w:rsidP="00EA79C5"/>
          <w:p w14:paraId="520AC27B" w14:textId="77777777" w:rsidR="007C7DAC" w:rsidRDefault="007C7DAC" w:rsidP="00EA79C5">
            <w:r>
              <w:t>Open the system for use.</w:t>
            </w:r>
          </w:p>
        </w:tc>
        <w:tc>
          <w:tcPr>
            <w:tcW w:w="2455" w:type="dxa"/>
          </w:tcPr>
          <w:p w14:paraId="01D3BF88" w14:textId="77777777" w:rsidR="007C7DAC" w:rsidRDefault="007C7DAC" w:rsidP="00EA79C5">
            <w:r>
              <w:t>EXEPCTED RESULTS</w:t>
            </w:r>
          </w:p>
          <w:p w14:paraId="33676587" w14:textId="77777777" w:rsidR="007C7DAC" w:rsidRDefault="007C7DAC" w:rsidP="00EA79C5"/>
          <w:p w14:paraId="20AEAA76" w14:textId="77777777" w:rsidR="007C7DAC" w:rsidRDefault="007C7DAC" w:rsidP="00EA79C5">
            <w:r>
              <w:t>System will open displaying a blank window labeled Table Name and the tool bar with File and Search options.</w:t>
            </w:r>
          </w:p>
        </w:tc>
        <w:tc>
          <w:tcPr>
            <w:tcW w:w="1675" w:type="dxa"/>
          </w:tcPr>
          <w:p w14:paraId="67CE471C" w14:textId="77777777" w:rsidR="007C7DAC" w:rsidRDefault="007C7DAC" w:rsidP="00EA79C5">
            <w:r>
              <w:t>COMMENTS</w:t>
            </w:r>
          </w:p>
          <w:p w14:paraId="6F8AD9A1" w14:textId="77777777" w:rsidR="007C7DAC" w:rsidRDefault="007C7DAC" w:rsidP="00EA79C5"/>
          <w:p w14:paraId="3CCBFB3C" w14:textId="77777777" w:rsidR="007C7DAC" w:rsidRDefault="007C7DAC" w:rsidP="00EA79C5"/>
        </w:tc>
      </w:tr>
      <w:tr w:rsidR="007C7DAC" w14:paraId="35D35255" w14:textId="77777777" w:rsidTr="68742DBE">
        <w:trPr>
          <w:cantSplit/>
          <w:trHeight w:val="4130"/>
        </w:trPr>
        <w:tc>
          <w:tcPr>
            <w:tcW w:w="897" w:type="dxa"/>
          </w:tcPr>
          <w:p w14:paraId="4AC89DA0" w14:textId="77777777" w:rsidR="007C7DAC" w:rsidRDefault="007C7DAC" w:rsidP="00EA79C5"/>
          <w:p w14:paraId="0D53E8F5" w14:textId="77777777" w:rsidR="007C7DAC" w:rsidRDefault="007C7DAC" w:rsidP="00EA79C5"/>
          <w:p w14:paraId="671CACB5" w14:textId="77777777" w:rsidR="007C7DAC" w:rsidRDefault="007C7DAC" w:rsidP="00EA79C5"/>
          <w:p w14:paraId="521A9450" w14:textId="77777777" w:rsidR="007C7DAC" w:rsidRDefault="007C7DAC" w:rsidP="00EA79C5">
            <w:r>
              <w:t>2</w:t>
            </w:r>
          </w:p>
        </w:tc>
        <w:tc>
          <w:tcPr>
            <w:tcW w:w="2405" w:type="dxa"/>
          </w:tcPr>
          <w:p w14:paraId="60B8A4DE" w14:textId="77777777" w:rsidR="007C7DAC" w:rsidRDefault="007C7DAC" w:rsidP="00EA79C5"/>
          <w:p w14:paraId="2699B064" w14:textId="77777777" w:rsidR="007C7DAC" w:rsidRDefault="007C7DAC" w:rsidP="00EA79C5">
            <w:r>
              <w:t>From the tool bar select “File” then from the menu select the option “Open”</w:t>
            </w:r>
          </w:p>
        </w:tc>
        <w:tc>
          <w:tcPr>
            <w:tcW w:w="1558" w:type="dxa"/>
            <w:gridSpan w:val="3"/>
          </w:tcPr>
          <w:p w14:paraId="7110BAB3" w14:textId="77777777" w:rsidR="007C7DAC" w:rsidRDefault="007C7DAC" w:rsidP="00EA79C5"/>
          <w:p w14:paraId="29D76515" w14:textId="77777777" w:rsidR="007C7DAC" w:rsidRDefault="007C7DAC" w:rsidP="00EA79C5">
            <w:r>
              <w:t>This will allow the user to select the data file.</w:t>
            </w:r>
          </w:p>
        </w:tc>
        <w:tc>
          <w:tcPr>
            <w:tcW w:w="2455" w:type="dxa"/>
          </w:tcPr>
          <w:p w14:paraId="474D9A70" w14:textId="77777777" w:rsidR="007C7DAC" w:rsidRDefault="007C7DAC" w:rsidP="00EA79C5"/>
          <w:p w14:paraId="072AA34B" w14:textId="77777777" w:rsidR="007C7DAC" w:rsidRDefault="007C7DAC" w:rsidP="00EA79C5">
            <w:r>
              <w:t>This step should open a file browser window from which you will find a list of files.</w:t>
            </w:r>
          </w:p>
        </w:tc>
        <w:tc>
          <w:tcPr>
            <w:tcW w:w="1675" w:type="dxa"/>
          </w:tcPr>
          <w:p w14:paraId="09C7173E" w14:textId="77777777" w:rsidR="007C7DAC" w:rsidRDefault="007C7DAC" w:rsidP="00EA79C5"/>
        </w:tc>
      </w:tr>
      <w:tr w:rsidR="007C7DAC" w14:paraId="51AC0ED8" w14:textId="77777777" w:rsidTr="68742DBE">
        <w:trPr>
          <w:cantSplit/>
          <w:trHeight w:val="4130"/>
        </w:trPr>
        <w:tc>
          <w:tcPr>
            <w:tcW w:w="897" w:type="dxa"/>
          </w:tcPr>
          <w:p w14:paraId="070A5230" w14:textId="77777777" w:rsidR="007C7DAC" w:rsidRDefault="007C7DAC" w:rsidP="00EA79C5"/>
          <w:p w14:paraId="31FF9D9B" w14:textId="77777777" w:rsidR="007C7DAC" w:rsidRDefault="007C7DAC" w:rsidP="00EA79C5">
            <w:r>
              <w:t>3</w:t>
            </w:r>
          </w:p>
        </w:tc>
        <w:tc>
          <w:tcPr>
            <w:tcW w:w="2405" w:type="dxa"/>
          </w:tcPr>
          <w:p w14:paraId="364E168E" w14:textId="77777777" w:rsidR="007C7DAC" w:rsidRDefault="007C7DAC" w:rsidP="00EA79C5"/>
          <w:p w14:paraId="6CC417DB" w14:textId="77777777" w:rsidR="007C7DAC" w:rsidRDefault="007C7DAC" w:rsidP="00EA79C5">
            <w:r>
              <w:t>Select the file named “TEST_DB” from the file browser and press the open button.</w:t>
            </w:r>
          </w:p>
        </w:tc>
        <w:tc>
          <w:tcPr>
            <w:tcW w:w="1558" w:type="dxa"/>
            <w:gridSpan w:val="3"/>
          </w:tcPr>
          <w:p w14:paraId="39D41755" w14:textId="77777777" w:rsidR="007C7DAC" w:rsidRDefault="007C7DAC" w:rsidP="00EA79C5"/>
          <w:p w14:paraId="188FEB94" w14:textId="77777777" w:rsidR="007C7DAC" w:rsidRDefault="007C7DAC" w:rsidP="00EA79C5">
            <w:r>
              <w:t>This step will load the data file into the editor.</w:t>
            </w:r>
          </w:p>
        </w:tc>
        <w:tc>
          <w:tcPr>
            <w:tcW w:w="2455" w:type="dxa"/>
          </w:tcPr>
          <w:p w14:paraId="644D3C1E" w14:textId="77777777" w:rsidR="007C7DAC" w:rsidRDefault="007C7DAC" w:rsidP="00EA79C5"/>
          <w:p w14:paraId="02084350" w14:textId="532903EC" w:rsidR="007C7DAC" w:rsidRDefault="007C7DAC" w:rsidP="00EA79C5">
            <w:r>
              <w:t xml:space="preserve">The previously blank window should now display three tables labeled </w:t>
            </w:r>
            <w:r w:rsidR="00652753">
              <w:t>“BIG</w:t>
            </w:r>
            <w:r>
              <w:t>_TABLE”,</w:t>
            </w:r>
          </w:p>
          <w:p w14:paraId="120B0392" w14:textId="77777777" w:rsidR="007C7DAC" w:rsidRDefault="007C7DAC" w:rsidP="00EA79C5">
            <w:r>
              <w:t>“CONSTRAINT_TABLE”,</w:t>
            </w:r>
          </w:p>
          <w:p w14:paraId="4B94B1A9" w14:textId="77777777" w:rsidR="007C7DAC" w:rsidRDefault="007C7DAC" w:rsidP="00EA79C5">
            <w:r>
              <w:t>and “TYPE_TABLE”</w:t>
            </w:r>
          </w:p>
        </w:tc>
        <w:tc>
          <w:tcPr>
            <w:tcW w:w="1675" w:type="dxa"/>
          </w:tcPr>
          <w:p w14:paraId="22708506" w14:textId="77777777" w:rsidR="007C7DAC" w:rsidRDefault="007C7DAC" w:rsidP="00EA79C5"/>
        </w:tc>
      </w:tr>
      <w:tr w:rsidR="007C7DAC" w14:paraId="7C79B5A7" w14:textId="77777777" w:rsidTr="68742DBE">
        <w:trPr>
          <w:cantSplit/>
          <w:trHeight w:val="4130"/>
        </w:trPr>
        <w:tc>
          <w:tcPr>
            <w:tcW w:w="897" w:type="dxa"/>
          </w:tcPr>
          <w:p w14:paraId="50C2623D" w14:textId="77777777" w:rsidR="007C7DAC" w:rsidRDefault="007C7DAC" w:rsidP="00EA79C5"/>
          <w:p w14:paraId="4C3F9BF8" w14:textId="77777777" w:rsidR="007C7DAC" w:rsidRDefault="007C7DAC" w:rsidP="00EA79C5">
            <w:r>
              <w:t>4</w:t>
            </w:r>
          </w:p>
        </w:tc>
        <w:tc>
          <w:tcPr>
            <w:tcW w:w="2405" w:type="dxa"/>
          </w:tcPr>
          <w:p w14:paraId="3F4F62D1" w14:textId="77777777" w:rsidR="007C7DAC" w:rsidRDefault="007C7DAC" w:rsidP="00EA79C5"/>
          <w:p w14:paraId="638ED114" w14:textId="77777777" w:rsidR="007C7DAC" w:rsidRDefault="007C7DAC" w:rsidP="00EA79C5">
            <w:r>
              <w:t>Double click on the table labeled “CONSTRAINT_TABLE”</w:t>
            </w:r>
          </w:p>
        </w:tc>
        <w:tc>
          <w:tcPr>
            <w:tcW w:w="1558" w:type="dxa"/>
            <w:gridSpan w:val="3"/>
          </w:tcPr>
          <w:p w14:paraId="78F7CE58" w14:textId="77777777" w:rsidR="007C7DAC" w:rsidRDefault="007C7DAC" w:rsidP="00EA79C5"/>
          <w:p w14:paraId="55B3FD41" w14:textId="77777777" w:rsidR="007C7DAC" w:rsidRDefault="007C7DAC" w:rsidP="00EA79C5">
            <w:r>
              <w:t>The step will open the table in which the filter function is to be tested on.</w:t>
            </w:r>
          </w:p>
        </w:tc>
        <w:tc>
          <w:tcPr>
            <w:tcW w:w="2455" w:type="dxa"/>
          </w:tcPr>
          <w:p w14:paraId="7507870B" w14:textId="77777777" w:rsidR="007C7DAC" w:rsidRDefault="007C7DAC" w:rsidP="00EA79C5"/>
          <w:p w14:paraId="3CD4A86F" w14:textId="77777777" w:rsidR="007C7DAC" w:rsidRDefault="007C7DAC" w:rsidP="00EA79C5">
            <w:r>
              <w:t>A separate window will display with data from the table. The first of the row will be blank.</w:t>
            </w:r>
          </w:p>
        </w:tc>
        <w:tc>
          <w:tcPr>
            <w:tcW w:w="1675" w:type="dxa"/>
          </w:tcPr>
          <w:p w14:paraId="454E727B" w14:textId="77777777" w:rsidR="007C7DAC" w:rsidRDefault="007C7DAC" w:rsidP="00EA79C5"/>
          <w:p w14:paraId="6D8AAF73" w14:textId="77777777" w:rsidR="007C7DAC" w:rsidRDefault="007C7DAC" w:rsidP="00EA79C5"/>
        </w:tc>
      </w:tr>
      <w:tr w:rsidR="007C7DAC" w14:paraId="5686ACC5" w14:textId="77777777" w:rsidTr="68742DBE">
        <w:trPr>
          <w:cantSplit/>
          <w:trHeight w:val="4130"/>
        </w:trPr>
        <w:tc>
          <w:tcPr>
            <w:tcW w:w="897" w:type="dxa"/>
          </w:tcPr>
          <w:p w14:paraId="643AB0A4" w14:textId="77777777" w:rsidR="007C7DAC" w:rsidRDefault="007C7DAC" w:rsidP="00EA79C5"/>
          <w:p w14:paraId="3A976FDA" w14:textId="77777777" w:rsidR="007C7DAC" w:rsidRDefault="007C7DAC" w:rsidP="00EA79C5">
            <w:r>
              <w:t>5</w:t>
            </w:r>
          </w:p>
        </w:tc>
        <w:tc>
          <w:tcPr>
            <w:tcW w:w="2405" w:type="dxa"/>
          </w:tcPr>
          <w:p w14:paraId="5EAAC3BA" w14:textId="77777777" w:rsidR="007C7DAC" w:rsidRDefault="007C7DAC" w:rsidP="00EA79C5"/>
          <w:p w14:paraId="5823A5FD" w14:textId="77777777" w:rsidR="007C7DAC" w:rsidRDefault="007C7DAC" w:rsidP="00EA79C5">
            <w:r>
              <w:t>From the tool bar select “Edit” then from the menu select the “Search” option.</w:t>
            </w:r>
          </w:p>
        </w:tc>
        <w:tc>
          <w:tcPr>
            <w:tcW w:w="1558" w:type="dxa"/>
            <w:gridSpan w:val="3"/>
          </w:tcPr>
          <w:p w14:paraId="6AA3B891" w14:textId="77777777" w:rsidR="007C7DAC" w:rsidRDefault="007C7DAC" w:rsidP="00EA79C5"/>
          <w:p w14:paraId="25EC94D4" w14:textId="77777777" w:rsidR="007C7DAC" w:rsidRDefault="007C7DAC" w:rsidP="00EA79C5">
            <w:r>
              <w:t>This step will open the search window for the testing to be conducted.</w:t>
            </w:r>
          </w:p>
        </w:tc>
        <w:tc>
          <w:tcPr>
            <w:tcW w:w="2455" w:type="dxa"/>
          </w:tcPr>
          <w:p w14:paraId="0016500D" w14:textId="77777777" w:rsidR="007C7DAC" w:rsidRDefault="007C7DAC" w:rsidP="00EA79C5"/>
          <w:p w14:paraId="7309BDB0" w14:textId="77777777" w:rsidR="007C7DAC" w:rsidRDefault="007C7DAC" w:rsidP="00EA79C5">
            <w:r>
              <w:t>A new window will open that contains the search options.</w:t>
            </w:r>
          </w:p>
        </w:tc>
        <w:tc>
          <w:tcPr>
            <w:tcW w:w="1675" w:type="dxa"/>
          </w:tcPr>
          <w:p w14:paraId="57BF0744" w14:textId="77777777" w:rsidR="007C7DAC" w:rsidRDefault="007C7DAC" w:rsidP="00EA79C5"/>
        </w:tc>
      </w:tr>
      <w:tr w:rsidR="007C7DAC" w14:paraId="7EAFF455" w14:textId="77777777" w:rsidTr="68742DBE">
        <w:trPr>
          <w:cantSplit/>
          <w:trHeight w:val="4130"/>
        </w:trPr>
        <w:tc>
          <w:tcPr>
            <w:tcW w:w="897" w:type="dxa"/>
          </w:tcPr>
          <w:p w14:paraId="079EDF15" w14:textId="77777777" w:rsidR="007C7DAC" w:rsidRDefault="007C7DAC" w:rsidP="00EA79C5"/>
          <w:p w14:paraId="74E0D01D" w14:textId="77777777" w:rsidR="007C7DAC" w:rsidRDefault="007C7DAC" w:rsidP="00EA79C5">
            <w:r>
              <w:t>6</w:t>
            </w:r>
          </w:p>
        </w:tc>
        <w:tc>
          <w:tcPr>
            <w:tcW w:w="2405" w:type="dxa"/>
          </w:tcPr>
          <w:p w14:paraId="6F9CDE2C" w14:textId="77777777" w:rsidR="007C7DAC" w:rsidRDefault="007C7DAC" w:rsidP="00EA79C5"/>
          <w:p w14:paraId="7D885946" w14:textId="77777777" w:rsidR="007C7DAC" w:rsidRDefault="007C7DAC" w:rsidP="00EA79C5">
            <w:r>
              <w:t>In the text field labeled “Search:” enter “Start_Name” as text.</w:t>
            </w:r>
          </w:p>
          <w:p w14:paraId="0CF64585" w14:textId="77777777" w:rsidR="00651C03" w:rsidRDefault="00651C03" w:rsidP="00EA79C5"/>
          <w:p w14:paraId="70041EB7" w14:textId="5ED5B989" w:rsidR="00651C03" w:rsidRDefault="25320922" w:rsidP="00EA79C5">
            <w:commentRangeStart w:id="89"/>
            <w:commentRangeStart w:id="90"/>
            <w:r>
              <w:t>Click on the button labeled “Find”</w:t>
            </w:r>
            <w:commentRangeEnd w:id="89"/>
            <w:r w:rsidR="00651C03">
              <w:rPr>
                <w:rStyle w:val="CommentReference"/>
              </w:rPr>
              <w:commentReference w:id="89"/>
            </w:r>
            <w:commentRangeEnd w:id="90"/>
            <w:r w:rsidR="00651C03">
              <w:rPr>
                <w:rStyle w:val="CommentReference"/>
              </w:rPr>
              <w:commentReference w:id="90"/>
            </w:r>
          </w:p>
        </w:tc>
        <w:tc>
          <w:tcPr>
            <w:tcW w:w="1558" w:type="dxa"/>
            <w:gridSpan w:val="3"/>
          </w:tcPr>
          <w:p w14:paraId="691B3F80" w14:textId="77777777" w:rsidR="007C7DAC" w:rsidRDefault="007C7DAC" w:rsidP="00EA79C5"/>
          <w:p w14:paraId="555FF66D" w14:textId="2AD6EEDB" w:rsidR="007C7DAC" w:rsidRDefault="007C7DAC" w:rsidP="00EA79C5">
            <w:r>
              <w:t>This will indicate to the system what word is being searched for.</w:t>
            </w:r>
          </w:p>
        </w:tc>
        <w:tc>
          <w:tcPr>
            <w:tcW w:w="2455" w:type="dxa"/>
          </w:tcPr>
          <w:p w14:paraId="5D7DA723" w14:textId="77777777" w:rsidR="007C7DAC" w:rsidRDefault="007C7DAC" w:rsidP="00EA79C5"/>
          <w:p w14:paraId="4A50828D" w14:textId="6C7E48A1" w:rsidR="00651C03" w:rsidRDefault="00651C03" w:rsidP="00651C03">
            <w:r>
              <w:t xml:space="preserve">The text field at the bottom of the window should display “Found </w:t>
            </w:r>
            <w:r w:rsidR="00652753">
              <w:t>at (X, X</w:t>
            </w:r>
            <w:r>
              <w:t>)”.</w:t>
            </w:r>
          </w:p>
          <w:p w14:paraId="0DAD4061" w14:textId="77777777" w:rsidR="00651C03" w:rsidRDefault="00651C03" w:rsidP="00651C03"/>
          <w:p w14:paraId="4A8B84F5" w14:textId="7AA5E39A" w:rsidR="00651C03" w:rsidRDefault="00651C03" w:rsidP="00651C03">
            <w:r>
              <w:t>(</w:t>
            </w:r>
            <w:r w:rsidR="00652753">
              <w:t>X, X</w:t>
            </w:r>
            <w:r>
              <w:t xml:space="preserve">) will contain a number coordinate. An example is shown in figure </w:t>
            </w:r>
            <w:r w:rsidR="00E27380">
              <w:t>12</w:t>
            </w:r>
            <w:r>
              <w:t xml:space="preserve"> in the appendix. The number may vary.</w:t>
            </w:r>
          </w:p>
          <w:p w14:paraId="65787BED" w14:textId="77777777" w:rsidR="00651C03" w:rsidRDefault="00651C03" w:rsidP="00651C03"/>
          <w:p w14:paraId="3881C700" w14:textId="0536095D" w:rsidR="007C7DAC" w:rsidRDefault="00651C03" w:rsidP="00651C03">
            <w:r>
              <w:t xml:space="preserve">See Figure </w:t>
            </w:r>
            <w:r w:rsidR="00E27380">
              <w:t>12</w:t>
            </w:r>
            <w:r>
              <w:t xml:space="preserve"> in appendix</w:t>
            </w:r>
          </w:p>
        </w:tc>
        <w:tc>
          <w:tcPr>
            <w:tcW w:w="1675" w:type="dxa"/>
          </w:tcPr>
          <w:p w14:paraId="65BC2A4F" w14:textId="77777777" w:rsidR="007C7DAC" w:rsidRDefault="007C7DAC" w:rsidP="00EA79C5"/>
        </w:tc>
      </w:tr>
      <w:tr w:rsidR="007C7DAC" w14:paraId="1A77E72D" w14:textId="77777777" w:rsidTr="68742DBE">
        <w:trPr>
          <w:cantSplit/>
          <w:trHeight w:val="4130"/>
        </w:trPr>
        <w:tc>
          <w:tcPr>
            <w:tcW w:w="897" w:type="dxa"/>
          </w:tcPr>
          <w:p w14:paraId="0F0FAC86" w14:textId="77777777" w:rsidR="007C7DAC" w:rsidRDefault="007C7DAC" w:rsidP="00EA79C5"/>
          <w:p w14:paraId="675A5B3B" w14:textId="77777777" w:rsidR="007C7DAC" w:rsidRDefault="007C7DAC" w:rsidP="00EA79C5">
            <w:r>
              <w:t>8</w:t>
            </w:r>
          </w:p>
        </w:tc>
        <w:tc>
          <w:tcPr>
            <w:tcW w:w="2405" w:type="dxa"/>
          </w:tcPr>
          <w:p w14:paraId="106ADC60" w14:textId="77777777" w:rsidR="007C7DAC" w:rsidRDefault="007C7DAC" w:rsidP="00EA79C5"/>
          <w:p w14:paraId="6E94FE9A" w14:textId="6D167CD2" w:rsidR="007C7DAC" w:rsidRDefault="007C7DAC" w:rsidP="00EA79C5">
            <w:r>
              <w:t>In the text field labeled “Replace:” enter “Test_Change” as text.</w:t>
            </w:r>
          </w:p>
          <w:p w14:paraId="12BF80E6" w14:textId="57C0ADBA" w:rsidR="00A82966" w:rsidRDefault="00A82966" w:rsidP="00EA79C5"/>
          <w:p w14:paraId="15D59EED" w14:textId="08ABBCB3" w:rsidR="00A82966" w:rsidRDefault="00A82966" w:rsidP="00EA79C5">
            <w:r>
              <w:t>Click on the button labeled “Replace”</w:t>
            </w:r>
          </w:p>
          <w:p w14:paraId="64F84ED5" w14:textId="77777777" w:rsidR="007C7DAC" w:rsidRDefault="007C7DAC" w:rsidP="00EA79C5"/>
          <w:p w14:paraId="24F52902" w14:textId="0FAA7C3F" w:rsidR="007C7DAC" w:rsidRDefault="007C7DAC" w:rsidP="00EA79C5"/>
        </w:tc>
        <w:tc>
          <w:tcPr>
            <w:tcW w:w="1558" w:type="dxa"/>
            <w:gridSpan w:val="3"/>
          </w:tcPr>
          <w:p w14:paraId="6C32ED38" w14:textId="77777777" w:rsidR="007C7DAC" w:rsidRDefault="007C7DAC" w:rsidP="00EA79C5"/>
          <w:p w14:paraId="78C35FB9" w14:textId="014393EB" w:rsidR="007C7DAC" w:rsidRDefault="007C7DAC" w:rsidP="00EA79C5">
            <w:r>
              <w:t>This will indicate the system what the instance of the found text should be replaced with.</w:t>
            </w:r>
          </w:p>
        </w:tc>
        <w:tc>
          <w:tcPr>
            <w:tcW w:w="2455" w:type="dxa"/>
          </w:tcPr>
          <w:p w14:paraId="5B1FA352" w14:textId="77777777" w:rsidR="007C7DAC" w:rsidRDefault="007C7DAC" w:rsidP="00EA79C5"/>
          <w:p w14:paraId="6BB8CBEA" w14:textId="7346EA9F" w:rsidR="007C7DAC" w:rsidRDefault="007C7DAC" w:rsidP="00EA79C5">
            <w:r>
              <w:t xml:space="preserve">On the window containing the database </w:t>
            </w:r>
            <w:r w:rsidR="00C61F51">
              <w:t>only</w:t>
            </w:r>
            <w:r>
              <w:t xml:space="preserve"> </w:t>
            </w:r>
            <w:r w:rsidR="008B4772">
              <w:t xml:space="preserve">one of the cells </w:t>
            </w:r>
            <w:r>
              <w:t xml:space="preserve">the “INDEX” column </w:t>
            </w:r>
            <w:r w:rsidR="00652753">
              <w:t>should display</w:t>
            </w:r>
            <w:r w:rsidR="00C61F51">
              <w:t xml:space="preserve"> </w:t>
            </w:r>
            <w:r>
              <w:t>“Test_Change”</w:t>
            </w:r>
            <w:r w:rsidR="00C61F51">
              <w:t xml:space="preserve"> as shown in figure 13 in appendix.</w:t>
            </w:r>
          </w:p>
          <w:p w14:paraId="53F933FF" w14:textId="1A4C9CA6" w:rsidR="003652A4" w:rsidRDefault="003652A4" w:rsidP="00EA79C5"/>
          <w:p w14:paraId="08224C13" w14:textId="4C03B0B0" w:rsidR="003652A4" w:rsidRDefault="003652A4" w:rsidP="00EA79C5">
            <w:r>
              <w:t>The cell that changed may vary.</w:t>
            </w:r>
          </w:p>
          <w:p w14:paraId="13C587DA" w14:textId="77777777" w:rsidR="00C61F51" w:rsidRDefault="00C61F51" w:rsidP="00EA79C5"/>
          <w:p w14:paraId="7100BB41" w14:textId="092A86C6" w:rsidR="00C61F51" w:rsidRDefault="00C61F51" w:rsidP="00EA79C5">
            <w:r>
              <w:t>See Figure 13 in appendix</w:t>
            </w:r>
          </w:p>
        </w:tc>
        <w:tc>
          <w:tcPr>
            <w:tcW w:w="1675" w:type="dxa"/>
          </w:tcPr>
          <w:p w14:paraId="73E93443" w14:textId="77777777" w:rsidR="007C7DAC" w:rsidRDefault="007C7DAC" w:rsidP="00EA79C5"/>
          <w:p w14:paraId="441CA878" w14:textId="3E22D776" w:rsidR="007C7DAC" w:rsidRDefault="007C7DAC" w:rsidP="00EA79C5">
            <w:r>
              <w:t>Failure to see the change described will result in a test failure.</w:t>
            </w:r>
          </w:p>
        </w:tc>
      </w:tr>
      <w:tr w:rsidR="007C7DAC" w14:paraId="37098779" w14:textId="77777777" w:rsidTr="68742DBE">
        <w:trPr>
          <w:trHeight w:val="1250"/>
        </w:trPr>
        <w:tc>
          <w:tcPr>
            <w:tcW w:w="8990" w:type="dxa"/>
            <w:gridSpan w:val="7"/>
            <w:tcBorders>
              <w:bottom w:val="single" w:sz="4" w:space="0" w:color="auto"/>
            </w:tcBorders>
          </w:tcPr>
          <w:p w14:paraId="6621BAD6" w14:textId="77777777" w:rsidR="007C7DAC" w:rsidRDefault="007C7DAC" w:rsidP="00EA79C5">
            <w:r>
              <w:lastRenderedPageBreak/>
              <w:t>Concluding Remarks:</w:t>
            </w:r>
          </w:p>
        </w:tc>
      </w:tr>
      <w:tr w:rsidR="007C7DAC" w14:paraId="40A9D50D" w14:textId="77777777" w:rsidTr="68742DBE">
        <w:trPr>
          <w:trHeight w:val="890"/>
        </w:trPr>
        <w:tc>
          <w:tcPr>
            <w:tcW w:w="4412" w:type="dxa"/>
            <w:gridSpan w:val="3"/>
          </w:tcPr>
          <w:p w14:paraId="039EFDBC" w14:textId="77777777" w:rsidR="007C7DAC" w:rsidRPr="00A91FA8" w:rsidRDefault="007C7DAC" w:rsidP="00EA79C5">
            <w:pPr>
              <w:rPr>
                <w:lang w:val="es-MX"/>
              </w:rPr>
            </w:pPr>
            <w:r w:rsidRPr="00A91FA8">
              <w:rPr>
                <w:lang w:val="es-MX"/>
              </w:rPr>
              <w:t xml:space="preserve">Testing Team: </w:t>
            </w:r>
          </w:p>
          <w:p w14:paraId="0578C16F" w14:textId="646E99E5" w:rsidR="007C7DAC" w:rsidRPr="00D210ED" w:rsidRDefault="007C7DAC" w:rsidP="00EA79C5">
            <w:pPr>
              <w:rPr>
                <w:lang w:val="es-MX"/>
              </w:rPr>
            </w:pPr>
          </w:p>
        </w:tc>
        <w:tc>
          <w:tcPr>
            <w:tcW w:w="4578" w:type="dxa"/>
            <w:gridSpan w:val="4"/>
          </w:tcPr>
          <w:p w14:paraId="04A17248" w14:textId="77777777" w:rsidR="007C7DAC" w:rsidRDefault="007C7DAC" w:rsidP="00EA79C5">
            <w:r>
              <w:t>Date Completed:</w:t>
            </w:r>
          </w:p>
        </w:tc>
      </w:tr>
    </w:tbl>
    <w:p w14:paraId="43397D3E" w14:textId="0F868EDD" w:rsidR="007C7DAC" w:rsidRDefault="007C7DAC" w:rsidP="007C7DAC"/>
    <w:p w14:paraId="382377DF" w14:textId="3F72E4DC" w:rsidR="007C7DAC" w:rsidRDefault="007C7DAC" w:rsidP="007C7DAC"/>
    <w:p w14:paraId="35C2B0DA" w14:textId="70B9E1EE" w:rsidR="00A82966" w:rsidRDefault="00A82966" w:rsidP="00A82966">
      <w:pPr>
        <w:pStyle w:val="Heading2"/>
      </w:pPr>
      <w:bookmarkStart w:id="91" w:name="_Toc38491919"/>
      <w:r>
        <w:t>Test SE_RA</w:t>
      </w:r>
      <w:bookmarkEnd w:id="91"/>
    </w:p>
    <w:p w14:paraId="261D633F" w14:textId="50751E0F" w:rsidR="00A82966" w:rsidRDefault="00A82966" w:rsidP="00A82966"/>
    <w:p w14:paraId="344495F5" w14:textId="2D05AD59" w:rsidR="00A82966" w:rsidRPr="00B43CB4" w:rsidRDefault="00A82966" w:rsidP="00A82966">
      <w:r w:rsidRPr="00B34944">
        <w:rPr>
          <w:b/>
          <w:bCs/>
        </w:rPr>
        <w:t xml:space="preserve">Objective: </w:t>
      </w:r>
      <w:r>
        <w:t>Test the search and replace all functionality</w:t>
      </w:r>
    </w:p>
    <w:p w14:paraId="4639B3B7" w14:textId="60ECE6B7" w:rsidR="00A82966" w:rsidRDefault="00A82966" w:rsidP="00A82966">
      <w:pPr>
        <w:sectPr w:rsidR="00A82966" w:rsidSect="007378E1">
          <w:headerReference w:type="default" r:id="rId31"/>
          <w:footerReference w:type="default" r:id="rId32"/>
          <w:type w:val="continuous"/>
          <w:pgSz w:w="12240" w:h="15840" w:code="1"/>
          <w:pgMar w:top="1440" w:right="1440" w:bottom="1440" w:left="1800" w:header="720" w:footer="720" w:gutter="0"/>
          <w:pgNumType w:start="1"/>
          <w:cols w:space="720"/>
        </w:sectPr>
      </w:pPr>
      <w:r w:rsidRPr="00B34944">
        <w:rPr>
          <w:b/>
          <w:bCs/>
        </w:rPr>
        <w:t>Notes:</w:t>
      </w:r>
      <w:r w:rsidRPr="00B34944">
        <w:t xml:space="preserve"> </w:t>
      </w:r>
      <w:r>
        <w:t xml:space="preserve">The test will make use </w:t>
      </w:r>
      <w:r w:rsidR="00652753">
        <w:t>of an</w:t>
      </w:r>
      <w:r>
        <w:t xml:space="preserve"> existing database that will be included for testing,</w:t>
      </w:r>
    </w:p>
    <w:p w14:paraId="2EB059E9" w14:textId="77777777" w:rsidR="00A82966" w:rsidRDefault="00A82966" w:rsidP="00A82966">
      <w:pPr>
        <w:pStyle w:val="Paragraph"/>
        <w:sectPr w:rsidR="00A82966">
          <w:type w:val="continuous"/>
          <w:pgSz w:w="12240" w:h="15840" w:code="1"/>
          <w:pgMar w:top="1440" w:right="1440" w:bottom="1440" w:left="1800" w:header="720" w:footer="720" w:gutter="0"/>
          <w:cols w:space="720"/>
        </w:sectPr>
      </w:pPr>
    </w:p>
    <w:p w14:paraId="3E75FEBC" w14:textId="77777777" w:rsidR="00A82966" w:rsidRDefault="00A82966" w:rsidP="00A8296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9"/>
        <w:gridCol w:w="2405"/>
        <w:gridCol w:w="1080"/>
        <w:gridCol w:w="11"/>
        <w:gridCol w:w="408"/>
        <w:gridCol w:w="2584"/>
        <w:gridCol w:w="1633"/>
      </w:tblGrid>
      <w:tr w:rsidR="00A82966" w14:paraId="0A2CC2A3" w14:textId="77777777" w:rsidTr="68742DBE">
        <w:trPr>
          <w:cantSplit/>
          <w:trHeight w:val="300"/>
        </w:trPr>
        <w:tc>
          <w:tcPr>
            <w:tcW w:w="4365" w:type="dxa"/>
            <w:gridSpan w:val="4"/>
          </w:tcPr>
          <w:p w14:paraId="4FBA49E3" w14:textId="1592CEFF" w:rsidR="00A82966" w:rsidRDefault="00A82966" w:rsidP="00EA79C5">
            <w:r>
              <w:t>Test No.: SE_</w:t>
            </w:r>
            <w:r w:rsidR="004361CA">
              <w:t>RA</w:t>
            </w:r>
          </w:p>
        </w:tc>
        <w:tc>
          <w:tcPr>
            <w:tcW w:w="4625" w:type="dxa"/>
            <w:gridSpan w:val="3"/>
          </w:tcPr>
          <w:p w14:paraId="38B17044" w14:textId="77777777" w:rsidR="00A82966" w:rsidRDefault="00A82966" w:rsidP="00EA79C5">
            <w:r>
              <w:t>Current Status: Pending</w:t>
            </w:r>
          </w:p>
        </w:tc>
      </w:tr>
      <w:tr w:rsidR="00A82966" w14:paraId="238C4E4A" w14:textId="77777777" w:rsidTr="68742DBE">
        <w:trPr>
          <w:cantSplit/>
          <w:trHeight w:val="300"/>
        </w:trPr>
        <w:tc>
          <w:tcPr>
            <w:tcW w:w="8990" w:type="dxa"/>
            <w:gridSpan w:val="7"/>
          </w:tcPr>
          <w:p w14:paraId="7233AA33" w14:textId="77777777" w:rsidR="00A82966" w:rsidRPr="00E47986" w:rsidRDefault="00A82966" w:rsidP="00EA79C5">
            <w:r w:rsidRPr="00E47986">
              <w:t xml:space="preserve">Test title:  </w:t>
            </w:r>
            <w:r>
              <w:t>Test the search and replace functionality of the system.</w:t>
            </w:r>
          </w:p>
          <w:p w14:paraId="43154F34" w14:textId="77777777" w:rsidR="00A82966" w:rsidRPr="00E47986" w:rsidRDefault="00A82966" w:rsidP="00EA79C5"/>
        </w:tc>
      </w:tr>
      <w:tr w:rsidR="00A82966" w14:paraId="200690B5" w14:textId="77777777" w:rsidTr="68742DBE">
        <w:trPr>
          <w:cantSplit/>
          <w:trHeight w:val="1070"/>
        </w:trPr>
        <w:tc>
          <w:tcPr>
            <w:tcW w:w="8990" w:type="dxa"/>
            <w:gridSpan w:val="7"/>
          </w:tcPr>
          <w:p w14:paraId="58A442E6" w14:textId="7FC0FE1B" w:rsidR="00A82966" w:rsidRPr="00E47986" w:rsidRDefault="00A82966" w:rsidP="00EA79C5">
            <w:r w:rsidRPr="00E47986">
              <w:t xml:space="preserve">Testing approach: </w:t>
            </w:r>
            <w:r>
              <w:t xml:space="preserve">The test will be making use of an existing data base that will be included. The test will </w:t>
            </w:r>
            <w:r w:rsidR="00A14E25">
              <w:t>have the match whole words option enabled by default. No action is necessary to modify this.</w:t>
            </w:r>
          </w:p>
          <w:p w14:paraId="30A75F7A" w14:textId="77777777" w:rsidR="00A82966" w:rsidRPr="00E47986" w:rsidRDefault="00A82966" w:rsidP="00EA79C5"/>
        </w:tc>
      </w:tr>
      <w:tr w:rsidR="00A82966" w14:paraId="3B77A67D" w14:textId="77777777" w:rsidTr="68742DBE">
        <w:trPr>
          <w:cantSplit/>
          <w:trHeight w:val="4130"/>
        </w:trPr>
        <w:tc>
          <w:tcPr>
            <w:tcW w:w="869" w:type="dxa"/>
          </w:tcPr>
          <w:p w14:paraId="36EA2AE0" w14:textId="77777777" w:rsidR="00A82966" w:rsidRDefault="00A82966" w:rsidP="00EA79C5">
            <w:r>
              <w:t>STEP</w:t>
            </w:r>
          </w:p>
          <w:p w14:paraId="507B92EA" w14:textId="77777777" w:rsidR="00A82966" w:rsidRDefault="00A82966" w:rsidP="00EA79C5"/>
          <w:p w14:paraId="2FBFF60C" w14:textId="77777777" w:rsidR="00A82966" w:rsidRDefault="00A82966" w:rsidP="00EA79C5">
            <w:r>
              <w:t>1</w:t>
            </w:r>
          </w:p>
        </w:tc>
        <w:tc>
          <w:tcPr>
            <w:tcW w:w="2405" w:type="dxa"/>
          </w:tcPr>
          <w:p w14:paraId="724EF86F" w14:textId="77777777" w:rsidR="00A82966" w:rsidRDefault="00A82966" w:rsidP="00EA79C5">
            <w:r>
              <w:t>OPERATOR ACTION</w:t>
            </w:r>
          </w:p>
          <w:p w14:paraId="5A9D9E81" w14:textId="77777777" w:rsidR="00A82966" w:rsidRDefault="00A82966" w:rsidP="00EA79C5"/>
          <w:p w14:paraId="6BD68F28" w14:textId="77777777" w:rsidR="00A82966" w:rsidRDefault="00A82966" w:rsidP="00EA79C5">
            <w:r>
              <w:t>Open dbEdit System.</w:t>
            </w:r>
          </w:p>
        </w:tc>
        <w:tc>
          <w:tcPr>
            <w:tcW w:w="1499" w:type="dxa"/>
            <w:gridSpan w:val="3"/>
          </w:tcPr>
          <w:p w14:paraId="213ED8A3" w14:textId="77777777" w:rsidR="00A82966" w:rsidRDefault="00A82966" w:rsidP="00EA79C5">
            <w:r>
              <w:t>PURPOSE</w:t>
            </w:r>
          </w:p>
          <w:p w14:paraId="0309964C" w14:textId="77777777" w:rsidR="00A82966" w:rsidRDefault="00A82966" w:rsidP="00EA79C5"/>
          <w:p w14:paraId="21D7941D" w14:textId="77777777" w:rsidR="00A82966" w:rsidRDefault="00A82966" w:rsidP="00EA79C5">
            <w:r>
              <w:t>Open the system for use.</w:t>
            </w:r>
          </w:p>
        </w:tc>
        <w:tc>
          <w:tcPr>
            <w:tcW w:w="2584" w:type="dxa"/>
          </w:tcPr>
          <w:p w14:paraId="6659E058" w14:textId="77777777" w:rsidR="00A82966" w:rsidRDefault="00A82966" w:rsidP="00EA79C5">
            <w:r>
              <w:t>EXEPCTED RESULTS</w:t>
            </w:r>
          </w:p>
          <w:p w14:paraId="21008F93" w14:textId="77777777" w:rsidR="00A82966" w:rsidRDefault="00A82966" w:rsidP="00EA79C5"/>
          <w:p w14:paraId="2D90BAB1" w14:textId="77777777" w:rsidR="00A82966" w:rsidRDefault="00A82966" w:rsidP="00EA79C5">
            <w:r>
              <w:t>System will open displaying a blank window labeled Table Name and the tool bar with File and Search options.</w:t>
            </w:r>
          </w:p>
        </w:tc>
        <w:tc>
          <w:tcPr>
            <w:tcW w:w="1633" w:type="dxa"/>
          </w:tcPr>
          <w:p w14:paraId="2456EC4C" w14:textId="77777777" w:rsidR="00A82966" w:rsidRDefault="00A82966" w:rsidP="00EA79C5">
            <w:r>
              <w:t>COMMENTS</w:t>
            </w:r>
          </w:p>
          <w:p w14:paraId="35B3EAD7" w14:textId="77777777" w:rsidR="00A82966" w:rsidRDefault="00A82966" w:rsidP="00EA79C5"/>
          <w:p w14:paraId="5244FBAB" w14:textId="77777777" w:rsidR="00A82966" w:rsidRDefault="00A82966" w:rsidP="00EA79C5"/>
        </w:tc>
      </w:tr>
      <w:tr w:rsidR="00A82966" w14:paraId="1F69400C" w14:textId="77777777" w:rsidTr="68742DBE">
        <w:trPr>
          <w:cantSplit/>
          <w:trHeight w:val="4130"/>
        </w:trPr>
        <w:tc>
          <w:tcPr>
            <w:tcW w:w="869" w:type="dxa"/>
          </w:tcPr>
          <w:p w14:paraId="783ADB4E" w14:textId="77777777" w:rsidR="00A82966" w:rsidRDefault="00A82966" w:rsidP="00EA79C5"/>
          <w:p w14:paraId="04FC2DA2" w14:textId="77777777" w:rsidR="00A82966" w:rsidRDefault="00A82966" w:rsidP="00EA79C5"/>
          <w:p w14:paraId="596F61B6" w14:textId="77777777" w:rsidR="00A82966" w:rsidRDefault="00A82966" w:rsidP="00EA79C5"/>
          <w:p w14:paraId="2104765C" w14:textId="77777777" w:rsidR="00A82966" w:rsidRDefault="00A82966" w:rsidP="00EA79C5">
            <w:r>
              <w:t>2</w:t>
            </w:r>
          </w:p>
        </w:tc>
        <w:tc>
          <w:tcPr>
            <w:tcW w:w="2405" w:type="dxa"/>
          </w:tcPr>
          <w:p w14:paraId="433D68D6" w14:textId="77777777" w:rsidR="00A82966" w:rsidRDefault="00A82966" w:rsidP="00EA79C5"/>
          <w:p w14:paraId="25EBA32D" w14:textId="77777777" w:rsidR="00A82966" w:rsidRDefault="00A82966" w:rsidP="00EA79C5">
            <w:r>
              <w:t>From the tool bar select “File” then from the menu select the option “Open”</w:t>
            </w:r>
          </w:p>
        </w:tc>
        <w:tc>
          <w:tcPr>
            <w:tcW w:w="1499" w:type="dxa"/>
            <w:gridSpan w:val="3"/>
          </w:tcPr>
          <w:p w14:paraId="5BDFA91F" w14:textId="77777777" w:rsidR="00A82966" w:rsidRDefault="00A82966" w:rsidP="00EA79C5"/>
          <w:p w14:paraId="2E67F7CF" w14:textId="77777777" w:rsidR="00A82966" w:rsidRDefault="00A82966" w:rsidP="00EA79C5">
            <w:r>
              <w:t>This will allow the user to select the data file.</w:t>
            </w:r>
          </w:p>
        </w:tc>
        <w:tc>
          <w:tcPr>
            <w:tcW w:w="2584" w:type="dxa"/>
          </w:tcPr>
          <w:p w14:paraId="659A891A" w14:textId="77777777" w:rsidR="00A82966" w:rsidRDefault="00A82966" w:rsidP="00EA79C5"/>
          <w:p w14:paraId="748AA088" w14:textId="77777777" w:rsidR="00A82966" w:rsidRDefault="00A82966" w:rsidP="00EA79C5">
            <w:r>
              <w:t>This step should open a file browser window from which you will find a list of files.</w:t>
            </w:r>
          </w:p>
        </w:tc>
        <w:tc>
          <w:tcPr>
            <w:tcW w:w="1633" w:type="dxa"/>
          </w:tcPr>
          <w:p w14:paraId="053D6570" w14:textId="77777777" w:rsidR="00A82966" w:rsidRDefault="00A82966" w:rsidP="00EA79C5"/>
        </w:tc>
      </w:tr>
      <w:tr w:rsidR="00A82966" w14:paraId="4F3CD935" w14:textId="77777777" w:rsidTr="68742DBE">
        <w:trPr>
          <w:cantSplit/>
          <w:trHeight w:val="4130"/>
        </w:trPr>
        <w:tc>
          <w:tcPr>
            <w:tcW w:w="869" w:type="dxa"/>
          </w:tcPr>
          <w:p w14:paraId="23CAD557" w14:textId="77777777" w:rsidR="00A82966" w:rsidRDefault="00A82966" w:rsidP="00EA79C5"/>
          <w:p w14:paraId="3767414C" w14:textId="77777777" w:rsidR="00A82966" w:rsidRDefault="00A82966" w:rsidP="00EA79C5">
            <w:r>
              <w:t>3</w:t>
            </w:r>
          </w:p>
        </w:tc>
        <w:tc>
          <w:tcPr>
            <w:tcW w:w="2405" w:type="dxa"/>
          </w:tcPr>
          <w:p w14:paraId="0F40E085" w14:textId="77777777" w:rsidR="00A82966" w:rsidRDefault="00A82966" w:rsidP="00EA79C5"/>
          <w:p w14:paraId="46F214F9" w14:textId="77777777" w:rsidR="00A82966" w:rsidRDefault="00A82966" w:rsidP="00EA79C5">
            <w:r>
              <w:t>Select the file named “TEST_DB” from the file browser and press the open button.</w:t>
            </w:r>
          </w:p>
        </w:tc>
        <w:tc>
          <w:tcPr>
            <w:tcW w:w="1499" w:type="dxa"/>
            <w:gridSpan w:val="3"/>
          </w:tcPr>
          <w:p w14:paraId="501B794F" w14:textId="77777777" w:rsidR="00A82966" w:rsidRDefault="00A82966" w:rsidP="00EA79C5"/>
          <w:p w14:paraId="4909B845" w14:textId="77777777" w:rsidR="00A82966" w:rsidRDefault="00A82966" w:rsidP="00EA79C5">
            <w:r>
              <w:t>This step will load the data file into the editor.</w:t>
            </w:r>
          </w:p>
        </w:tc>
        <w:tc>
          <w:tcPr>
            <w:tcW w:w="2584" w:type="dxa"/>
          </w:tcPr>
          <w:p w14:paraId="14EF107A" w14:textId="77777777" w:rsidR="00A82966" w:rsidRDefault="00A82966" w:rsidP="00EA79C5"/>
          <w:p w14:paraId="3257D0E4" w14:textId="116822DE" w:rsidR="00A82966" w:rsidRDefault="00A82966" w:rsidP="00EA79C5">
            <w:r>
              <w:t xml:space="preserve">The previously blank window should now display three tables labeled </w:t>
            </w:r>
            <w:r w:rsidR="00652753">
              <w:t>“BIG</w:t>
            </w:r>
            <w:r>
              <w:t>_TABLE”,</w:t>
            </w:r>
          </w:p>
          <w:p w14:paraId="6DF599FC" w14:textId="77777777" w:rsidR="00A82966" w:rsidRDefault="00A82966" w:rsidP="00EA79C5">
            <w:r>
              <w:t>“CONSTRAINT_TABLE”,</w:t>
            </w:r>
          </w:p>
          <w:p w14:paraId="02214C9D" w14:textId="77777777" w:rsidR="00A82966" w:rsidRDefault="00A82966" w:rsidP="00EA79C5">
            <w:r>
              <w:t>and “TYPE_TABLE”</w:t>
            </w:r>
          </w:p>
        </w:tc>
        <w:tc>
          <w:tcPr>
            <w:tcW w:w="1633" w:type="dxa"/>
          </w:tcPr>
          <w:p w14:paraId="5284E472" w14:textId="77777777" w:rsidR="00A82966" w:rsidRDefault="00A82966" w:rsidP="00EA79C5"/>
        </w:tc>
      </w:tr>
      <w:tr w:rsidR="00A82966" w14:paraId="7FAD064B" w14:textId="77777777" w:rsidTr="68742DBE">
        <w:trPr>
          <w:cantSplit/>
          <w:trHeight w:val="4130"/>
        </w:trPr>
        <w:tc>
          <w:tcPr>
            <w:tcW w:w="869" w:type="dxa"/>
          </w:tcPr>
          <w:p w14:paraId="6C65B765" w14:textId="77777777" w:rsidR="00A82966" w:rsidRDefault="00A82966" w:rsidP="00EA79C5"/>
          <w:p w14:paraId="1539822C" w14:textId="77777777" w:rsidR="00A82966" w:rsidRDefault="00A82966" w:rsidP="00EA79C5">
            <w:r>
              <w:t>4</w:t>
            </w:r>
          </w:p>
        </w:tc>
        <w:tc>
          <w:tcPr>
            <w:tcW w:w="2405" w:type="dxa"/>
          </w:tcPr>
          <w:p w14:paraId="5A439BCA" w14:textId="77777777" w:rsidR="00A82966" w:rsidRDefault="00A82966" w:rsidP="00EA79C5"/>
          <w:p w14:paraId="6EBC6AFF" w14:textId="77777777" w:rsidR="00A82966" w:rsidRDefault="00A82966" w:rsidP="00EA79C5">
            <w:r>
              <w:t>Double click on the table labeled “CONSTRAINT_TABLE”</w:t>
            </w:r>
          </w:p>
        </w:tc>
        <w:tc>
          <w:tcPr>
            <w:tcW w:w="1499" w:type="dxa"/>
            <w:gridSpan w:val="3"/>
          </w:tcPr>
          <w:p w14:paraId="4D61B7F0" w14:textId="77777777" w:rsidR="00A82966" w:rsidRDefault="00A82966" w:rsidP="00EA79C5"/>
          <w:p w14:paraId="38DA6368" w14:textId="77777777" w:rsidR="00A82966" w:rsidRDefault="00A82966" w:rsidP="00EA79C5">
            <w:r>
              <w:t>The step will open the table in which the filter function is to be tested on.</w:t>
            </w:r>
          </w:p>
        </w:tc>
        <w:tc>
          <w:tcPr>
            <w:tcW w:w="2584" w:type="dxa"/>
          </w:tcPr>
          <w:p w14:paraId="2D2451DE" w14:textId="77777777" w:rsidR="00A82966" w:rsidRDefault="00A82966" w:rsidP="00EA79C5"/>
          <w:p w14:paraId="65657741" w14:textId="77777777" w:rsidR="00A82966" w:rsidRDefault="00A82966" w:rsidP="00EA79C5">
            <w:r>
              <w:t>A separate window will display with data from the table. The first of the row will be blank.</w:t>
            </w:r>
          </w:p>
        </w:tc>
        <w:tc>
          <w:tcPr>
            <w:tcW w:w="1633" w:type="dxa"/>
          </w:tcPr>
          <w:p w14:paraId="009CEF01" w14:textId="77777777" w:rsidR="00A82966" w:rsidRDefault="00A82966" w:rsidP="00EA79C5"/>
          <w:p w14:paraId="1F89AC8B" w14:textId="2399B560" w:rsidR="00A82966" w:rsidRDefault="00A82966" w:rsidP="00EA79C5">
            <w:r>
              <w:t>Failure to see the change described will result in a test failure.</w:t>
            </w:r>
          </w:p>
        </w:tc>
      </w:tr>
      <w:tr w:rsidR="00A82966" w14:paraId="50D0DBB2" w14:textId="77777777" w:rsidTr="68742DBE">
        <w:trPr>
          <w:cantSplit/>
          <w:trHeight w:val="4130"/>
        </w:trPr>
        <w:tc>
          <w:tcPr>
            <w:tcW w:w="869" w:type="dxa"/>
          </w:tcPr>
          <w:p w14:paraId="2BD7609F" w14:textId="77777777" w:rsidR="00A82966" w:rsidRDefault="00A82966" w:rsidP="00EA79C5"/>
          <w:p w14:paraId="00A28F41" w14:textId="77777777" w:rsidR="00A82966" w:rsidRDefault="00A82966" w:rsidP="00EA79C5">
            <w:r>
              <w:t>5</w:t>
            </w:r>
          </w:p>
        </w:tc>
        <w:tc>
          <w:tcPr>
            <w:tcW w:w="2405" w:type="dxa"/>
          </w:tcPr>
          <w:p w14:paraId="775E5BC5" w14:textId="77777777" w:rsidR="00A82966" w:rsidRDefault="00A82966" w:rsidP="00EA79C5"/>
          <w:p w14:paraId="79F38661" w14:textId="77777777" w:rsidR="00A82966" w:rsidRDefault="00A82966" w:rsidP="00EA79C5">
            <w:r>
              <w:t>From the tool bar select “Edit” then from the menu select the “Search” option.</w:t>
            </w:r>
          </w:p>
        </w:tc>
        <w:tc>
          <w:tcPr>
            <w:tcW w:w="1499" w:type="dxa"/>
            <w:gridSpan w:val="3"/>
          </w:tcPr>
          <w:p w14:paraId="0E773FB0" w14:textId="77777777" w:rsidR="00A82966" w:rsidRDefault="00A82966" w:rsidP="00EA79C5"/>
          <w:p w14:paraId="0FD2ED93" w14:textId="77777777" w:rsidR="00A82966" w:rsidRDefault="00A82966" w:rsidP="00EA79C5">
            <w:r>
              <w:t>This step will open the search window for the testing to be conducted.</w:t>
            </w:r>
          </w:p>
        </w:tc>
        <w:tc>
          <w:tcPr>
            <w:tcW w:w="2584" w:type="dxa"/>
          </w:tcPr>
          <w:p w14:paraId="29F0E171" w14:textId="77777777" w:rsidR="00A82966" w:rsidRDefault="00A82966" w:rsidP="00EA79C5"/>
          <w:p w14:paraId="19057901" w14:textId="77777777" w:rsidR="00A82966" w:rsidRDefault="00A82966" w:rsidP="00EA79C5">
            <w:r>
              <w:t>A new window will open that contains the search options.</w:t>
            </w:r>
          </w:p>
        </w:tc>
        <w:tc>
          <w:tcPr>
            <w:tcW w:w="1633" w:type="dxa"/>
          </w:tcPr>
          <w:p w14:paraId="01FFE3C0" w14:textId="77777777" w:rsidR="00A82966" w:rsidRDefault="00A82966" w:rsidP="00EA79C5"/>
        </w:tc>
      </w:tr>
      <w:tr w:rsidR="004361CA" w14:paraId="475E8AB9" w14:textId="77777777" w:rsidTr="68742DBE">
        <w:trPr>
          <w:cantSplit/>
          <w:trHeight w:val="4130"/>
        </w:trPr>
        <w:tc>
          <w:tcPr>
            <w:tcW w:w="869" w:type="dxa"/>
          </w:tcPr>
          <w:p w14:paraId="7789162D" w14:textId="77777777" w:rsidR="004361CA" w:rsidRDefault="004361CA" w:rsidP="004361CA"/>
          <w:p w14:paraId="6124BD5F" w14:textId="77777777" w:rsidR="004361CA" w:rsidRDefault="004361CA" w:rsidP="004361CA">
            <w:r>
              <w:t>6</w:t>
            </w:r>
          </w:p>
        </w:tc>
        <w:tc>
          <w:tcPr>
            <w:tcW w:w="2405" w:type="dxa"/>
          </w:tcPr>
          <w:p w14:paraId="5981DD9F" w14:textId="77777777" w:rsidR="004361CA" w:rsidRDefault="004361CA" w:rsidP="004361CA"/>
          <w:p w14:paraId="207A23A0" w14:textId="77777777" w:rsidR="004361CA" w:rsidRDefault="004361CA" w:rsidP="004361CA">
            <w:r>
              <w:t>In the text field labeled “Search:” enter “Start_Name” as text.</w:t>
            </w:r>
          </w:p>
          <w:p w14:paraId="594EC18F" w14:textId="77777777" w:rsidR="004361CA" w:rsidRDefault="004361CA" w:rsidP="004361CA"/>
          <w:p w14:paraId="661FFD1E" w14:textId="33F501B1" w:rsidR="004361CA" w:rsidRDefault="004361CA" w:rsidP="004361CA">
            <w:r>
              <w:t>Click on the button labeled “Find”</w:t>
            </w:r>
          </w:p>
        </w:tc>
        <w:tc>
          <w:tcPr>
            <w:tcW w:w="1499" w:type="dxa"/>
            <w:gridSpan w:val="3"/>
          </w:tcPr>
          <w:p w14:paraId="743E585D" w14:textId="77777777" w:rsidR="004361CA" w:rsidRDefault="004361CA" w:rsidP="004361CA"/>
          <w:p w14:paraId="16D0DA47" w14:textId="3C1BD2D8" w:rsidR="004361CA" w:rsidRDefault="004361CA" w:rsidP="004361CA">
            <w:r>
              <w:t>This will indicate to the system what word is being searched for.</w:t>
            </w:r>
          </w:p>
        </w:tc>
        <w:tc>
          <w:tcPr>
            <w:tcW w:w="2584" w:type="dxa"/>
          </w:tcPr>
          <w:p w14:paraId="40D20F26" w14:textId="77777777" w:rsidR="004361CA" w:rsidRDefault="004361CA" w:rsidP="004361CA"/>
          <w:p w14:paraId="559BF128" w14:textId="11529346" w:rsidR="004361CA" w:rsidRDefault="004361CA" w:rsidP="004361CA">
            <w:r>
              <w:t xml:space="preserve">The text field at the bottom of the window should display “Found </w:t>
            </w:r>
            <w:r w:rsidR="00652753">
              <w:t>at (X, X</w:t>
            </w:r>
            <w:r>
              <w:t>)”.</w:t>
            </w:r>
          </w:p>
          <w:p w14:paraId="5A7F68E4" w14:textId="77777777" w:rsidR="004361CA" w:rsidRDefault="004361CA" w:rsidP="004361CA"/>
          <w:p w14:paraId="64E7D91A" w14:textId="314ED9F2" w:rsidR="004361CA" w:rsidRDefault="004361CA" w:rsidP="004361CA">
            <w:r>
              <w:t>(</w:t>
            </w:r>
            <w:r w:rsidR="00652753">
              <w:t>X, X</w:t>
            </w:r>
            <w:r>
              <w:t>) will contain a number coordinate. An example is shown in figure 12 in the appendix. The number may vary.</w:t>
            </w:r>
          </w:p>
          <w:p w14:paraId="2D80B854" w14:textId="77777777" w:rsidR="004361CA" w:rsidRDefault="004361CA" w:rsidP="004361CA"/>
          <w:p w14:paraId="2D8DC987" w14:textId="3E2C27FC" w:rsidR="004361CA" w:rsidRDefault="004361CA" w:rsidP="004361CA">
            <w:r>
              <w:t>See Figure 12 in appendix</w:t>
            </w:r>
          </w:p>
        </w:tc>
        <w:tc>
          <w:tcPr>
            <w:tcW w:w="1633" w:type="dxa"/>
          </w:tcPr>
          <w:p w14:paraId="33791670" w14:textId="77777777" w:rsidR="004361CA" w:rsidRDefault="004361CA" w:rsidP="004361CA"/>
        </w:tc>
      </w:tr>
      <w:tr w:rsidR="004361CA" w14:paraId="38A5DB69" w14:textId="77777777" w:rsidTr="68742DBE">
        <w:trPr>
          <w:cantSplit/>
          <w:trHeight w:val="4130"/>
        </w:trPr>
        <w:tc>
          <w:tcPr>
            <w:tcW w:w="869" w:type="dxa"/>
          </w:tcPr>
          <w:p w14:paraId="054FB2AB" w14:textId="77777777" w:rsidR="004361CA" w:rsidRDefault="004361CA" w:rsidP="004361CA"/>
          <w:p w14:paraId="5D85F700" w14:textId="77777777" w:rsidR="004361CA" w:rsidRDefault="004361CA" w:rsidP="004361CA">
            <w:r>
              <w:t>8</w:t>
            </w:r>
          </w:p>
        </w:tc>
        <w:tc>
          <w:tcPr>
            <w:tcW w:w="2405" w:type="dxa"/>
          </w:tcPr>
          <w:p w14:paraId="7761B3A2" w14:textId="77777777" w:rsidR="004361CA" w:rsidRDefault="004361CA" w:rsidP="004361CA"/>
          <w:p w14:paraId="7A35389F" w14:textId="77777777" w:rsidR="004361CA" w:rsidRDefault="004361CA" w:rsidP="004361CA">
            <w:r>
              <w:t>In the text field labeled “Replace:” enter “Test_Change” as text.</w:t>
            </w:r>
          </w:p>
          <w:p w14:paraId="66CA25D1" w14:textId="77777777" w:rsidR="004361CA" w:rsidRDefault="004361CA" w:rsidP="004361CA"/>
          <w:p w14:paraId="7419BF14" w14:textId="11695FE6" w:rsidR="004361CA" w:rsidRDefault="004361CA" w:rsidP="004361CA">
            <w:r>
              <w:t>Click on the button labeled “ReplaceAll”</w:t>
            </w:r>
          </w:p>
          <w:p w14:paraId="1AC461A5" w14:textId="77777777" w:rsidR="004361CA" w:rsidRDefault="004361CA" w:rsidP="004361CA"/>
          <w:p w14:paraId="7AE2C8AF" w14:textId="77777777" w:rsidR="004361CA" w:rsidRDefault="004361CA" w:rsidP="004361CA"/>
        </w:tc>
        <w:tc>
          <w:tcPr>
            <w:tcW w:w="1499" w:type="dxa"/>
            <w:gridSpan w:val="3"/>
          </w:tcPr>
          <w:p w14:paraId="6939E84B" w14:textId="77777777" w:rsidR="004361CA" w:rsidRDefault="004361CA" w:rsidP="004361CA"/>
          <w:p w14:paraId="6D9175DC" w14:textId="77777777" w:rsidR="004361CA" w:rsidRDefault="004361CA" w:rsidP="004361CA">
            <w:r>
              <w:t>This will indicate the system what the instance of the found text should be replaced with.</w:t>
            </w:r>
          </w:p>
        </w:tc>
        <w:tc>
          <w:tcPr>
            <w:tcW w:w="2584" w:type="dxa"/>
          </w:tcPr>
          <w:p w14:paraId="0063795A" w14:textId="77777777" w:rsidR="004361CA" w:rsidRDefault="004361CA" w:rsidP="004361CA"/>
          <w:p w14:paraId="03333210" w14:textId="79F1D572" w:rsidR="004361CA" w:rsidRDefault="004361CA" w:rsidP="004361CA">
            <w:r>
              <w:t xml:space="preserve">The text field at the bottom of the window should display “Replaced 8 </w:t>
            </w:r>
            <w:r w:rsidR="004571A4">
              <w:t>occurrences</w:t>
            </w:r>
            <w:r>
              <w:t>.”</w:t>
            </w:r>
            <w:r w:rsidR="0040150E">
              <w:t xml:space="preserve"> As shown in figure 14 in appendix.</w:t>
            </w:r>
          </w:p>
          <w:p w14:paraId="5E14446A" w14:textId="77777777" w:rsidR="004361CA" w:rsidRDefault="004361CA" w:rsidP="004361CA"/>
          <w:p w14:paraId="6EEE6916" w14:textId="77777777" w:rsidR="00D56178" w:rsidRDefault="0284D2D9" w:rsidP="004361CA">
            <w:commentRangeStart w:id="92"/>
            <w:commentRangeStart w:id="93"/>
            <w:r>
              <w:t xml:space="preserve">On the window containing the database, </w:t>
            </w:r>
            <w:r w:rsidR="51B35EF1">
              <w:t>8 cells</w:t>
            </w:r>
            <w:r>
              <w:t xml:space="preserve"> under the “INDEX” column should display “Test_Change”.</w:t>
            </w:r>
            <w:commentRangeEnd w:id="92"/>
            <w:r w:rsidR="004361CA">
              <w:rPr>
                <w:rStyle w:val="CommentReference"/>
              </w:rPr>
              <w:commentReference w:id="92"/>
            </w:r>
            <w:r w:rsidR="51B35EF1">
              <w:t xml:space="preserve"> As shown in figure 15 in appendix</w:t>
            </w:r>
          </w:p>
          <w:p w14:paraId="4BF81FC6" w14:textId="77777777" w:rsidR="00D56178" w:rsidRDefault="00D56178" w:rsidP="004361CA"/>
          <w:p w14:paraId="4A916BFD" w14:textId="78293625" w:rsidR="004361CA" w:rsidRDefault="51B35EF1" w:rsidP="004361CA">
            <w:r>
              <w:t>See Figure 14 and 15 in appendix</w:t>
            </w:r>
            <w:commentRangeEnd w:id="93"/>
            <w:r w:rsidR="00D56178">
              <w:rPr>
                <w:rStyle w:val="CommentReference"/>
              </w:rPr>
              <w:commentReference w:id="93"/>
            </w:r>
          </w:p>
        </w:tc>
        <w:tc>
          <w:tcPr>
            <w:tcW w:w="1633" w:type="dxa"/>
          </w:tcPr>
          <w:p w14:paraId="47E8AC7D" w14:textId="77777777" w:rsidR="004361CA" w:rsidRDefault="004361CA" w:rsidP="004361CA"/>
          <w:p w14:paraId="442E209C" w14:textId="77777777" w:rsidR="004361CA" w:rsidRDefault="004361CA" w:rsidP="004361CA">
            <w:r>
              <w:t>Failure to see the change described will result in a test failure.</w:t>
            </w:r>
          </w:p>
        </w:tc>
      </w:tr>
      <w:tr w:rsidR="004361CA" w14:paraId="0469CB6C" w14:textId="77777777" w:rsidTr="68742DBE">
        <w:trPr>
          <w:trHeight w:val="1250"/>
        </w:trPr>
        <w:tc>
          <w:tcPr>
            <w:tcW w:w="8990" w:type="dxa"/>
            <w:gridSpan w:val="7"/>
            <w:tcBorders>
              <w:bottom w:val="single" w:sz="4" w:space="0" w:color="auto"/>
            </w:tcBorders>
          </w:tcPr>
          <w:p w14:paraId="4DDF23B6" w14:textId="77777777" w:rsidR="004361CA" w:rsidRDefault="004361CA" w:rsidP="004361CA">
            <w:r>
              <w:lastRenderedPageBreak/>
              <w:t>Concluding Remarks:</w:t>
            </w:r>
          </w:p>
        </w:tc>
      </w:tr>
      <w:tr w:rsidR="004361CA" w14:paraId="2497D0E5" w14:textId="77777777" w:rsidTr="68742DBE">
        <w:trPr>
          <w:trHeight w:val="890"/>
        </w:trPr>
        <w:tc>
          <w:tcPr>
            <w:tcW w:w="4354" w:type="dxa"/>
            <w:gridSpan w:val="3"/>
          </w:tcPr>
          <w:p w14:paraId="69AD9A97" w14:textId="77777777" w:rsidR="004361CA" w:rsidRPr="00BF7869" w:rsidRDefault="004361CA" w:rsidP="004361CA">
            <w:pPr>
              <w:rPr>
                <w:lang w:val="es-MX"/>
              </w:rPr>
            </w:pPr>
            <w:r w:rsidRPr="00BF7869">
              <w:rPr>
                <w:lang w:val="es-MX"/>
              </w:rPr>
              <w:t xml:space="preserve">Testing Team: </w:t>
            </w:r>
          </w:p>
          <w:p w14:paraId="44108113" w14:textId="0212CE6C" w:rsidR="004361CA" w:rsidRPr="00BF7869" w:rsidRDefault="004361CA" w:rsidP="004361CA">
            <w:pPr>
              <w:rPr>
                <w:lang w:val="es-MX"/>
              </w:rPr>
            </w:pPr>
          </w:p>
        </w:tc>
        <w:tc>
          <w:tcPr>
            <w:tcW w:w="4636" w:type="dxa"/>
            <w:gridSpan w:val="4"/>
          </w:tcPr>
          <w:p w14:paraId="48349729" w14:textId="77777777" w:rsidR="004361CA" w:rsidRDefault="004361CA" w:rsidP="004361CA">
            <w:r>
              <w:t>Date Completed:</w:t>
            </w:r>
          </w:p>
        </w:tc>
      </w:tr>
    </w:tbl>
    <w:p w14:paraId="380F0BCD" w14:textId="7A69A834" w:rsidR="00A82966" w:rsidRDefault="00A82966" w:rsidP="00A82966"/>
    <w:p w14:paraId="4266DDE2" w14:textId="7F5AFED7" w:rsidR="00A82966" w:rsidRDefault="00A82966" w:rsidP="00A82966"/>
    <w:p w14:paraId="60EF72D8" w14:textId="6874038B" w:rsidR="00A82966" w:rsidRPr="00A82966" w:rsidRDefault="00A82966" w:rsidP="00A82966">
      <w:pPr>
        <w:jc w:val="center"/>
      </w:pPr>
    </w:p>
    <w:p w14:paraId="3778D936" w14:textId="68E99122" w:rsidR="4EBFEE9F" w:rsidRDefault="4EBFEE9F" w:rsidP="4EBFEE9F">
      <w:pPr>
        <w:jc w:val="center"/>
      </w:pPr>
    </w:p>
    <w:p w14:paraId="4818BBCA" w14:textId="0BEC8972" w:rsidR="589A4EDC" w:rsidRDefault="589A4EDC" w:rsidP="4EBFEE9F">
      <w:pPr>
        <w:jc w:val="center"/>
      </w:pPr>
    </w:p>
    <w:p w14:paraId="3107FD85" w14:textId="1A95A312" w:rsidR="00DB23D6" w:rsidRDefault="00DB23D6" w:rsidP="00DB23D6"/>
    <w:p w14:paraId="799DB583" w14:textId="3DBE22B4" w:rsidR="00DB23D6" w:rsidRDefault="00DB23D6" w:rsidP="00DB23D6">
      <w:pPr>
        <w:pStyle w:val="Heading1"/>
      </w:pPr>
      <w:bookmarkStart w:id="94" w:name="_Toc38491920"/>
      <w:r>
        <w:lastRenderedPageBreak/>
        <w:t>Appendix</w:t>
      </w:r>
      <w:bookmarkEnd w:id="94"/>
    </w:p>
    <w:p w14:paraId="42462BF5" w14:textId="38F94B4D" w:rsidR="00DB23D6" w:rsidRPr="00DB23D6" w:rsidRDefault="00DB23D6" w:rsidP="00DB23D6">
      <w:pPr>
        <w:rPr>
          <w:bCs/>
          <w:kern w:val="28"/>
        </w:rPr>
      </w:pPr>
      <w:r>
        <w:rPr>
          <w:bCs/>
          <w:kern w:val="28"/>
        </w:rPr>
        <w:t xml:space="preserve">The following appendix contain figures corresponding to test cases </w:t>
      </w:r>
      <w:r w:rsidR="008F4A1F">
        <w:rPr>
          <w:bCs/>
          <w:kern w:val="28"/>
        </w:rPr>
        <w:t xml:space="preserve">that will aid the tester in having a visual reference </w:t>
      </w:r>
      <w:r w:rsidR="002F0FE5">
        <w:rPr>
          <w:bCs/>
          <w:kern w:val="28"/>
        </w:rPr>
        <w:t>for the expected results in key areas.</w:t>
      </w:r>
    </w:p>
    <w:p w14:paraId="41AA970F" w14:textId="345BFDE2" w:rsidR="00DB23D6" w:rsidRDefault="00DB23D6" w:rsidP="00DB23D6"/>
    <w:p w14:paraId="4827995F" w14:textId="0D483676" w:rsidR="005A3974" w:rsidRPr="005A3974" w:rsidRDefault="005A3974" w:rsidP="005A3974">
      <w:pPr>
        <w:pStyle w:val="Heading2"/>
      </w:pPr>
      <w:bookmarkStart w:id="95" w:name="_Toc38491921"/>
      <w:r>
        <w:t>Figure 1</w:t>
      </w:r>
      <w:bookmarkEnd w:id="95"/>
    </w:p>
    <w:p w14:paraId="7F628016" w14:textId="77777777" w:rsidR="005A3974" w:rsidRDefault="005A3974" w:rsidP="00DB23D6">
      <w:r>
        <w:rPr>
          <w:noProof/>
        </w:rPr>
        <w:drawing>
          <wp:inline distT="0" distB="0" distL="0" distR="0" wp14:anchorId="43CBE473" wp14:editId="7A5993CD">
            <wp:extent cx="3124200" cy="1428750"/>
            <wp:effectExtent l="0" t="0" r="0" b="0"/>
            <wp:docPr id="2059772984"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33">
                      <a:extLst>
                        <a:ext uri="{28A0092B-C50C-407E-A947-70E740481C1C}">
                          <a14:useLocalDpi xmlns:a14="http://schemas.microsoft.com/office/drawing/2010/main" val="0"/>
                        </a:ext>
                      </a:extLst>
                    </a:blip>
                    <a:stretch>
                      <a:fillRect/>
                    </a:stretch>
                  </pic:blipFill>
                  <pic:spPr>
                    <a:xfrm>
                      <a:off x="0" y="0"/>
                      <a:ext cx="3124200" cy="1428750"/>
                    </a:xfrm>
                    <a:prstGeom prst="rect">
                      <a:avLst/>
                    </a:prstGeom>
                  </pic:spPr>
                </pic:pic>
              </a:graphicData>
            </a:graphic>
          </wp:inline>
        </w:drawing>
      </w:r>
    </w:p>
    <w:p w14:paraId="1663BFD4" w14:textId="77777777" w:rsidR="005A3974" w:rsidRDefault="005A3974" w:rsidP="00DB23D6"/>
    <w:p w14:paraId="51847EBE" w14:textId="77777777" w:rsidR="005A3974" w:rsidRDefault="005A3974" w:rsidP="00DB23D6"/>
    <w:p w14:paraId="7056CD3F" w14:textId="79A228DF" w:rsidR="005A3974" w:rsidRDefault="005A3974" w:rsidP="005A3974">
      <w:pPr>
        <w:pStyle w:val="Heading2"/>
      </w:pPr>
      <w:bookmarkStart w:id="96" w:name="_Toc38491922"/>
      <w:r>
        <w:t>Figure 2</w:t>
      </w:r>
      <w:bookmarkEnd w:id="96"/>
    </w:p>
    <w:p w14:paraId="7517C7FD" w14:textId="77777777" w:rsidR="00725C52" w:rsidRDefault="005A3974" w:rsidP="00DB23D6">
      <w:r>
        <w:rPr>
          <w:noProof/>
        </w:rPr>
        <w:drawing>
          <wp:inline distT="0" distB="0" distL="0" distR="0" wp14:anchorId="476842CF" wp14:editId="3CCCF7C8">
            <wp:extent cx="4562475" cy="2009775"/>
            <wp:effectExtent l="0" t="0" r="9525" b="9525"/>
            <wp:docPr id="1163771499"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34">
                      <a:extLst>
                        <a:ext uri="{28A0092B-C50C-407E-A947-70E740481C1C}">
                          <a14:useLocalDpi xmlns:a14="http://schemas.microsoft.com/office/drawing/2010/main" val="0"/>
                        </a:ext>
                      </a:extLst>
                    </a:blip>
                    <a:stretch>
                      <a:fillRect/>
                    </a:stretch>
                  </pic:blipFill>
                  <pic:spPr>
                    <a:xfrm>
                      <a:off x="0" y="0"/>
                      <a:ext cx="4562475" cy="2009775"/>
                    </a:xfrm>
                    <a:prstGeom prst="rect">
                      <a:avLst/>
                    </a:prstGeom>
                  </pic:spPr>
                </pic:pic>
              </a:graphicData>
            </a:graphic>
          </wp:inline>
        </w:drawing>
      </w:r>
    </w:p>
    <w:p w14:paraId="7E89D1D1" w14:textId="0843461A" w:rsidR="00725C52" w:rsidRDefault="00725C52" w:rsidP="00DB23D6"/>
    <w:p w14:paraId="17E4FAA3" w14:textId="466FF29E" w:rsidR="00725C52" w:rsidRDefault="00725C52" w:rsidP="00DB23D6"/>
    <w:p w14:paraId="4FBB621A" w14:textId="62AF5CF4" w:rsidR="00725C52" w:rsidRDefault="00725C52" w:rsidP="00DB23D6"/>
    <w:p w14:paraId="7C8DF0DA" w14:textId="6C5DD0D5" w:rsidR="00725C52" w:rsidRDefault="00725C52" w:rsidP="00DB23D6"/>
    <w:p w14:paraId="66215C1C" w14:textId="28D78B32" w:rsidR="00725C52" w:rsidRDefault="00725C52" w:rsidP="00DB23D6"/>
    <w:p w14:paraId="7003BBA7" w14:textId="5A42E23D" w:rsidR="00725C52" w:rsidRDefault="00725C52" w:rsidP="00DB23D6"/>
    <w:p w14:paraId="52EE1FA4" w14:textId="1440BC7C" w:rsidR="00725C52" w:rsidRDefault="00725C52" w:rsidP="00DB23D6"/>
    <w:p w14:paraId="128B95B9" w14:textId="0FFBA849" w:rsidR="00725C52" w:rsidRDefault="00725C52" w:rsidP="00DB23D6"/>
    <w:p w14:paraId="4473B656" w14:textId="2626D577" w:rsidR="00725C52" w:rsidRDefault="00725C52" w:rsidP="00DB23D6"/>
    <w:p w14:paraId="3AD7F000" w14:textId="091F0B91" w:rsidR="00725C52" w:rsidRDefault="00725C52" w:rsidP="00DB23D6"/>
    <w:p w14:paraId="070B6BCE" w14:textId="5C33852B" w:rsidR="00725C52" w:rsidRDefault="00725C52" w:rsidP="00DB23D6"/>
    <w:p w14:paraId="3F889977" w14:textId="767431B6" w:rsidR="00725C52" w:rsidRDefault="00725C52" w:rsidP="00DB23D6"/>
    <w:p w14:paraId="62A3F7E5" w14:textId="4769F1DE" w:rsidR="00725C52" w:rsidRDefault="00725C52" w:rsidP="00DB23D6"/>
    <w:p w14:paraId="4670BE25" w14:textId="6E3B6BE1" w:rsidR="00725C52" w:rsidRDefault="00725C52" w:rsidP="00DB23D6"/>
    <w:p w14:paraId="78A679CA" w14:textId="259B3FAF" w:rsidR="00725C52" w:rsidRDefault="00725C52" w:rsidP="00DB23D6"/>
    <w:p w14:paraId="4FE6D572" w14:textId="65974B15" w:rsidR="00725C52" w:rsidRDefault="00725C52" w:rsidP="00DB23D6"/>
    <w:p w14:paraId="78284835" w14:textId="3C670274" w:rsidR="00725C52" w:rsidRDefault="00725C52" w:rsidP="00DB23D6"/>
    <w:p w14:paraId="56D5F6E1" w14:textId="696CEE4D" w:rsidR="00725C52" w:rsidRDefault="00725C52" w:rsidP="00DB23D6"/>
    <w:p w14:paraId="12FEF4A4" w14:textId="59FBE3EF" w:rsidR="00725C52" w:rsidRDefault="00725C52" w:rsidP="00DB23D6"/>
    <w:p w14:paraId="2F64360C" w14:textId="022AE91C" w:rsidR="00725C52" w:rsidRDefault="00725C52" w:rsidP="00725C52">
      <w:pPr>
        <w:pStyle w:val="Heading2"/>
      </w:pPr>
      <w:bookmarkStart w:id="97" w:name="_Toc38491923"/>
      <w:r>
        <w:lastRenderedPageBreak/>
        <w:t>Figure 3</w:t>
      </w:r>
      <w:bookmarkEnd w:id="97"/>
    </w:p>
    <w:p w14:paraId="59307A01" w14:textId="77777777" w:rsidR="00725C52" w:rsidRDefault="005A3974" w:rsidP="00DB23D6">
      <w:r>
        <w:rPr>
          <w:noProof/>
        </w:rPr>
        <w:drawing>
          <wp:inline distT="0" distB="0" distL="0" distR="0" wp14:anchorId="71A1E926" wp14:editId="40DBD64F">
            <wp:extent cx="4591052" cy="2314575"/>
            <wp:effectExtent l="0" t="0" r="0" b="9525"/>
            <wp:docPr id="390501625"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35">
                      <a:extLst>
                        <a:ext uri="{28A0092B-C50C-407E-A947-70E740481C1C}">
                          <a14:useLocalDpi xmlns:a14="http://schemas.microsoft.com/office/drawing/2010/main" val="0"/>
                        </a:ext>
                      </a:extLst>
                    </a:blip>
                    <a:stretch>
                      <a:fillRect/>
                    </a:stretch>
                  </pic:blipFill>
                  <pic:spPr>
                    <a:xfrm>
                      <a:off x="0" y="0"/>
                      <a:ext cx="4591052" cy="2314575"/>
                    </a:xfrm>
                    <a:prstGeom prst="rect">
                      <a:avLst/>
                    </a:prstGeom>
                  </pic:spPr>
                </pic:pic>
              </a:graphicData>
            </a:graphic>
          </wp:inline>
        </w:drawing>
      </w:r>
    </w:p>
    <w:p w14:paraId="341D647F" w14:textId="77777777" w:rsidR="00725C52" w:rsidRDefault="00725C52" w:rsidP="00DB23D6"/>
    <w:p w14:paraId="66E179DC" w14:textId="66B2A418" w:rsidR="00725C52" w:rsidRDefault="00725C52" w:rsidP="00725C52">
      <w:pPr>
        <w:pStyle w:val="Heading2"/>
      </w:pPr>
      <w:bookmarkStart w:id="98" w:name="_Toc38491924"/>
      <w:r>
        <w:t>Figure 4</w:t>
      </w:r>
      <w:bookmarkEnd w:id="98"/>
    </w:p>
    <w:p w14:paraId="4D236DA6" w14:textId="77777777" w:rsidR="00725C52" w:rsidRDefault="00725C52" w:rsidP="00DB23D6"/>
    <w:p w14:paraId="4286ABD0" w14:textId="77777777" w:rsidR="00725C52" w:rsidRDefault="005A3974" w:rsidP="00DB23D6">
      <w:r>
        <w:rPr>
          <w:noProof/>
        </w:rPr>
        <w:drawing>
          <wp:inline distT="0" distB="0" distL="0" distR="0" wp14:anchorId="5E522972" wp14:editId="448F7546">
            <wp:extent cx="3171825" cy="1352550"/>
            <wp:effectExtent l="0" t="0" r="9525" b="0"/>
            <wp:docPr id="1860837319"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36">
                      <a:extLst>
                        <a:ext uri="{28A0092B-C50C-407E-A947-70E740481C1C}">
                          <a14:useLocalDpi xmlns:a14="http://schemas.microsoft.com/office/drawing/2010/main" val="0"/>
                        </a:ext>
                      </a:extLst>
                    </a:blip>
                    <a:stretch>
                      <a:fillRect/>
                    </a:stretch>
                  </pic:blipFill>
                  <pic:spPr>
                    <a:xfrm>
                      <a:off x="0" y="0"/>
                      <a:ext cx="3171825" cy="1352550"/>
                    </a:xfrm>
                    <a:prstGeom prst="rect">
                      <a:avLst/>
                    </a:prstGeom>
                  </pic:spPr>
                </pic:pic>
              </a:graphicData>
            </a:graphic>
          </wp:inline>
        </w:drawing>
      </w:r>
    </w:p>
    <w:p w14:paraId="3CDC773B" w14:textId="77777777" w:rsidR="00725C52" w:rsidRDefault="00725C52" w:rsidP="00DB23D6"/>
    <w:p w14:paraId="0232B416" w14:textId="49BF59BE" w:rsidR="00725C52" w:rsidRDefault="00725C52" w:rsidP="00725C52">
      <w:pPr>
        <w:pStyle w:val="Heading2"/>
      </w:pPr>
      <w:bookmarkStart w:id="99" w:name="_Toc38491925"/>
      <w:r>
        <w:t>Figure 5</w:t>
      </w:r>
      <w:bookmarkEnd w:id="99"/>
    </w:p>
    <w:p w14:paraId="43B84D10" w14:textId="77777777" w:rsidR="00725C52" w:rsidRDefault="00725C52" w:rsidP="00DB23D6"/>
    <w:p w14:paraId="2F69BE2F" w14:textId="77777777" w:rsidR="00725C52" w:rsidRDefault="005A3974" w:rsidP="00DB23D6">
      <w:r>
        <w:rPr>
          <w:noProof/>
        </w:rPr>
        <w:drawing>
          <wp:inline distT="0" distB="0" distL="0" distR="0" wp14:anchorId="600D1609" wp14:editId="58684278">
            <wp:extent cx="3219450" cy="1438275"/>
            <wp:effectExtent l="0" t="0" r="0" b="9525"/>
            <wp:docPr id="387087842"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7">
                      <a:extLst>
                        <a:ext uri="{28A0092B-C50C-407E-A947-70E740481C1C}">
                          <a14:useLocalDpi xmlns:a14="http://schemas.microsoft.com/office/drawing/2010/main" val="0"/>
                        </a:ext>
                      </a:extLst>
                    </a:blip>
                    <a:stretch>
                      <a:fillRect/>
                    </a:stretch>
                  </pic:blipFill>
                  <pic:spPr>
                    <a:xfrm>
                      <a:off x="0" y="0"/>
                      <a:ext cx="3219450" cy="1438275"/>
                    </a:xfrm>
                    <a:prstGeom prst="rect">
                      <a:avLst/>
                    </a:prstGeom>
                  </pic:spPr>
                </pic:pic>
              </a:graphicData>
            </a:graphic>
          </wp:inline>
        </w:drawing>
      </w:r>
    </w:p>
    <w:p w14:paraId="6E9FD1F1" w14:textId="77777777" w:rsidR="00725C52" w:rsidRDefault="00725C52" w:rsidP="00DB23D6"/>
    <w:p w14:paraId="0BB5FB48" w14:textId="77777777" w:rsidR="00725C52" w:rsidRDefault="00725C52" w:rsidP="00DB23D6"/>
    <w:p w14:paraId="4CD6D726" w14:textId="610744BE" w:rsidR="00CA78FF" w:rsidRDefault="00CA78FF" w:rsidP="00DB23D6"/>
    <w:p w14:paraId="6EE512B3" w14:textId="650B4986" w:rsidR="00CA78FF" w:rsidRDefault="00CA78FF" w:rsidP="00DB23D6"/>
    <w:p w14:paraId="7D10741D" w14:textId="7B4385F3" w:rsidR="00CA78FF" w:rsidRDefault="00CA78FF" w:rsidP="00DB23D6"/>
    <w:p w14:paraId="6876C093" w14:textId="2EC6A6A3" w:rsidR="00CA78FF" w:rsidRDefault="00CA78FF" w:rsidP="00DB23D6"/>
    <w:p w14:paraId="15F38FE3" w14:textId="3BE3B4AF" w:rsidR="00CA78FF" w:rsidRDefault="00CA78FF" w:rsidP="00DB23D6"/>
    <w:p w14:paraId="29976069" w14:textId="2F5A76E2" w:rsidR="00CA78FF" w:rsidRDefault="00CA78FF" w:rsidP="00DB23D6"/>
    <w:p w14:paraId="3C8F94AB" w14:textId="6B47326B" w:rsidR="00CA78FF" w:rsidRDefault="00CA78FF" w:rsidP="00DB23D6"/>
    <w:p w14:paraId="25662BF5" w14:textId="5BB11DDC" w:rsidR="00CA78FF" w:rsidRDefault="00CA78FF" w:rsidP="00DB23D6"/>
    <w:p w14:paraId="34D3622E" w14:textId="12433F0D" w:rsidR="00CA78FF" w:rsidRDefault="00CA78FF" w:rsidP="00CA78FF">
      <w:pPr>
        <w:pStyle w:val="Heading2"/>
      </w:pPr>
      <w:bookmarkStart w:id="100" w:name="_Toc38491926"/>
      <w:r>
        <w:lastRenderedPageBreak/>
        <w:t>Figure 6</w:t>
      </w:r>
      <w:bookmarkEnd w:id="100"/>
    </w:p>
    <w:p w14:paraId="181E096E" w14:textId="77777777" w:rsidR="00CA78FF" w:rsidRDefault="005A3974" w:rsidP="00DB23D6">
      <w:r>
        <w:rPr>
          <w:noProof/>
        </w:rPr>
        <w:drawing>
          <wp:inline distT="0" distB="0" distL="0" distR="0" wp14:anchorId="41D90482" wp14:editId="58D4296A">
            <wp:extent cx="3181350" cy="1428750"/>
            <wp:effectExtent l="0" t="0" r="0" b="0"/>
            <wp:docPr id="314993494"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38">
                      <a:extLst>
                        <a:ext uri="{28A0092B-C50C-407E-A947-70E740481C1C}">
                          <a14:useLocalDpi xmlns:a14="http://schemas.microsoft.com/office/drawing/2010/main" val="0"/>
                        </a:ext>
                      </a:extLst>
                    </a:blip>
                    <a:stretch>
                      <a:fillRect/>
                    </a:stretch>
                  </pic:blipFill>
                  <pic:spPr>
                    <a:xfrm>
                      <a:off x="0" y="0"/>
                      <a:ext cx="3181350" cy="1428750"/>
                    </a:xfrm>
                    <a:prstGeom prst="rect">
                      <a:avLst/>
                    </a:prstGeom>
                  </pic:spPr>
                </pic:pic>
              </a:graphicData>
            </a:graphic>
          </wp:inline>
        </w:drawing>
      </w:r>
    </w:p>
    <w:p w14:paraId="1BCC4B4B" w14:textId="77777777" w:rsidR="00CA78FF" w:rsidRDefault="00CA78FF" w:rsidP="00DB23D6"/>
    <w:p w14:paraId="2073AD83" w14:textId="272360EC" w:rsidR="00CA78FF" w:rsidRDefault="00CA78FF" w:rsidP="00CA78FF">
      <w:pPr>
        <w:pStyle w:val="Heading2"/>
      </w:pPr>
      <w:bookmarkStart w:id="101" w:name="_Toc38491927"/>
      <w:r>
        <w:t>Figure 7</w:t>
      </w:r>
      <w:bookmarkEnd w:id="101"/>
    </w:p>
    <w:p w14:paraId="3BA3DE0C" w14:textId="77777777" w:rsidR="00CA78FF" w:rsidRDefault="00CA78FF" w:rsidP="00DB23D6"/>
    <w:p w14:paraId="18470451" w14:textId="77777777" w:rsidR="00CA78FF" w:rsidRDefault="005A3974" w:rsidP="00DB23D6">
      <w:r>
        <w:rPr>
          <w:noProof/>
        </w:rPr>
        <w:drawing>
          <wp:inline distT="0" distB="0" distL="0" distR="0" wp14:anchorId="3499F957" wp14:editId="764A4E4F">
            <wp:extent cx="3171825" cy="1381125"/>
            <wp:effectExtent l="0" t="0" r="9525" b="9525"/>
            <wp:docPr id="833396232"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39">
                      <a:extLst>
                        <a:ext uri="{28A0092B-C50C-407E-A947-70E740481C1C}">
                          <a14:useLocalDpi xmlns:a14="http://schemas.microsoft.com/office/drawing/2010/main" val="0"/>
                        </a:ext>
                      </a:extLst>
                    </a:blip>
                    <a:stretch>
                      <a:fillRect/>
                    </a:stretch>
                  </pic:blipFill>
                  <pic:spPr>
                    <a:xfrm>
                      <a:off x="0" y="0"/>
                      <a:ext cx="3171825" cy="1381125"/>
                    </a:xfrm>
                    <a:prstGeom prst="rect">
                      <a:avLst/>
                    </a:prstGeom>
                  </pic:spPr>
                </pic:pic>
              </a:graphicData>
            </a:graphic>
          </wp:inline>
        </w:drawing>
      </w:r>
    </w:p>
    <w:p w14:paraId="1D02ADD8" w14:textId="77777777" w:rsidR="00CA78FF" w:rsidRDefault="00CA78FF" w:rsidP="00DB23D6"/>
    <w:p w14:paraId="7E311FDC" w14:textId="77777777" w:rsidR="00CA78FF" w:rsidRDefault="00CA78FF" w:rsidP="00DB23D6"/>
    <w:p w14:paraId="463FD56D" w14:textId="5D5EBBF3" w:rsidR="00CA78FF" w:rsidRDefault="00CA78FF" w:rsidP="00CA78FF">
      <w:pPr>
        <w:pStyle w:val="Heading2"/>
      </w:pPr>
      <w:bookmarkStart w:id="102" w:name="_Toc38491928"/>
      <w:r>
        <w:t>Figure 8</w:t>
      </w:r>
      <w:bookmarkEnd w:id="102"/>
    </w:p>
    <w:p w14:paraId="1580DDE5" w14:textId="77777777" w:rsidR="00CA78FF" w:rsidRDefault="005A3974" w:rsidP="00DB23D6">
      <w:r>
        <w:rPr>
          <w:noProof/>
        </w:rPr>
        <w:drawing>
          <wp:inline distT="0" distB="0" distL="0" distR="0" wp14:anchorId="350E80E0" wp14:editId="20797A1C">
            <wp:extent cx="3152775" cy="1419225"/>
            <wp:effectExtent l="0" t="0" r="9525" b="9525"/>
            <wp:docPr id="707589975"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40">
                      <a:extLst>
                        <a:ext uri="{28A0092B-C50C-407E-A947-70E740481C1C}">
                          <a14:useLocalDpi xmlns:a14="http://schemas.microsoft.com/office/drawing/2010/main" val="0"/>
                        </a:ext>
                      </a:extLst>
                    </a:blip>
                    <a:stretch>
                      <a:fillRect/>
                    </a:stretch>
                  </pic:blipFill>
                  <pic:spPr>
                    <a:xfrm>
                      <a:off x="0" y="0"/>
                      <a:ext cx="3152775" cy="1419225"/>
                    </a:xfrm>
                    <a:prstGeom prst="rect">
                      <a:avLst/>
                    </a:prstGeom>
                  </pic:spPr>
                </pic:pic>
              </a:graphicData>
            </a:graphic>
          </wp:inline>
        </w:drawing>
      </w:r>
    </w:p>
    <w:p w14:paraId="5E9C659E" w14:textId="77777777" w:rsidR="00CA78FF" w:rsidRDefault="00CA78FF" w:rsidP="00DB23D6"/>
    <w:p w14:paraId="01BAE00E" w14:textId="79322B0F" w:rsidR="00CA78FF" w:rsidRDefault="00CA78FF" w:rsidP="00DB23D6"/>
    <w:p w14:paraId="14AAE494" w14:textId="7B0FAB33" w:rsidR="00CA78FF" w:rsidRDefault="00CA78FF" w:rsidP="00DB23D6"/>
    <w:p w14:paraId="2327AE87" w14:textId="445F3334" w:rsidR="00CA78FF" w:rsidRDefault="00CA78FF" w:rsidP="00DB23D6"/>
    <w:p w14:paraId="133C3AA5" w14:textId="08A27CE0" w:rsidR="00CA78FF" w:rsidRDefault="00CA78FF" w:rsidP="00DB23D6"/>
    <w:p w14:paraId="5C9D41F0" w14:textId="17F7869B" w:rsidR="00CA78FF" w:rsidRDefault="00CA78FF" w:rsidP="00DB23D6"/>
    <w:p w14:paraId="0DF3A9CD" w14:textId="57C5C782" w:rsidR="00CA78FF" w:rsidRDefault="00CA78FF" w:rsidP="00DB23D6"/>
    <w:p w14:paraId="59839C3E" w14:textId="290DE472" w:rsidR="00CA78FF" w:rsidRDefault="00CA78FF" w:rsidP="00DB23D6"/>
    <w:p w14:paraId="1501AECD" w14:textId="7C9BA996" w:rsidR="00CA78FF" w:rsidRDefault="00CA78FF" w:rsidP="00DB23D6"/>
    <w:p w14:paraId="7AC5EBC1" w14:textId="15F24C84" w:rsidR="00CA78FF" w:rsidRDefault="00CA78FF" w:rsidP="00DB23D6"/>
    <w:p w14:paraId="0B6E321B" w14:textId="1D84FA98" w:rsidR="00CA78FF" w:rsidRDefault="00CA78FF" w:rsidP="00DB23D6"/>
    <w:p w14:paraId="118E6952" w14:textId="1F6B28F0" w:rsidR="00CA78FF" w:rsidRDefault="00CA78FF" w:rsidP="00DB23D6"/>
    <w:p w14:paraId="6D0E30DD" w14:textId="54757888" w:rsidR="00CA78FF" w:rsidRDefault="00CA78FF" w:rsidP="00DB23D6"/>
    <w:p w14:paraId="399DE920" w14:textId="7A0543CB" w:rsidR="00CA78FF" w:rsidRDefault="00CA78FF" w:rsidP="00DB23D6"/>
    <w:p w14:paraId="3706B46A" w14:textId="17440F1E" w:rsidR="00CA78FF" w:rsidRDefault="00CA78FF" w:rsidP="00DB23D6"/>
    <w:p w14:paraId="2904A5C0" w14:textId="325784E7" w:rsidR="00CA78FF" w:rsidRDefault="00CA78FF" w:rsidP="00DB23D6"/>
    <w:p w14:paraId="629256B3" w14:textId="2C48F3BE" w:rsidR="00CA78FF" w:rsidRDefault="00CA78FF" w:rsidP="00CA78FF">
      <w:pPr>
        <w:pStyle w:val="Heading2"/>
      </w:pPr>
      <w:bookmarkStart w:id="103" w:name="_Toc38491929"/>
      <w:r>
        <w:lastRenderedPageBreak/>
        <w:t>Figure 9</w:t>
      </w:r>
      <w:bookmarkEnd w:id="103"/>
    </w:p>
    <w:p w14:paraId="08A8C95C" w14:textId="77777777" w:rsidR="00CA78FF" w:rsidRDefault="005A3974" w:rsidP="00DB23D6">
      <w:r>
        <w:rPr>
          <w:noProof/>
        </w:rPr>
        <w:drawing>
          <wp:inline distT="0" distB="0" distL="0" distR="0" wp14:anchorId="41B60380" wp14:editId="022A23D4">
            <wp:extent cx="3171825" cy="1428750"/>
            <wp:effectExtent l="0" t="0" r="9525" b="0"/>
            <wp:docPr id="1329360942"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41">
                      <a:extLst>
                        <a:ext uri="{28A0092B-C50C-407E-A947-70E740481C1C}">
                          <a14:useLocalDpi xmlns:a14="http://schemas.microsoft.com/office/drawing/2010/main" val="0"/>
                        </a:ext>
                      </a:extLst>
                    </a:blip>
                    <a:stretch>
                      <a:fillRect/>
                    </a:stretch>
                  </pic:blipFill>
                  <pic:spPr>
                    <a:xfrm>
                      <a:off x="0" y="0"/>
                      <a:ext cx="3171825" cy="1428750"/>
                    </a:xfrm>
                    <a:prstGeom prst="rect">
                      <a:avLst/>
                    </a:prstGeom>
                  </pic:spPr>
                </pic:pic>
              </a:graphicData>
            </a:graphic>
          </wp:inline>
        </w:drawing>
      </w:r>
    </w:p>
    <w:p w14:paraId="40103E06" w14:textId="77777777" w:rsidR="00CA78FF" w:rsidRDefault="00CA78FF" w:rsidP="00DB23D6"/>
    <w:p w14:paraId="04A8CFCA" w14:textId="6A3DE023" w:rsidR="00CA78FF" w:rsidRDefault="00AD50AA" w:rsidP="00AD50AA">
      <w:pPr>
        <w:pStyle w:val="Heading2"/>
      </w:pPr>
      <w:bookmarkStart w:id="104" w:name="_Toc38491930"/>
      <w:r>
        <w:t>Figure 10</w:t>
      </w:r>
      <w:bookmarkEnd w:id="104"/>
    </w:p>
    <w:p w14:paraId="5C8F6AD9" w14:textId="77777777" w:rsidR="00AD50AA" w:rsidRDefault="005A3974" w:rsidP="00DB23D6">
      <w:r>
        <w:rPr>
          <w:noProof/>
        </w:rPr>
        <w:drawing>
          <wp:inline distT="0" distB="0" distL="0" distR="0" wp14:anchorId="6E9A8167" wp14:editId="52072389">
            <wp:extent cx="3200400" cy="1362075"/>
            <wp:effectExtent l="0" t="0" r="0" b="9525"/>
            <wp:docPr id="536351392"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42">
                      <a:extLst>
                        <a:ext uri="{28A0092B-C50C-407E-A947-70E740481C1C}">
                          <a14:useLocalDpi xmlns:a14="http://schemas.microsoft.com/office/drawing/2010/main" val="0"/>
                        </a:ext>
                      </a:extLst>
                    </a:blip>
                    <a:stretch>
                      <a:fillRect/>
                    </a:stretch>
                  </pic:blipFill>
                  <pic:spPr>
                    <a:xfrm>
                      <a:off x="0" y="0"/>
                      <a:ext cx="3200400" cy="1362075"/>
                    </a:xfrm>
                    <a:prstGeom prst="rect">
                      <a:avLst/>
                    </a:prstGeom>
                  </pic:spPr>
                </pic:pic>
              </a:graphicData>
            </a:graphic>
          </wp:inline>
        </w:drawing>
      </w:r>
    </w:p>
    <w:p w14:paraId="5AED9298" w14:textId="77777777" w:rsidR="00AD50AA" w:rsidRDefault="00AD50AA" w:rsidP="00DB23D6"/>
    <w:p w14:paraId="7A5777AD" w14:textId="77777777" w:rsidR="00AD50AA" w:rsidRDefault="00AD50AA" w:rsidP="00DB23D6"/>
    <w:p w14:paraId="2819815E" w14:textId="7584BF6C" w:rsidR="00AD50AA" w:rsidRDefault="00AD50AA" w:rsidP="00DB23D6"/>
    <w:p w14:paraId="00B08EFF" w14:textId="106A6A63" w:rsidR="00AD50AA" w:rsidRDefault="00AD50AA" w:rsidP="00DB23D6"/>
    <w:p w14:paraId="5D800FB6" w14:textId="14E7A3DB" w:rsidR="00AD50AA" w:rsidRDefault="00AD50AA" w:rsidP="00DB23D6"/>
    <w:p w14:paraId="1585C58E" w14:textId="47F88684" w:rsidR="00AD50AA" w:rsidRDefault="00AD50AA" w:rsidP="00DB23D6"/>
    <w:p w14:paraId="244D5D0E" w14:textId="46F7B987" w:rsidR="00AD50AA" w:rsidRDefault="00AD50AA" w:rsidP="00DB23D6"/>
    <w:p w14:paraId="289548E9" w14:textId="021AD675" w:rsidR="00AD50AA" w:rsidRDefault="00AD50AA" w:rsidP="00DB23D6"/>
    <w:p w14:paraId="5AA208BD" w14:textId="15362A62" w:rsidR="00AD50AA" w:rsidRDefault="00AD50AA" w:rsidP="00DB23D6"/>
    <w:p w14:paraId="5A04B569" w14:textId="01B065C0" w:rsidR="00AD50AA" w:rsidRDefault="00AD50AA" w:rsidP="00DB23D6"/>
    <w:p w14:paraId="673C19BD" w14:textId="07B46133" w:rsidR="00AD50AA" w:rsidRDefault="00AD50AA" w:rsidP="00DB23D6"/>
    <w:p w14:paraId="2E019D79" w14:textId="0F02EA6D" w:rsidR="00AD50AA" w:rsidRDefault="00AD50AA" w:rsidP="00DB23D6"/>
    <w:p w14:paraId="7DE8054D" w14:textId="49205388" w:rsidR="00AD50AA" w:rsidRDefault="00AD50AA" w:rsidP="00DB23D6"/>
    <w:p w14:paraId="78316C48" w14:textId="1B140B3B" w:rsidR="00AD50AA" w:rsidRDefault="00AD50AA" w:rsidP="00DB23D6"/>
    <w:p w14:paraId="6AFFA0AF" w14:textId="6BC45A00" w:rsidR="00AD50AA" w:rsidRDefault="00AD50AA" w:rsidP="00DB23D6"/>
    <w:p w14:paraId="66BD98BA" w14:textId="1298F29C" w:rsidR="00AD50AA" w:rsidRDefault="00AD50AA" w:rsidP="00DB23D6"/>
    <w:p w14:paraId="10A018C0" w14:textId="68E23B90" w:rsidR="00AD50AA" w:rsidRDefault="00AD50AA" w:rsidP="00DB23D6"/>
    <w:p w14:paraId="4A13FDE5" w14:textId="7C001A52" w:rsidR="00AD50AA" w:rsidRDefault="00AD50AA" w:rsidP="00DB23D6"/>
    <w:p w14:paraId="2AFEBDB7" w14:textId="09C0EE20" w:rsidR="00AD50AA" w:rsidRDefault="00AD50AA" w:rsidP="00DB23D6"/>
    <w:p w14:paraId="497BF088" w14:textId="32C76002" w:rsidR="00AD50AA" w:rsidRDefault="00AD50AA" w:rsidP="00DB23D6"/>
    <w:p w14:paraId="25BAF4F6" w14:textId="105438BE" w:rsidR="00AD50AA" w:rsidRDefault="00AD50AA" w:rsidP="00DB23D6"/>
    <w:p w14:paraId="0A118D6B" w14:textId="5E6B04C8" w:rsidR="00AD50AA" w:rsidRDefault="00AD50AA" w:rsidP="00DB23D6"/>
    <w:p w14:paraId="4AA34E5D" w14:textId="76021A3A" w:rsidR="00AD50AA" w:rsidRDefault="00AD50AA" w:rsidP="00DB23D6"/>
    <w:p w14:paraId="49B5181C" w14:textId="436AB985" w:rsidR="00AD50AA" w:rsidRDefault="00AD50AA" w:rsidP="00DB23D6"/>
    <w:p w14:paraId="705C0ADD" w14:textId="1619C18A" w:rsidR="00AD50AA" w:rsidRDefault="00AD50AA" w:rsidP="00DB23D6"/>
    <w:p w14:paraId="75228B58" w14:textId="4948A25C" w:rsidR="00AD50AA" w:rsidRDefault="00AD50AA" w:rsidP="00DB23D6"/>
    <w:p w14:paraId="028972C6" w14:textId="6E04D71D" w:rsidR="00AD50AA" w:rsidRDefault="00AD50AA" w:rsidP="00DB23D6"/>
    <w:p w14:paraId="4ABD74CA" w14:textId="61364086" w:rsidR="00AD50AA" w:rsidRDefault="00AD50AA" w:rsidP="00DB23D6"/>
    <w:p w14:paraId="79563808" w14:textId="7BB08590" w:rsidR="00AD50AA" w:rsidRDefault="00AD50AA" w:rsidP="00DB23D6"/>
    <w:p w14:paraId="3E00CC7D" w14:textId="3FB1B5E5" w:rsidR="00AD50AA" w:rsidRDefault="00AD50AA" w:rsidP="00DB23D6"/>
    <w:p w14:paraId="1F9BEDE8" w14:textId="3C029D58" w:rsidR="00AD50AA" w:rsidRDefault="00AD50AA" w:rsidP="00DB23D6"/>
    <w:p w14:paraId="4B5B1E6C" w14:textId="169D75B8" w:rsidR="00AD50AA" w:rsidRDefault="00AD50AA" w:rsidP="00AD50AA">
      <w:pPr>
        <w:pStyle w:val="Heading2"/>
      </w:pPr>
      <w:bookmarkStart w:id="105" w:name="_Toc38491931"/>
      <w:r>
        <w:lastRenderedPageBreak/>
        <w:t>Figure 11</w:t>
      </w:r>
      <w:bookmarkEnd w:id="105"/>
    </w:p>
    <w:p w14:paraId="1D5EC93C" w14:textId="77777777" w:rsidR="00AD50AA" w:rsidRDefault="005A3974" w:rsidP="00DB23D6">
      <w:r>
        <w:rPr>
          <w:noProof/>
        </w:rPr>
        <w:drawing>
          <wp:inline distT="0" distB="0" distL="0" distR="0" wp14:anchorId="2F1A1486" wp14:editId="431B6378">
            <wp:extent cx="4514850" cy="4667248"/>
            <wp:effectExtent l="0" t="0" r="0" b="0"/>
            <wp:docPr id="809984413"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43">
                      <a:extLst>
                        <a:ext uri="{28A0092B-C50C-407E-A947-70E740481C1C}">
                          <a14:useLocalDpi xmlns:a14="http://schemas.microsoft.com/office/drawing/2010/main" val="0"/>
                        </a:ext>
                      </a:extLst>
                    </a:blip>
                    <a:stretch>
                      <a:fillRect/>
                    </a:stretch>
                  </pic:blipFill>
                  <pic:spPr>
                    <a:xfrm>
                      <a:off x="0" y="0"/>
                      <a:ext cx="4514850" cy="4667248"/>
                    </a:xfrm>
                    <a:prstGeom prst="rect">
                      <a:avLst/>
                    </a:prstGeom>
                  </pic:spPr>
                </pic:pic>
              </a:graphicData>
            </a:graphic>
          </wp:inline>
        </w:drawing>
      </w:r>
    </w:p>
    <w:p w14:paraId="2A549582" w14:textId="09F874F2" w:rsidR="00AD50AA" w:rsidRDefault="00AD50AA" w:rsidP="00DB23D6"/>
    <w:p w14:paraId="1BAB1DCA" w14:textId="0EA298DD" w:rsidR="00AD50AA" w:rsidRDefault="00AD50AA" w:rsidP="00DB23D6"/>
    <w:p w14:paraId="0ECF1EE5" w14:textId="3AE0EB0B" w:rsidR="00AD50AA" w:rsidRDefault="00AD50AA" w:rsidP="00DB23D6"/>
    <w:p w14:paraId="61A5D325" w14:textId="31A21D97" w:rsidR="00AD50AA" w:rsidRDefault="00AD50AA" w:rsidP="00DB23D6"/>
    <w:p w14:paraId="3355F9F4" w14:textId="0462E627" w:rsidR="00AD50AA" w:rsidRDefault="00AD50AA" w:rsidP="00DB23D6"/>
    <w:p w14:paraId="612417D8" w14:textId="40B3A3B8" w:rsidR="00AD50AA" w:rsidRDefault="00AD50AA" w:rsidP="00DB23D6"/>
    <w:p w14:paraId="469C930C" w14:textId="7FC21EF4" w:rsidR="00AD50AA" w:rsidRDefault="00AD50AA" w:rsidP="00DB23D6"/>
    <w:p w14:paraId="552A708C" w14:textId="582C9914" w:rsidR="00AD50AA" w:rsidRDefault="00AD50AA" w:rsidP="00DB23D6"/>
    <w:p w14:paraId="41F97586" w14:textId="1A1E66AE" w:rsidR="00AD50AA" w:rsidRDefault="00AD50AA" w:rsidP="00DB23D6"/>
    <w:p w14:paraId="1B55E240" w14:textId="48D57E33" w:rsidR="00AD50AA" w:rsidRDefault="00AD50AA" w:rsidP="00DB23D6"/>
    <w:p w14:paraId="41575946" w14:textId="4F0897BD" w:rsidR="00AD50AA" w:rsidRDefault="00AD50AA" w:rsidP="00DB23D6"/>
    <w:p w14:paraId="17B2082D" w14:textId="23F06A03" w:rsidR="00AD50AA" w:rsidRDefault="00AD50AA" w:rsidP="00DB23D6"/>
    <w:p w14:paraId="591FA963" w14:textId="2EB232ED" w:rsidR="00AD50AA" w:rsidRDefault="00AD50AA" w:rsidP="00DB23D6"/>
    <w:p w14:paraId="05588086" w14:textId="2F4740AA" w:rsidR="00AD50AA" w:rsidRDefault="00AD50AA" w:rsidP="00DB23D6"/>
    <w:p w14:paraId="5B888522" w14:textId="1F685F37" w:rsidR="00AD50AA" w:rsidRDefault="00AD50AA" w:rsidP="00DB23D6"/>
    <w:p w14:paraId="0219901C" w14:textId="29BA2E75" w:rsidR="00AD50AA" w:rsidRDefault="00AD50AA" w:rsidP="00DB23D6"/>
    <w:p w14:paraId="6694FF64" w14:textId="7D169BB5" w:rsidR="00AD50AA" w:rsidRDefault="00AD50AA" w:rsidP="00DB23D6"/>
    <w:p w14:paraId="67605CAC" w14:textId="76D01E4E" w:rsidR="00AD50AA" w:rsidRDefault="00AD50AA" w:rsidP="00DB23D6"/>
    <w:p w14:paraId="29277ECA" w14:textId="6B37C6F3" w:rsidR="00AD50AA" w:rsidRDefault="00AD50AA" w:rsidP="00DB23D6"/>
    <w:p w14:paraId="55D841A0" w14:textId="645A7FF3" w:rsidR="00AD50AA" w:rsidRDefault="00AD50AA" w:rsidP="00DB23D6"/>
    <w:p w14:paraId="7EEB6B89" w14:textId="288953F1" w:rsidR="00AD50AA" w:rsidRDefault="00AD50AA" w:rsidP="00DB23D6"/>
    <w:p w14:paraId="3766110E" w14:textId="61A90B05" w:rsidR="00AD50AA" w:rsidRDefault="00AD50AA" w:rsidP="00DB23D6"/>
    <w:p w14:paraId="2D189CDA" w14:textId="24462F76" w:rsidR="00AD50AA" w:rsidRDefault="00AD50AA" w:rsidP="00DB23D6"/>
    <w:p w14:paraId="33979AA9" w14:textId="4A880295" w:rsidR="00AD50AA" w:rsidRDefault="00AD50AA" w:rsidP="00AD50AA">
      <w:pPr>
        <w:pStyle w:val="Heading2"/>
      </w:pPr>
      <w:bookmarkStart w:id="106" w:name="_Toc38491932"/>
      <w:r>
        <w:t>Figure 12</w:t>
      </w:r>
      <w:bookmarkEnd w:id="106"/>
    </w:p>
    <w:p w14:paraId="1A279B13" w14:textId="77777777" w:rsidR="00AD50AA" w:rsidRDefault="005A3974" w:rsidP="00DB23D6">
      <w:r>
        <w:rPr>
          <w:noProof/>
        </w:rPr>
        <w:drawing>
          <wp:inline distT="0" distB="0" distL="0" distR="0" wp14:anchorId="48E016F1" wp14:editId="65637E1D">
            <wp:extent cx="3171825" cy="1485900"/>
            <wp:effectExtent l="0" t="0" r="9525" b="0"/>
            <wp:docPr id="73780491"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44">
                      <a:extLst>
                        <a:ext uri="{28A0092B-C50C-407E-A947-70E740481C1C}">
                          <a14:useLocalDpi xmlns:a14="http://schemas.microsoft.com/office/drawing/2010/main" val="0"/>
                        </a:ext>
                      </a:extLst>
                    </a:blip>
                    <a:stretch>
                      <a:fillRect/>
                    </a:stretch>
                  </pic:blipFill>
                  <pic:spPr>
                    <a:xfrm>
                      <a:off x="0" y="0"/>
                      <a:ext cx="3171825" cy="1485900"/>
                    </a:xfrm>
                    <a:prstGeom prst="rect">
                      <a:avLst/>
                    </a:prstGeom>
                  </pic:spPr>
                </pic:pic>
              </a:graphicData>
            </a:graphic>
          </wp:inline>
        </w:drawing>
      </w:r>
    </w:p>
    <w:p w14:paraId="2939539C" w14:textId="17496350" w:rsidR="00AD50AA" w:rsidRDefault="00AD50AA" w:rsidP="00DB23D6"/>
    <w:p w14:paraId="7573AD28" w14:textId="71C6C11A" w:rsidR="00AD50AA" w:rsidRDefault="00AD50AA" w:rsidP="00DB23D6"/>
    <w:p w14:paraId="70EB0019" w14:textId="026FB074" w:rsidR="00AD50AA" w:rsidRDefault="00AD50AA" w:rsidP="00DB23D6"/>
    <w:p w14:paraId="11D0FEE0" w14:textId="19CE9BB7" w:rsidR="00AD50AA" w:rsidRDefault="00AD50AA" w:rsidP="00DB23D6"/>
    <w:p w14:paraId="263878C6" w14:textId="5F7E0DBC" w:rsidR="00AD50AA" w:rsidRDefault="00AD50AA" w:rsidP="00DB23D6"/>
    <w:p w14:paraId="01E1BBEB" w14:textId="4BF2D8F3" w:rsidR="00AD50AA" w:rsidRDefault="00AD50AA" w:rsidP="00DB23D6"/>
    <w:p w14:paraId="3E79AD0F" w14:textId="5CF0ED91" w:rsidR="00AD50AA" w:rsidRDefault="00AD50AA" w:rsidP="00DB23D6"/>
    <w:p w14:paraId="21D6BAB4" w14:textId="45C55BDD" w:rsidR="00AD50AA" w:rsidRDefault="00AD50AA" w:rsidP="00DB23D6"/>
    <w:p w14:paraId="3F620A46" w14:textId="2F30E2DE" w:rsidR="00AD50AA" w:rsidRDefault="00AD50AA" w:rsidP="00DB23D6"/>
    <w:p w14:paraId="017C2469" w14:textId="128D87BF" w:rsidR="00AD50AA" w:rsidRDefault="00AD50AA" w:rsidP="00DB23D6"/>
    <w:p w14:paraId="5A9D5552" w14:textId="60DF1333" w:rsidR="00AD50AA" w:rsidRDefault="00AD50AA" w:rsidP="00DB23D6"/>
    <w:p w14:paraId="68F07CF7" w14:textId="6CF71015" w:rsidR="00AD50AA" w:rsidRDefault="00AD50AA" w:rsidP="00DB23D6"/>
    <w:p w14:paraId="5D30D53C" w14:textId="3571564F" w:rsidR="00AD50AA" w:rsidRDefault="00AD50AA" w:rsidP="00DB23D6"/>
    <w:p w14:paraId="5808E3AC" w14:textId="6813288E" w:rsidR="00AD50AA" w:rsidRDefault="00AD50AA" w:rsidP="00DB23D6"/>
    <w:p w14:paraId="4207BF14" w14:textId="3E3A46E5" w:rsidR="00AD50AA" w:rsidRDefault="00AD50AA" w:rsidP="00DB23D6"/>
    <w:p w14:paraId="5CBE96DB" w14:textId="16AE3D55" w:rsidR="00AD50AA" w:rsidRDefault="00AD50AA" w:rsidP="00DB23D6"/>
    <w:p w14:paraId="35739D54" w14:textId="2F6762E1" w:rsidR="00AD50AA" w:rsidRDefault="00AD50AA" w:rsidP="00DB23D6"/>
    <w:p w14:paraId="2C491088" w14:textId="0A0BED21" w:rsidR="00AD50AA" w:rsidRDefault="00AD50AA" w:rsidP="00DB23D6"/>
    <w:p w14:paraId="0694B58D" w14:textId="12059C4C" w:rsidR="00AD50AA" w:rsidRDefault="00AD50AA" w:rsidP="00DB23D6"/>
    <w:p w14:paraId="7C49BA51" w14:textId="337DA3CC" w:rsidR="00AD50AA" w:rsidRDefault="00AD50AA" w:rsidP="00DB23D6"/>
    <w:p w14:paraId="76019203" w14:textId="354B732E" w:rsidR="00AD50AA" w:rsidRDefault="00AD50AA" w:rsidP="00DB23D6"/>
    <w:p w14:paraId="2A8E6961" w14:textId="346D7486" w:rsidR="00AD50AA" w:rsidRDefault="00AD50AA" w:rsidP="00DB23D6"/>
    <w:p w14:paraId="661BFAB1" w14:textId="5A6D331D" w:rsidR="00AD50AA" w:rsidRDefault="00AD50AA" w:rsidP="00DB23D6"/>
    <w:p w14:paraId="2A4EBF12" w14:textId="2A04DFB8" w:rsidR="00AD50AA" w:rsidRDefault="00AD50AA" w:rsidP="00DB23D6"/>
    <w:p w14:paraId="180768F1" w14:textId="6F51A9E2" w:rsidR="00AD50AA" w:rsidRDefault="00AD50AA" w:rsidP="00DB23D6"/>
    <w:p w14:paraId="2AEF361E" w14:textId="35FBEFD8" w:rsidR="00AD50AA" w:rsidRDefault="00AD50AA" w:rsidP="00DB23D6"/>
    <w:p w14:paraId="1D2D0E3C" w14:textId="6487C253" w:rsidR="00AD50AA" w:rsidRDefault="00AD50AA" w:rsidP="00DB23D6"/>
    <w:p w14:paraId="4736E2A3" w14:textId="1FA1640E" w:rsidR="00AD50AA" w:rsidRDefault="00AD50AA" w:rsidP="00DB23D6"/>
    <w:p w14:paraId="0D882297" w14:textId="3AA3A27E" w:rsidR="00AD50AA" w:rsidRDefault="00AD50AA" w:rsidP="00DB23D6"/>
    <w:p w14:paraId="329D98FC" w14:textId="6302D3E3" w:rsidR="00AD50AA" w:rsidRDefault="00AD50AA" w:rsidP="00DB23D6"/>
    <w:p w14:paraId="7E878B38" w14:textId="30F4E8CB" w:rsidR="00AD50AA" w:rsidRDefault="00AD50AA" w:rsidP="00DB23D6"/>
    <w:p w14:paraId="3E937A8E" w14:textId="3AD16603" w:rsidR="00AD50AA" w:rsidRDefault="00AD50AA" w:rsidP="00DB23D6"/>
    <w:p w14:paraId="0E43656C" w14:textId="4A969C07" w:rsidR="00AD50AA" w:rsidRDefault="00AD50AA" w:rsidP="00DB23D6"/>
    <w:p w14:paraId="0EEC9070" w14:textId="246DCEA3" w:rsidR="00AD50AA" w:rsidRDefault="00AD50AA" w:rsidP="00DB23D6"/>
    <w:p w14:paraId="239D14AA" w14:textId="5C2E823E" w:rsidR="00AD50AA" w:rsidRDefault="00AD50AA" w:rsidP="00DB23D6"/>
    <w:p w14:paraId="7F475F1C" w14:textId="7018A629" w:rsidR="00AD50AA" w:rsidRDefault="00AD50AA" w:rsidP="00DB23D6"/>
    <w:p w14:paraId="7CAB6FCC" w14:textId="57ECDD85" w:rsidR="00AD50AA" w:rsidRDefault="00AD50AA" w:rsidP="00DB23D6"/>
    <w:p w14:paraId="34FB0D43" w14:textId="1E3883EE" w:rsidR="00AD50AA" w:rsidRDefault="00AD50AA" w:rsidP="00DB23D6"/>
    <w:p w14:paraId="792A0AF6" w14:textId="5CF386D6" w:rsidR="00AD50AA" w:rsidRDefault="00AD50AA" w:rsidP="00DB23D6"/>
    <w:p w14:paraId="0588A92C" w14:textId="66CE9FE6" w:rsidR="00AD50AA" w:rsidRDefault="00AD50AA" w:rsidP="00DB23D6"/>
    <w:p w14:paraId="1FD92D1F" w14:textId="69A4CDAF" w:rsidR="00AD50AA" w:rsidRDefault="00AD50AA" w:rsidP="00DB23D6"/>
    <w:p w14:paraId="7273A117" w14:textId="58F7EC7C" w:rsidR="00AD50AA" w:rsidRDefault="00AD50AA" w:rsidP="00DB23D6"/>
    <w:p w14:paraId="3A383813" w14:textId="291FA131" w:rsidR="00AD50AA" w:rsidRDefault="00AD50AA" w:rsidP="00AD50AA">
      <w:pPr>
        <w:pStyle w:val="Heading2"/>
      </w:pPr>
      <w:bookmarkStart w:id="107" w:name="_Toc38491933"/>
      <w:r>
        <w:lastRenderedPageBreak/>
        <w:t>Figure 13</w:t>
      </w:r>
      <w:bookmarkEnd w:id="107"/>
    </w:p>
    <w:p w14:paraId="345CE657" w14:textId="6AFD768A" w:rsidR="00AD50AA" w:rsidRDefault="005A3974" w:rsidP="00DB23D6">
      <w:pPr>
        <w:rPr>
          <w:noProof/>
        </w:rPr>
      </w:pPr>
      <w:r>
        <w:rPr>
          <w:noProof/>
        </w:rPr>
        <w:drawing>
          <wp:inline distT="0" distB="0" distL="0" distR="0" wp14:anchorId="5DB0E283" wp14:editId="69C47441">
            <wp:extent cx="4514850" cy="3695700"/>
            <wp:effectExtent l="0" t="0" r="0" b="0"/>
            <wp:docPr id="933891629"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45">
                      <a:extLst>
                        <a:ext uri="{28A0092B-C50C-407E-A947-70E740481C1C}">
                          <a14:useLocalDpi xmlns:a14="http://schemas.microsoft.com/office/drawing/2010/main" val="0"/>
                        </a:ext>
                      </a:extLst>
                    </a:blip>
                    <a:stretch>
                      <a:fillRect/>
                    </a:stretch>
                  </pic:blipFill>
                  <pic:spPr>
                    <a:xfrm>
                      <a:off x="0" y="0"/>
                      <a:ext cx="4514850" cy="3695700"/>
                    </a:xfrm>
                    <a:prstGeom prst="rect">
                      <a:avLst/>
                    </a:prstGeom>
                  </pic:spPr>
                </pic:pic>
              </a:graphicData>
            </a:graphic>
          </wp:inline>
        </w:drawing>
      </w:r>
    </w:p>
    <w:p w14:paraId="18B96B4B" w14:textId="588C1996" w:rsidR="00AD50AA" w:rsidRPr="00AD50AA" w:rsidRDefault="00AD50AA" w:rsidP="00AD50AA"/>
    <w:p w14:paraId="11BE759F" w14:textId="52B31E57" w:rsidR="00AD50AA" w:rsidRPr="00AD50AA" w:rsidRDefault="00AD50AA" w:rsidP="00AD50AA"/>
    <w:p w14:paraId="3C9FD7AE" w14:textId="5B221383" w:rsidR="00AD50AA" w:rsidRPr="00AD50AA" w:rsidRDefault="00AD50AA" w:rsidP="00AD50AA"/>
    <w:p w14:paraId="4553789C" w14:textId="2E46C15B" w:rsidR="00AD50AA" w:rsidRPr="00AD50AA" w:rsidRDefault="00AD50AA" w:rsidP="00AD50AA"/>
    <w:p w14:paraId="6B747AE0" w14:textId="6E9AD3C4" w:rsidR="00AD50AA" w:rsidRPr="00AD50AA" w:rsidRDefault="00AD50AA" w:rsidP="00AD50AA"/>
    <w:p w14:paraId="44BAF1BA" w14:textId="52D83939" w:rsidR="00AD50AA" w:rsidRPr="00AD50AA" w:rsidRDefault="00AD50AA" w:rsidP="00AD50AA"/>
    <w:p w14:paraId="4C181294" w14:textId="528D8D8F" w:rsidR="00AD50AA" w:rsidRPr="00AD50AA" w:rsidRDefault="00AD50AA" w:rsidP="00AD50AA"/>
    <w:p w14:paraId="1B7C7FF7" w14:textId="1245F87B" w:rsidR="00AD50AA" w:rsidRPr="00AD50AA" w:rsidRDefault="00AD50AA" w:rsidP="00AD50AA"/>
    <w:p w14:paraId="215A40AE" w14:textId="1E701D51" w:rsidR="00AD50AA" w:rsidRPr="00AD50AA" w:rsidRDefault="00AD50AA" w:rsidP="00AD50AA"/>
    <w:p w14:paraId="4E21788D" w14:textId="751AA80A" w:rsidR="00AD50AA" w:rsidRPr="00AD50AA" w:rsidRDefault="00AD50AA" w:rsidP="00AD50AA"/>
    <w:p w14:paraId="1AAD7A47" w14:textId="0C38A5FA" w:rsidR="00AD50AA" w:rsidRPr="00AD50AA" w:rsidRDefault="00AD50AA" w:rsidP="00AD50AA"/>
    <w:p w14:paraId="7444136D" w14:textId="72AA31DC" w:rsidR="00AD50AA" w:rsidRPr="00AD50AA" w:rsidRDefault="00AD50AA" w:rsidP="00AD50AA"/>
    <w:p w14:paraId="0647A91B" w14:textId="062F1EBE" w:rsidR="00AD50AA" w:rsidRPr="00AD50AA" w:rsidRDefault="00AD50AA" w:rsidP="00AD50AA"/>
    <w:p w14:paraId="58BB1FC3" w14:textId="1DBE5349" w:rsidR="00AD50AA" w:rsidRDefault="00AD50AA" w:rsidP="00AD50AA">
      <w:pPr>
        <w:rPr>
          <w:noProof/>
        </w:rPr>
      </w:pPr>
    </w:p>
    <w:p w14:paraId="298DCA06" w14:textId="3F8C0BFD" w:rsidR="00AD50AA" w:rsidRDefault="00AD50AA" w:rsidP="00AD50AA">
      <w:pPr>
        <w:rPr>
          <w:noProof/>
        </w:rPr>
      </w:pPr>
    </w:p>
    <w:p w14:paraId="7AB4D182" w14:textId="0B272C37" w:rsidR="00AD50AA" w:rsidRDefault="00AD50AA" w:rsidP="00AD50AA">
      <w:pPr>
        <w:ind w:firstLine="720"/>
      </w:pPr>
    </w:p>
    <w:p w14:paraId="78D7E536" w14:textId="0D814168" w:rsidR="00AD50AA" w:rsidRDefault="00AD50AA" w:rsidP="00AD50AA">
      <w:pPr>
        <w:ind w:firstLine="720"/>
      </w:pPr>
    </w:p>
    <w:p w14:paraId="32B6DEC4" w14:textId="2C8CD095" w:rsidR="00AD50AA" w:rsidRDefault="00AD50AA" w:rsidP="00AD50AA">
      <w:pPr>
        <w:ind w:firstLine="720"/>
      </w:pPr>
    </w:p>
    <w:p w14:paraId="312AB3A1" w14:textId="4E39F69D" w:rsidR="00AD50AA" w:rsidRDefault="00AD50AA" w:rsidP="00AD50AA">
      <w:pPr>
        <w:ind w:firstLine="720"/>
      </w:pPr>
    </w:p>
    <w:p w14:paraId="20B6B7AF" w14:textId="1CB17577" w:rsidR="00AD50AA" w:rsidRDefault="00AD50AA" w:rsidP="00AD50AA">
      <w:pPr>
        <w:ind w:firstLine="720"/>
      </w:pPr>
    </w:p>
    <w:p w14:paraId="5EF4153E" w14:textId="54DFE282" w:rsidR="00AD50AA" w:rsidRDefault="00AD50AA" w:rsidP="00AD50AA">
      <w:pPr>
        <w:ind w:firstLine="720"/>
      </w:pPr>
    </w:p>
    <w:p w14:paraId="2C018027" w14:textId="509E135C" w:rsidR="00AD50AA" w:rsidRDefault="00AD50AA" w:rsidP="00AD50AA">
      <w:pPr>
        <w:ind w:firstLine="720"/>
      </w:pPr>
    </w:p>
    <w:p w14:paraId="5B599D4B" w14:textId="17F41D2A" w:rsidR="00AD50AA" w:rsidRDefault="00AD50AA" w:rsidP="00AD50AA">
      <w:pPr>
        <w:ind w:firstLine="720"/>
      </w:pPr>
    </w:p>
    <w:p w14:paraId="0B0FA2B6" w14:textId="71E1DA69" w:rsidR="00AD50AA" w:rsidRDefault="00AD50AA" w:rsidP="00AD50AA">
      <w:pPr>
        <w:ind w:firstLine="720"/>
      </w:pPr>
    </w:p>
    <w:p w14:paraId="0084D420" w14:textId="02CA8B59" w:rsidR="00AD50AA" w:rsidRDefault="00AD50AA" w:rsidP="00AD50AA">
      <w:pPr>
        <w:ind w:firstLine="720"/>
      </w:pPr>
    </w:p>
    <w:p w14:paraId="2F507FE5" w14:textId="3E4739C3" w:rsidR="00AD50AA" w:rsidRDefault="00AD50AA" w:rsidP="00AD50AA">
      <w:pPr>
        <w:ind w:firstLine="720"/>
      </w:pPr>
    </w:p>
    <w:p w14:paraId="4D7FB68F" w14:textId="378B5D79" w:rsidR="00AD50AA" w:rsidRDefault="00AD50AA" w:rsidP="00AD50AA">
      <w:pPr>
        <w:ind w:firstLine="720"/>
      </w:pPr>
    </w:p>
    <w:p w14:paraId="788DB668" w14:textId="6F9BB09C" w:rsidR="00AD50AA" w:rsidRDefault="00AD50AA" w:rsidP="00AD50AA">
      <w:pPr>
        <w:ind w:firstLine="720"/>
      </w:pPr>
    </w:p>
    <w:p w14:paraId="42D34230" w14:textId="3D9F0C78" w:rsidR="00AD50AA" w:rsidRDefault="00AD50AA" w:rsidP="00AD50AA">
      <w:pPr>
        <w:ind w:firstLine="720"/>
      </w:pPr>
    </w:p>
    <w:p w14:paraId="19AE3A0D" w14:textId="2E948AD4" w:rsidR="00AD50AA" w:rsidRPr="00AD50AA" w:rsidRDefault="00AD50AA" w:rsidP="00AD50AA">
      <w:pPr>
        <w:pStyle w:val="Heading2"/>
      </w:pPr>
      <w:bookmarkStart w:id="108" w:name="_Toc38491934"/>
      <w:r>
        <w:lastRenderedPageBreak/>
        <w:t>Figure 14</w:t>
      </w:r>
      <w:bookmarkEnd w:id="108"/>
    </w:p>
    <w:p w14:paraId="479F39AD" w14:textId="427483DB" w:rsidR="00AD50AA" w:rsidRDefault="005A3974" w:rsidP="00DB23D6">
      <w:r>
        <w:rPr>
          <w:noProof/>
        </w:rPr>
        <w:drawing>
          <wp:inline distT="0" distB="0" distL="0" distR="0" wp14:anchorId="50B9EFD2" wp14:editId="65DCBCF7">
            <wp:extent cx="3152775" cy="1409700"/>
            <wp:effectExtent l="0" t="0" r="9525" b="0"/>
            <wp:docPr id="1902632629"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46">
                      <a:extLst>
                        <a:ext uri="{28A0092B-C50C-407E-A947-70E740481C1C}">
                          <a14:useLocalDpi xmlns:a14="http://schemas.microsoft.com/office/drawing/2010/main" val="0"/>
                        </a:ext>
                      </a:extLst>
                    </a:blip>
                    <a:stretch>
                      <a:fillRect/>
                    </a:stretch>
                  </pic:blipFill>
                  <pic:spPr>
                    <a:xfrm>
                      <a:off x="0" y="0"/>
                      <a:ext cx="3152775" cy="1409700"/>
                    </a:xfrm>
                    <a:prstGeom prst="rect">
                      <a:avLst/>
                    </a:prstGeom>
                  </pic:spPr>
                </pic:pic>
              </a:graphicData>
            </a:graphic>
          </wp:inline>
        </w:drawing>
      </w:r>
    </w:p>
    <w:p w14:paraId="0AF33284" w14:textId="033233C0" w:rsidR="00AD50AA" w:rsidRPr="00AD50AA" w:rsidRDefault="00AD50AA" w:rsidP="00AD50AA"/>
    <w:p w14:paraId="37F7ED45" w14:textId="3D564377" w:rsidR="00AD50AA" w:rsidRPr="00AD50AA" w:rsidRDefault="00AD50AA" w:rsidP="00AD50AA"/>
    <w:p w14:paraId="3166FD14" w14:textId="5707C1BB" w:rsidR="00AD50AA" w:rsidRPr="00AD50AA" w:rsidRDefault="00AD50AA" w:rsidP="00AD50AA"/>
    <w:p w14:paraId="5F9FF820" w14:textId="16FED19F" w:rsidR="00AD50AA" w:rsidRPr="00AD50AA" w:rsidRDefault="00AD50AA" w:rsidP="00AD50AA"/>
    <w:p w14:paraId="48BC8D1D" w14:textId="047E6EE6" w:rsidR="00AD50AA" w:rsidRDefault="00AD50AA" w:rsidP="00AD50AA"/>
    <w:p w14:paraId="01712D79" w14:textId="6DEA2C1C" w:rsidR="00AD50AA" w:rsidRDefault="00AD50AA" w:rsidP="00AD50AA"/>
    <w:p w14:paraId="4BAB0E02" w14:textId="7C452E07" w:rsidR="00AD50AA" w:rsidRDefault="00AD50AA" w:rsidP="00AD50AA"/>
    <w:p w14:paraId="0503B171" w14:textId="79BAE8EE" w:rsidR="00AD50AA" w:rsidRDefault="00AD50AA" w:rsidP="00AD50AA"/>
    <w:p w14:paraId="1286EB19" w14:textId="5CF5E2A4" w:rsidR="00AD50AA" w:rsidRDefault="00AD50AA" w:rsidP="00AD50AA"/>
    <w:p w14:paraId="60048F22" w14:textId="29F3F839" w:rsidR="00AD50AA" w:rsidRDefault="00AD50AA" w:rsidP="00AD50AA"/>
    <w:p w14:paraId="0F8679A1" w14:textId="34F4BD93" w:rsidR="00AD50AA" w:rsidRDefault="00AD50AA" w:rsidP="00AD50AA"/>
    <w:p w14:paraId="2C199110" w14:textId="6BDED26D" w:rsidR="00AD50AA" w:rsidRDefault="00AD50AA" w:rsidP="00AD50AA"/>
    <w:p w14:paraId="5E3B819A" w14:textId="2BE7E144" w:rsidR="00AD50AA" w:rsidRDefault="00AD50AA" w:rsidP="00AD50AA"/>
    <w:p w14:paraId="79B9ABE4" w14:textId="630440E3" w:rsidR="00AD50AA" w:rsidRDefault="00AD50AA" w:rsidP="00AD50AA"/>
    <w:p w14:paraId="353A366F" w14:textId="1546FE5E" w:rsidR="00AD50AA" w:rsidRDefault="00AD50AA" w:rsidP="00AD50AA"/>
    <w:p w14:paraId="5F991EE8" w14:textId="1043A46B" w:rsidR="00AD50AA" w:rsidRDefault="00AD50AA" w:rsidP="00AD50AA"/>
    <w:p w14:paraId="0E075333" w14:textId="4A0F7317" w:rsidR="00AD50AA" w:rsidRDefault="00AD50AA" w:rsidP="00AD50AA"/>
    <w:p w14:paraId="4DBF0F99" w14:textId="35C63D0B" w:rsidR="00AD50AA" w:rsidRDefault="00AD50AA" w:rsidP="00AD50AA"/>
    <w:p w14:paraId="1120AE62" w14:textId="2DCEA1D8" w:rsidR="00AD50AA" w:rsidRDefault="00AD50AA" w:rsidP="00AD50AA"/>
    <w:p w14:paraId="6B23B6CE" w14:textId="5428E6C9" w:rsidR="00AD50AA" w:rsidRDefault="00AD50AA" w:rsidP="00AD50AA"/>
    <w:p w14:paraId="402A80DD" w14:textId="399E81F1" w:rsidR="00AD50AA" w:rsidRDefault="00AD50AA" w:rsidP="00AD50AA"/>
    <w:p w14:paraId="10EBC45C" w14:textId="3FD8ADAD" w:rsidR="00AD50AA" w:rsidRDefault="00AD50AA" w:rsidP="00AD50AA"/>
    <w:p w14:paraId="768B9EC9" w14:textId="65577629" w:rsidR="00AD50AA" w:rsidRDefault="00AD50AA" w:rsidP="00AD50AA"/>
    <w:p w14:paraId="675CE785" w14:textId="722AD758" w:rsidR="00AD50AA" w:rsidRDefault="00AD50AA" w:rsidP="00AD50AA"/>
    <w:p w14:paraId="709438BC" w14:textId="0151888D" w:rsidR="00AD50AA" w:rsidRDefault="00AD50AA" w:rsidP="00AD50AA"/>
    <w:p w14:paraId="2FF02D44" w14:textId="2C054B58" w:rsidR="00AD50AA" w:rsidRDefault="00AD50AA" w:rsidP="00AD50AA"/>
    <w:p w14:paraId="62283271" w14:textId="3B23F57A" w:rsidR="00AD50AA" w:rsidRDefault="00AD50AA" w:rsidP="00AD50AA"/>
    <w:p w14:paraId="6D8D1200" w14:textId="57F86B2E" w:rsidR="00AD50AA" w:rsidRDefault="00AD50AA" w:rsidP="00AD50AA"/>
    <w:p w14:paraId="7034B42D" w14:textId="30F114D7" w:rsidR="00AD50AA" w:rsidRDefault="00AD50AA" w:rsidP="00AD50AA"/>
    <w:p w14:paraId="2BB94490" w14:textId="7D881496" w:rsidR="00AD50AA" w:rsidRDefault="00AD50AA" w:rsidP="00AD50AA"/>
    <w:p w14:paraId="688ABB3F" w14:textId="2D3E4A5C" w:rsidR="00AD50AA" w:rsidRDefault="00AD50AA" w:rsidP="00AD50AA"/>
    <w:p w14:paraId="49B78988" w14:textId="212405A4" w:rsidR="00AD50AA" w:rsidRDefault="00AD50AA" w:rsidP="00AD50AA"/>
    <w:p w14:paraId="7DF9393E" w14:textId="5D160977" w:rsidR="00AD50AA" w:rsidRDefault="00AD50AA" w:rsidP="00AD50AA"/>
    <w:p w14:paraId="31760382" w14:textId="17714D93" w:rsidR="00AD50AA" w:rsidRDefault="00AD50AA" w:rsidP="00AD50AA"/>
    <w:p w14:paraId="70B9AE7B" w14:textId="1E6799B9" w:rsidR="00AD50AA" w:rsidRDefault="00AD50AA" w:rsidP="00AD50AA"/>
    <w:p w14:paraId="07811D8F" w14:textId="7F57B822" w:rsidR="00AD50AA" w:rsidRDefault="00AD50AA" w:rsidP="00AD50AA"/>
    <w:p w14:paraId="633FF19A" w14:textId="27248786" w:rsidR="00AD50AA" w:rsidRDefault="00AD50AA" w:rsidP="00AD50AA"/>
    <w:p w14:paraId="3F6FECB5" w14:textId="43D8AB1A" w:rsidR="00AD50AA" w:rsidRDefault="00AD50AA" w:rsidP="00AD50AA"/>
    <w:p w14:paraId="6A28EBFE" w14:textId="3EF27086" w:rsidR="00AD50AA" w:rsidRDefault="00AD50AA" w:rsidP="00AD50AA"/>
    <w:p w14:paraId="75D3AB2E" w14:textId="545AF022" w:rsidR="00AD50AA" w:rsidRDefault="00AD50AA" w:rsidP="00AD50AA"/>
    <w:p w14:paraId="3FBB1BE6" w14:textId="082A0E57" w:rsidR="00AD50AA" w:rsidRDefault="00AD50AA" w:rsidP="00AD50AA"/>
    <w:p w14:paraId="5074D388" w14:textId="2CE3DD87" w:rsidR="00AD50AA" w:rsidRDefault="00AD50AA" w:rsidP="00AD50AA"/>
    <w:p w14:paraId="3CB644B5" w14:textId="3776A43A" w:rsidR="00AD50AA" w:rsidRDefault="00AD50AA" w:rsidP="00AD50AA"/>
    <w:p w14:paraId="5D87220E" w14:textId="24325CE3" w:rsidR="00AD50AA" w:rsidRDefault="00AD50AA" w:rsidP="00AD50AA"/>
    <w:p w14:paraId="3B223639" w14:textId="2A8706AB" w:rsidR="00AD50AA" w:rsidRDefault="00AD50AA" w:rsidP="00AD50AA"/>
    <w:p w14:paraId="19179F6C" w14:textId="42055C23" w:rsidR="00AD50AA" w:rsidRPr="00AD50AA" w:rsidRDefault="00AD50AA" w:rsidP="00AD50AA">
      <w:pPr>
        <w:pStyle w:val="Heading2"/>
      </w:pPr>
      <w:bookmarkStart w:id="109" w:name="_Toc38491935"/>
      <w:r>
        <w:lastRenderedPageBreak/>
        <w:t>Figure 15</w:t>
      </w:r>
      <w:bookmarkEnd w:id="109"/>
    </w:p>
    <w:p w14:paraId="0EC7985D" w14:textId="77777777" w:rsidR="00AD50AA" w:rsidRDefault="005A3974" w:rsidP="00DB23D6">
      <w:r>
        <w:rPr>
          <w:noProof/>
        </w:rPr>
        <w:drawing>
          <wp:inline distT="0" distB="0" distL="0" distR="0" wp14:anchorId="367F33A3" wp14:editId="6963B462">
            <wp:extent cx="4476750" cy="4686300"/>
            <wp:effectExtent l="0" t="0" r="0" b="0"/>
            <wp:docPr id="727407477"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47">
                      <a:extLst>
                        <a:ext uri="{28A0092B-C50C-407E-A947-70E740481C1C}">
                          <a14:useLocalDpi xmlns:a14="http://schemas.microsoft.com/office/drawing/2010/main" val="0"/>
                        </a:ext>
                      </a:extLst>
                    </a:blip>
                    <a:stretch>
                      <a:fillRect/>
                    </a:stretch>
                  </pic:blipFill>
                  <pic:spPr>
                    <a:xfrm>
                      <a:off x="0" y="0"/>
                      <a:ext cx="4476750" cy="4686300"/>
                    </a:xfrm>
                    <a:prstGeom prst="rect">
                      <a:avLst/>
                    </a:prstGeom>
                  </pic:spPr>
                </pic:pic>
              </a:graphicData>
            </a:graphic>
          </wp:inline>
        </w:drawing>
      </w:r>
    </w:p>
    <w:p w14:paraId="44FB957D" w14:textId="77777777" w:rsidR="00AD50AA" w:rsidRDefault="00AD50AA" w:rsidP="00DB23D6"/>
    <w:p w14:paraId="356D7B7C" w14:textId="77777777" w:rsidR="00AD50AA" w:rsidRDefault="00AD50AA" w:rsidP="00DB23D6"/>
    <w:p w14:paraId="2C17119D" w14:textId="77777777" w:rsidR="00AD50AA" w:rsidRDefault="00AD50AA" w:rsidP="00DB23D6"/>
    <w:p w14:paraId="32431C91" w14:textId="53ABAA2F" w:rsidR="00AD50AA" w:rsidRDefault="00AD50AA" w:rsidP="00DB23D6"/>
    <w:p w14:paraId="7BACC029" w14:textId="2D54E519" w:rsidR="00AD50AA" w:rsidRDefault="00AD50AA" w:rsidP="00DB23D6"/>
    <w:p w14:paraId="2CE5C1D5" w14:textId="0549C261" w:rsidR="00AD50AA" w:rsidRDefault="00AD50AA" w:rsidP="00DB23D6"/>
    <w:p w14:paraId="79B2A6FA" w14:textId="55BCB74F" w:rsidR="00AD50AA" w:rsidRDefault="00AD50AA" w:rsidP="00DB23D6"/>
    <w:p w14:paraId="43D14085" w14:textId="4DA4FA98" w:rsidR="00AD50AA" w:rsidRDefault="00AD50AA" w:rsidP="00DB23D6"/>
    <w:p w14:paraId="4D2E6F9C" w14:textId="097C9E13" w:rsidR="00AD50AA" w:rsidRDefault="00AD50AA" w:rsidP="00DB23D6"/>
    <w:p w14:paraId="0CC8EFAF" w14:textId="139FC992" w:rsidR="00AD50AA" w:rsidRDefault="00AD50AA" w:rsidP="00DB23D6"/>
    <w:p w14:paraId="740493F8" w14:textId="6EAD7831" w:rsidR="00AD50AA" w:rsidRDefault="00AD50AA" w:rsidP="00DB23D6"/>
    <w:p w14:paraId="0FE8ED9C" w14:textId="75F02C3F" w:rsidR="00AD50AA" w:rsidRDefault="00AD50AA" w:rsidP="00DB23D6"/>
    <w:p w14:paraId="19DE5E08" w14:textId="02CA172D" w:rsidR="00AD50AA" w:rsidRDefault="00AD50AA" w:rsidP="00DB23D6"/>
    <w:p w14:paraId="1DE7CAA7" w14:textId="60563013" w:rsidR="00AD50AA" w:rsidRDefault="00AD50AA" w:rsidP="00DB23D6"/>
    <w:p w14:paraId="657F3DB7" w14:textId="5D6F7623" w:rsidR="00AD50AA" w:rsidRDefault="00AD50AA" w:rsidP="00DB23D6"/>
    <w:p w14:paraId="181402B2" w14:textId="52B8224E" w:rsidR="00AD50AA" w:rsidRDefault="00AD50AA" w:rsidP="00DB23D6"/>
    <w:p w14:paraId="7D08FAA6" w14:textId="5C84BD38" w:rsidR="00AD50AA" w:rsidRDefault="00AD50AA" w:rsidP="00DB23D6"/>
    <w:p w14:paraId="6B5C048D" w14:textId="4427950D" w:rsidR="00AD50AA" w:rsidRDefault="00AD50AA" w:rsidP="00DB23D6"/>
    <w:p w14:paraId="3D8DE911" w14:textId="083306BF" w:rsidR="00AD50AA" w:rsidRDefault="00AD50AA" w:rsidP="00DB23D6"/>
    <w:p w14:paraId="28969180" w14:textId="3358933F" w:rsidR="00AD50AA" w:rsidRDefault="00AD50AA" w:rsidP="00DB23D6"/>
    <w:p w14:paraId="6815B71E" w14:textId="241EF4EF" w:rsidR="00AD50AA" w:rsidRDefault="00AD50AA" w:rsidP="00DB23D6"/>
    <w:p w14:paraId="52A7320A" w14:textId="733792D4" w:rsidR="00AD50AA" w:rsidRDefault="00AD50AA" w:rsidP="00DB23D6"/>
    <w:p w14:paraId="3608D01E" w14:textId="5B8A1E64" w:rsidR="00AD50AA" w:rsidRDefault="00AD50AA" w:rsidP="00AD50AA">
      <w:pPr>
        <w:pStyle w:val="Heading2"/>
      </w:pPr>
      <w:bookmarkStart w:id="110" w:name="_Toc38491936"/>
      <w:r>
        <w:lastRenderedPageBreak/>
        <w:t>Figure 16</w:t>
      </w:r>
      <w:bookmarkEnd w:id="110"/>
    </w:p>
    <w:p w14:paraId="5300E776" w14:textId="77777777" w:rsidR="00AD50AA" w:rsidRDefault="005A3974" w:rsidP="00DB23D6">
      <w:r>
        <w:rPr>
          <w:noProof/>
        </w:rPr>
        <w:drawing>
          <wp:inline distT="0" distB="0" distL="0" distR="0" wp14:anchorId="705AAD09" wp14:editId="4CFE4898">
            <wp:extent cx="3219450" cy="1257300"/>
            <wp:effectExtent l="0" t="0" r="0" b="0"/>
            <wp:docPr id="2091313094"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48">
                      <a:extLst>
                        <a:ext uri="{28A0092B-C50C-407E-A947-70E740481C1C}">
                          <a14:useLocalDpi xmlns:a14="http://schemas.microsoft.com/office/drawing/2010/main" val="0"/>
                        </a:ext>
                      </a:extLst>
                    </a:blip>
                    <a:stretch>
                      <a:fillRect/>
                    </a:stretch>
                  </pic:blipFill>
                  <pic:spPr>
                    <a:xfrm>
                      <a:off x="0" y="0"/>
                      <a:ext cx="3219450" cy="1257300"/>
                    </a:xfrm>
                    <a:prstGeom prst="rect">
                      <a:avLst/>
                    </a:prstGeom>
                  </pic:spPr>
                </pic:pic>
              </a:graphicData>
            </a:graphic>
          </wp:inline>
        </w:drawing>
      </w:r>
    </w:p>
    <w:p w14:paraId="2C1FFEE5" w14:textId="77777777" w:rsidR="00AD50AA" w:rsidRDefault="00AD50AA" w:rsidP="00DB23D6"/>
    <w:p w14:paraId="3D883BFF" w14:textId="70B91E73" w:rsidR="00AD50AA" w:rsidRDefault="00AD50AA" w:rsidP="00AD50AA">
      <w:pPr>
        <w:pStyle w:val="Heading2"/>
      </w:pPr>
      <w:bookmarkStart w:id="111" w:name="_Toc38491937"/>
      <w:r>
        <w:t>Figure 17</w:t>
      </w:r>
      <w:bookmarkEnd w:id="111"/>
    </w:p>
    <w:p w14:paraId="7AD8EE3F" w14:textId="77777777" w:rsidR="00AD50AA" w:rsidRDefault="00AD50AA" w:rsidP="00DB23D6"/>
    <w:p w14:paraId="5D20DE48" w14:textId="27E8A026" w:rsidR="005A3974" w:rsidRDefault="005A3974" w:rsidP="00DB23D6">
      <w:r>
        <w:rPr>
          <w:noProof/>
        </w:rPr>
        <w:drawing>
          <wp:inline distT="0" distB="0" distL="0" distR="0" wp14:anchorId="2FDA4B8D" wp14:editId="67621082">
            <wp:extent cx="3171825" cy="1457325"/>
            <wp:effectExtent l="0" t="0" r="9525" b="9525"/>
            <wp:docPr id="2070375757"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49">
                      <a:extLst>
                        <a:ext uri="{28A0092B-C50C-407E-A947-70E740481C1C}">
                          <a14:useLocalDpi xmlns:a14="http://schemas.microsoft.com/office/drawing/2010/main" val="0"/>
                        </a:ext>
                      </a:extLst>
                    </a:blip>
                    <a:stretch>
                      <a:fillRect/>
                    </a:stretch>
                  </pic:blipFill>
                  <pic:spPr>
                    <a:xfrm>
                      <a:off x="0" y="0"/>
                      <a:ext cx="3171825" cy="1457325"/>
                    </a:xfrm>
                    <a:prstGeom prst="rect">
                      <a:avLst/>
                    </a:prstGeom>
                  </pic:spPr>
                </pic:pic>
              </a:graphicData>
            </a:graphic>
          </wp:inline>
        </w:drawing>
      </w:r>
    </w:p>
    <w:p w14:paraId="2254A2BB" w14:textId="23F39A01" w:rsidR="00652753" w:rsidRPr="00652753" w:rsidRDefault="00652753" w:rsidP="00652753"/>
    <w:p w14:paraId="5367E96F" w14:textId="547335B1" w:rsidR="00652753" w:rsidRPr="00652753" w:rsidRDefault="00652753" w:rsidP="00652753"/>
    <w:p w14:paraId="62DFB67E" w14:textId="3B68EEE5" w:rsidR="00652753" w:rsidRPr="00652753" w:rsidRDefault="00652753" w:rsidP="00652753"/>
    <w:p w14:paraId="43A188FB" w14:textId="2710CB18" w:rsidR="00652753" w:rsidRPr="00652753" w:rsidRDefault="00652753" w:rsidP="00652753"/>
    <w:p w14:paraId="4A4C1D40" w14:textId="650B0FAB" w:rsidR="00652753" w:rsidRPr="00652753" w:rsidRDefault="00652753" w:rsidP="00652753"/>
    <w:p w14:paraId="7464F0C7" w14:textId="5F760471" w:rsidR="00652753" w:rsidRPr="00652753" w:rsidRDefault="00652753" w:rsidP="00652753"/>
    <w:p w14:paraId="4D955085" w14:textId="743EE69D" w:rsidR="00652753" w:rsidRDefault="00652753" w:rsidP="00652753"/>
    <w:p w14:paraId="2C220F3F" w14:textId="31AFA141" w:rsidR="00652753" w:rsidRPr="00652753" w:rsidRDefault="00652753" w:rsidP="00652753">
      <w:pPr>
        <w:jc w:val="center"/>
      </w:pPr>
      <w:r>
        <w:t>$</w:t>
      </w:r>
    </w:p>
    <w:sectPr w:rsidR="00652753" w:rsidRPr="00652753">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Macias, Valerie" w:date="2020-04-20T08:43:00Z" w:initials="MV">
    <w:p w14:paraId="19CC579B" w14:textId="4BFCFB69" w:rsidR="68742DBE" w:rsidRDefault="68742DBE">
      <w:pPr>
        <w:pStyle w:val="CommentText"/>
      </w:pPr>
      <w:r>
        <w:t>The table of contents should be edited to match the contents of the document. Specifically Section 4</w:t>
      </w:r>
      <w:r>
        <w:rPr>
          <w:rStyle w:val="CommentReference"/>
        </w:rPr>
        <w:annotationRef/>
      </w:r>
    </w:p>
  </w:comment>
  <w:comment w:id="21" w:author="Gaucin, Juan A" w:date="2020-04-22T23:51:00Z" w:initials="GJA">
    <w:p w14:paraId="2832C1E7" w14:textId="05FA1EC3" w:rsidR="00A91FA8" w:rsidRDefault="00A91FA8">
      <w:pPr>
        <w:pStyle w:val="CommentText"/>
      </w:pPr>
      <w:r>
        <w:rPr>
          <w:rStyle w:val="CommentReference"/>
        </w:rPr>
        <w:annotationRef/>
      </w:r>
      <w:r>
        <w:t xml:space="preserve">Updated! </w:t>
      </w:r>
    </w:p>
  </w:comment>
  <w:comment w:id="23" w:author="juan gaucin" w:date="2020-04-20T00:00:00Z" w:initials="GJA">
    <w:p w14:paraId="555162F0" w14:textId="71F3CBAA" w:rsidR="001C1925" w:rsidRDefault="001C1925">
      <w:pPr>
        <w:pStyle w:val="CommentText"/>
      </w:pPr>
      <w:r>
        <w:rPr>
          <w:rStyle w:val="CommentReference"/>
        </w:rPr>
        <w:annotationRef/>
      </w:r>
      <w:r w:rsidR="00DF70CD">
        <w:t>Completed Section</w:t>
      </w:r>
      <w:r>
        <w:rPr>
          <w:rStyle w:val="CommentReference"/>
        </w:rPr>
        <w:annotationRef/>
      </w:r>
    </w:p>
  </w:comment>
  <w:comment w:id="26" w:author="juan gaucin" w:date="2020-04-20T00:03:00Z" w:initials="GJA">
    <w:p w14:paraId="63E32C1B" w14:textId="7FAE9209" w:rsidR="00E93C92" w:rsidRDefault="00E93C92">
      <w:pPr>
        <w:pStyle w:val="CommentText"/>
      </w:pPr>
      <w:r>
        <w:rPr>
          <w:rStyle w:val="CommentReference"/>
        </w:rPr>
        <w:annotationRef/>
      </w:r>
      <w:r>
        <w:t>Completed Section</w:t>
      </w:r>
      <w:r>
        <w:rPr>
          <w:rStyle w:val="CommentReference"/>
        </w:rPr>
        <w:annotationRef/>
      </w:r>
    </w:p>
  </w:comment>
  <w:comment w:id="28" w:author="juan gaucin" w:date="2020-04-20T00:09:00Z" w:initials="GJA">
    <w:p w14:paraId="7985C20D" w14:textId="54C11DBF" w:rsidR="00620472" w:rsidRDefault="00620472">
      <w:pPr>
        <w:pStyle w:val="CommentText"/>
      </w:pPr>
      <w:r>
        <w:rPr>
          <w:rStyle w:val="CommentReference"/>
        </w:rPr>
        <w:annotationRef/>
      </w:r>
      <w:r>
        <w:t>Completed Section</w:t>
      </w:r>
      <w:r>
        <w:rPr>
          <w:rStyle w:val="CommentReference"/>
        </w:rPr>
        <w:annotationRef/>
      </w:r>
    </w:p>
  </w:comment>
  <w:comment w:id="30" w:author="juan gaucin" w:date="2020-04-20T00:20:00Z" w:initials="GJA">
    <w:p w14:paraId="577062E2" w14:textId="14334ABD" w:rsidR="00381614" w:rsidRDefault="00381614">
      <w:pPr>
        <w:pStyle w:val="CommentText"/>
      </w:pPr>
      <w:r>
        <w:rPr>
          <w:rStyle w:val="CommentReference"/>
        </w:rPr>
        <w:annotationRef/>
      </w:r>
      <w:r>
        <w:t>Completed Section</w:t>
      </w:r>
      <w:r>
        <w:rPr>
          <w:rStyle w:val="CommentReference"/>
        </w:rPr>
        <w:annotationRef/>
      </w:r>
    </w:p>
  </w:comment>
  <w:comment w:id="32" w:author="juan gaucin" w:date="2020-04-20T00:22:00Z" w:initials="GJA">
    <w:p w14:paraId="78562DED" w14:textId="606BE698" w:rsidR="00C96DC4" w:rsidRDefault="00C96DC4">
      <w:pPr>
        <w:pStyle w:val="CommentText"/>
      </w:pPr>
      <w:r>
        <w:rPr>
          <w:rStyle w:val="CommentReference"/>
        </w:rPr>
        <w:annotationRef/>
      </w:r>
      <w:r>
        <w:t>Completed Section</w:t>
      </w:r>
      <w:r>
        <w:rPr>
          <w:rStyle w:val="CommentReference"/>
        </w:rPr>
        <w:annotationRef/>
      </w:r>
    </w:p>
  </w:comment>
  <w:comment w:id="34" w:author="juan gaucin" w:date="2020-04-20T00:25:00Z" w:initials="GJA">
    <w:p w14:paraId="5A916245" w14:textId="40B1A286" w:rsidR="00923EE5" w:rsidRDefault="00923EE5">
      <w:pPr>
        <w:pStyle w:val="CommentText"/>
      </w:pPr>
      <w:r>
        <w:rPr>
          <w:rStyle w:val="CommentReference"/>
        </w:rPr>
        <w:annotationRef/>
      </w:r>
      <w:r>
        <w:t>Completed Section</w:t>
      </w:r>
      <w:r>
        <w:rPr>
          <w:rStyle w:val="CommentReference"/>
        </w:rPr>
        <w:annotationRef/>
      </w:r>
    </w:p>
  </w:comment>
  <w:comment w:id="37" w:author="juan gaucin" w:date="2020-04-20T01:06:00Z" w:initials="GJA">
    <w:p w14:paraId="24203201" w14:textId="60C60032" w:rsidR="006041A2" w:rsidRDefault="006041A2">
      <w:pPr>
        <w:pStyle w:val="CommentText"/>
      </w:pPr>
      <w:r>
        <w:rPr>
          <w:rStyle w:val="CommentReference"/>
        </w:rPr>
        <w:annotationRef/>
      </w:r>
      <w:r>
        <w:t>Completed Section</w:t>
      </w:r>
      <w:r>
        <w:rPr>
          <w:rStyle w:val="CommentReference"/>
        </w:rPr>
        <w:annotationRef/>
      </w:r>
    </w:p>
  </w:comment>
  <w:comment w:id="39" w:author="Macias, Valerie" w:date="2020-04-14T12:59:00Z" w:initials="MV">
    <w:p w14:paraId="5E8905E6" w14:textId="648BF02E" w:rsidR="003A7CA6" w:rsidRDefault="003A7CA6">
      <w:pPr>
        <w:pStyle w:val="CommentText"/>
      </w:pPr>
      <w:r>
        <w:t>You can say that you separated your tests into two test suites. The first tests the filter function and the second tests the search function and the following is a table which lists and describes the tests in each suite</w:t>
      </w:r>
      <w:r>
        <w:rPr>
          <w:rStyle w:val="CommentReference"/>
        </w:rPr>
        <w:annotationRef/>
      </w:r>
      <w:r>
        <w:rPr>
          <w:rStyle w:val="CommentReference"/>
        </w:rPr>
        <w:annotationRef/>
      </w:r>
    </w:p>
  </w:comment>
  <w:comment w:id="40" w:author="juan gaucin" w:date="2020-04-20T01:11:00Z" w:initials="GJA">
    <w:p w14:paraId="3AAD11D3" w14:textId="1EE726BD" w:rsidR="006F4E0A" w:rsidRDefault="006F4E0A">
      <w:pPr>
        <w:pStyle w:val="CommentText"/>
      </w:pPr>
      <w:r>
        <w:rPr>
          <w:rStyle w:val="CommentReference"/>
        </w:rPr>
        <w:annotationRef/>
      </w:r>
      <w:r w:rsidR="00DB5884">
        <w:t>Completed section.</w:t>
      </w:r>
      <w:r>
        <w:rPr>
          <w:rStyle w:val="CommentReference"/>
        </w:rPr>
        <w:annotationRef/>
      </w:r>
    </w:p>
  </w:comment>
  <w:comment w:id="42" w:author="Alvarez, Bianca S" w:date="2020-04-16T12:04:00Z" w:initials="AS">
    <w:p w14:paraId="0B4D74FF" w14:textId="7BD582DD" w:rsidR="003A7CA6" w:rsidRDefault="003A7CA6">
      <w:pPr>
        <w:pStyle w:val="CommentText"/>
      </w:pPr>
      <w:r>
        <w:t>I think the test case for the "this column only" option is missing, also it will be nice to see if selecting the 3 options (match case, match whole words, and this column only) affect the results at the end, or like how combining these options can affect or not affect</w:t>
      </w:r>
      <w:r>
        <w:rPr>
          <w:rStyle w:val="CommentReference"/>
        </w:rPr>
        <w:annotationRef/>
      </w:r>
      <w:r>
        <w:rPr>
          <w:rStyle w:val="CommentReference"/>
        </w:rPr>
        <w:annotationRef/>
      </w:r>
    </w:p>
  </w:comment>
  <w:comment w:id="43" w:author="juan gaucin" w:date="2020-04-20T01:22:00Z" w:initials="GJA">
    <w:p w14:paraId="778BDEA4" w14:textId="38018B17" w:rsidR="00B37D23" w:rsidRDefault="00B37D23">
      <w:pPr>
        <w:pStyle w:val="CommentText"/>
      </w:pPr>
      <w:r>
        <w:rPr>
          <w:rStyle w:val="CommentReference"/>
        </w:rPr>
        <w:annotationRef/>
      </w:r>
      <w:r>
        <w:t xml:space="preserve">I added </w:t>
      </w:r>
      <w:r w:rsidR="00CD3A1B">
        <w:t xml:space="preserve">additional test cases to cover the “this column only” option as well as a case to cover the instance of now options selected and one that test all 3 selected at once. </w:t>
      </w:r>
      <w:r>
        <w:rPr>
          <w:rStyle w:val="CommentReference"/>
        </w:rPr>
        <w:annotationRef/>
      </w:r>
    </w:p>
  </w:comment>
  <w:comment w:id="44" w:author="Alvarez, Bianca S" w:date="2020-04-20T19:42:00Z" w:initials="AS">
    <w:p w14:paraId="3D952C07" w14:textId="2F31C0AE" w:rsidR="1CE1A2AD" w:rsidRDefault="1CE1A2AD">
      <w:pPr>
        <w:pStyle w:val="CommentText"/>
      </w:pPr>
      <w:r>
        <w:t>This is great!</w:t>
      </w:r>
      <w:r>
        <w:rPr>
          <w:rStyle w:val="CommentReference"/>
        </w:rPr>
        <w:annotationRef/>
      </w:r>
    </w:p>
  </w:comment>
  <w:comment w:id="47" w:author="Alvarez, Bianca S" w:date="2020-04-16T11:33:00Z" w:initials="AS">
    <w:p w14:paraId="587918A7" w14:textId="4DF48AD1" w:rsidR="003A7CA6" w:rsidRDefault="003A7CA6">
      <w:pPr>
        <w:pStyle w:val="CommentText"/>
      </w:pPr>
      <w:r>
        <w:t>I think it'll be great to show a screenshot of how it would look like</w:t>
      </w:r>
      <w:r>
        <w:rPr>
          <w:rStyle w:val="CommentReference"/>
        </w:rPr>
        <w:annotationRef/>
      </w:r>
      <w:r>
        <w:rPr>
          <w:rStyle w:val="CommentReference"/>
        </w:rPr>
        <w:annotationRef/>
      </w:r>
    </w:p>
  </w:comment>
  <w:comment w:id="48" w:author="juan gaucin" w:date="2020-04-20T01:35:00Z" w:initials="GJA">
    <w:p w14:paraId="21F8C30E" w14:textId="14A532B1" w:rsidR="00972535" w:rsidRDefault="00972535">
      <w:pPr>
        <w:pStyle w:val="CommentText"/>
      </w:pPr>
      <w:r>
        <w:rPr>
          <w:rStyle w:val="CommentReference"/>
        </w:rPr>
        <w:annotationRef/>
      </w:r>
      <w:r>
        <w:t xml:space="preserve">I have added an appendix to </w:t>
      </w:r>
      <w:r w:rsidR="002E324B">
        <w:t>include screenshot of key results to assist the tester.</w:t>
      </w:r>
      <w:r>
        <w:rPr>
          <w:rStyle w:val="CommentReference"/>
        </w:rPr>
        <w:annotationRef/>
      </w:r>
    </w:p>
  </w:comment>
  <w:comment w:id="49" w:author="Alvarez, Bianca S" w:date="2020-04-20T19:43:00Z" w:initials="AS">
    <w:p w14:paraId="4A6547D5" w14:textId="358D5FAF" w:rsidR="1CE1A2AD" w:rsidRDefault="1CE1A2AD">
      <w:pPr>
        <w:pStyle w:val="CommentText"/>
      </w:pPr>
      <w:r>
        <w:t>great, thank you</w:t>
      </w:r>
      <w:r>
        <w:rPr>
          <w:rStyle w:val="CommentReference"/>
        </w:rPr>
        <w:annotationRef/>
      </w:r>
    </w:p>
  </w:comment>
  <w:comment w:id="50" w:author="Macias, Valerie" w:date="2020-04-15T08:46:00Z" w:initials="MV">
    <w:p w14:paraId="0C3FE397" w14:textId="2A2C2D2F" w:rsidR="003A7CA6" w:rsidRDefault="003A7CA6">
      <w:pPr>
        <w:pStyle w:val="CommentText"/>
      </w:pPr>
      <w:r>
        <w:t>I think your test plan is great. Very detailed in its step by step approach. Very easy to follow along. The only thing I would suggest is perhaps specifying the amount of rows that should be displayed so that the tester knows that even though all rows displayed contain "Start" on the index column, there are none missing.</w:t>
      </w:r>
      <w:r>
        <w:rPr>
          <w:rStyle w:val="CommentReference"/>
        </w:rPr>
        <w:annotationRef/>
      </w:r>
      <w:r>
        <w:rPr>
          <w:rStyle w:val="CommentReference"/>
        </w:rPr>
        <w:annotationRef/>
      </w:r>
    </w:p>
  </w:comment>
  <w:comment w:id="51" w:author="juan gaucin" w:date="2020-04-20T01:38:00Z" w:initials="GJA">
    <w:p w14:paraId="2FD79854" w14:textId="4C5D1BD2" w:rsidR="006E3CD4" w:rsidRDefault="006E3CD4">
      <w:pPr>
        <w:pStyle w:val="CommentText"/>
      </w:pPr>
      <w:r>
        <w:rPr>
          <w:rStyle w:val="CommentReference"/>
        </w:rPr>
        <w:annotationRef/>
      </w:r>
      <w:r w:rsidR="00153B1E">
        <w:t>I have included additional details about the number of rows.</w:t>
      </w:r>
      <w:r>
        <w:rPr>
          <w:rStyle w:val="CommentReference"/>
        </w:rPr>
        <w:annotationRef/>
      </w:r>
    </w:p>
  </w:comment>
  <w:comment w:id="52" w:author="Alvarez, Bianca S" w:date="2020-04-16T11:35:00Z" w:initials="AS">
    <w:p w14:paraId="20B2BC97" w14:textId="2B776A41" w:rsidR="003A7CA6" w:rsidRDefault="003A7CA6">
      <w:pPr>
        <w:pStyle w:val="CommentText"/>
      </w:pPr>
      <w:r>
        <w:t>you can explain how the AND option works</w:t>
      </w:r>
      <w:r>
        <w:rPr>
          <w:rStyle w:val="CommentReference"/>
        </w:rPr>
        <w:annotationRef/>
      </w:r>
      <w:r>
        <w:rPr>
          <w:rStyle w:val="CommentReference"/>
        </w:rPr>
        <w:annotationRef/>
      </w:r>
    </w:p>
  </w:comment>
  <w:comment w:id="53" w:author="juan gaucin" w:date="2020-04-20T01:40:00Z" w:initials="GJA">
    <w:p w14:paraId="1A4D85B5" w14:textId="7ACB8B0B" w:rsidR="00D15CEF" w:rsidRDefault="00D15CEF">
      <w:pPr>
        <w:pStyle w:val="CommentText"/>
      </w:pPr>
      <w:r>
        <w:rPr>
          <w:rStyle w:val="CommentReference"/>
        </w:rPr>
        <w:annotationRef/>
      </w:r>
      <w:r>
        <w:t xml:space="preserve">I have added </w:t>
      </w:r>
      <w:r w:rsidR="00652753">
        <w:t>these details</w:t>
      </w:r>
      <w:r>
        <w:t xml:space="preserve"> in the notes section of the test case to leave this open for the tester.</w:t>
      </w:r>
      <w:r>
        <w:rPr>
          <w:rStyle w:val="CommentReference"/>
        </w:rPr>
        <w:annotationRef/>
      </w:r>
    </w:p>
  </w:comment>
  <w:comment w:id="54" w:author="Alvarez, Bianca S" w:date="2020-04-20T19:44:00Z" w:initials="AS">
    <w:p w14:paraId="35C11EE2" w14:textId="7EC3014B" w:rsidR="1CE1A2AD" w:rsidRDefault="1CE1A2AD">
      <w:pPr>
        <w:pStyle w:val="CommentText"/>
      </w:pPr>
      <w:r>
        <w:t>sounds good</w:t>
      </w:r>
      <w:r>
        <w:rPr>
          <w:rStyle w:val="CommentReference"/>
        </w:rPr>
        <w:annotationRef/>
      </w:r>
    </w:p>
  </w:comment>
  <w:comment w:id="55" w:author="Alvarez, Bianca S" w:date="2020-04-16T11:35:00Z" w:initials="AS">
    <w:p w14:paraId="49459FBB" w14:textId="48BDCE5E" w:rsidR="003A7CA6" w:rsidRDefault="003A7CA6">
      <w:pPr>
        <w:pStyle w:val="CommentText"/>
      </w:pPr>
      <w:r>
        <w:t xml:space="preserve">here goes the </w:t>
      </w:r>
      <w:r w:rsidR="004571A4">
        <w:t>producer</w:t>
      </w:r>
      <w:r>
        <w:t xml:space="preserve"> and reviewers</w:t>
      </w:r>
      <w:r>
        <w:rPr>
          <w:rStyle w:val="CommentReference"/>
        </w:rPr>
        <w:annotationRef/>
      </w:r>
    </w:p>
  </w:comment>
  <w:comment w:id="56" w:author="juan gaucin" w:date="2020-04-20T01:41:00Z" w:initials="GJA">
    <w:p w14:paraId="3E80FAC1" w14:textId="63B9460C" w:rsidR="00883607" w:rsidRDefault="00883607">
      <w:pPr>
        <w:pStyle w:val="CommentText"/>
      </w:pPr>
      <w:r>
        <w:rPr>
          <w:rStyle w:val="CommentReference"/>
        </w:rPr>
        <w:annotationRef/>
      </w:r>
      <w:r>
        <w:t>added names</w:t>
      </w:r>
    </w:p>
  </w:comment>
  <w:comment w:id="57" w:author="Alvarez, Bianca S" w:date="2020-04-20T19:44:00Z" w:initials="AS">
    <w:p w14:paraId="691A4F28" w14:textId="5CDE61E0" w:rsidR="1CE1A2AD" w:rsidRDefault="1CE1A2AD">
      <w:pPr>
        <w:pStyle w:val="CommentText"/>
      </w:pPr>
      <w:r>
        <w:t>I think there's confusion in this part, I added our names in my test plan also, but Carlos explained me that this section is for the testers</w:t>
      </w:r>
      <w:r>
        <w:rPr>
          <w:rStyle w:val="CommentReference"/>
        </w:rPr>
        <w:annotationRef/>
      </w:r>
    </w:p>
  </w:comment>
  <w:comment w:id="58" w:author="Alvarez, Bianca S" w:date="2020-04-20T19:45:00Z" w:initials="AS">
    <w:p w14:paraId="1E04EBFF" w14:textId="01524AEE" w:rsidR="1CE1A2AD" w:rsidRDefault="1CE1A2AD">
      <w:pPr>
        <w:pStyle w:val="CommentText"/>
      </w:pPr>
      <w:r>
        <w:t>what do you think?</w:t>
      </w:r>
      <w:r>
        <w:rPr>
          <w:rStyle w:val="CommentReference"/>
        </w:rPr>
        <w:annotationRef/>
      </w:r>
    </w:p>
  </w:comment>
  <w:comment w:id="59" w:author="Gaucin, Juan A" w:date="2020-04-22T23:52:00Z" w:initials="GJA">
    <w:p w14:paraId="4C2B51C2" w14:textId="10A94196" w:rsidR="00A91FA8" w:rsidRDefault="00A91FA8">
      <w:pPr>
        <w:pStyle w:val="CommentText"/>
      </w:pPr>
      <w:r>
        <w:rPr>
          <w:rStyle w:val="CommentReference"/>
        </w:rPr>
        <w:annotationRef/>
      </w:r>
      <w:r>
        <w:t>Yeah that seems right, I will remove them</w:t>
      </w:r>
    </w:p>
  </w:comment>
  <w:comment w:id="61" w:author="Alvarez, Bianca S" w:date="2020-04-16T11:38:00Z" w:initials="AS">
    <w:p w14:paraId="25DF4D96" w14:textId="44F7B69E" w:rsidR="003A7CA6" w:rsidRDefault="003A7CA6">
      <w:pPr>
        <w:pStyle w:val="CommentText"/>
      </w:pPr>
      <w:r>
        <w:t>maybe explain how the OR option works</w:t>
      </w:r>
      <w:r>
        <w:rPr>
          <w:rStyle w:val="CommentReference"/>
        </w:rPr>
        <w:annotationRef/>
      </w:r>
      <w:r>
        <w:rPr>
          <w:rStyle w:val="CommentReference"/>
        </w:rPr>
        <w:annotationRef/>
      </w:r>
    </w:p>
  </w:comment>
  <w:comment w:id="62" w:author="juan gaucin" w:date="2020-04-20T01:48:00Z" w:initials="GJA">
    <w:p w14:paraId="3255606B" w14:textId="2B6D606F" w:rsidR="005647FD" w:rsidRDefault="005647FD">
      <w:pPr>
        <w:pStyle w:val="CommentText"/>
      </w:pPr>
      <w:r>
        <w:rPr>
          <w:rStyle w:val="CommentReference"/>
        </w:rPr>
        <w:annotationRef/>
      </w:r>
      <w:r>
        <w:t>added description in the notes to leave this clear for testers.</w:t>
      </w:r>
      <w:r>
        <w:rPr>
          <w:rStyle w:val="CommentReference"/>
        </w:rPr>
        <w:annotationRef/>
      </w:r>
    </w:p>
  </w:comment>
  <w:comment w:id="63" w:author="Alvarez, Bianca S" w:date="2020-04-20T19:45:00Z" w:initials="AS">
    <w:p w14:paraId="2598FFAA" w14:textId="310F3E81" w:rsidR="1CE1A2AD" w:rsidRDefault="1CE1A2AD">
      <w:pPr>
        <w:pStyle w:val="CommentText"/>
      </w:pPr>
      <w:r>
        <w:t>thank you</w:t>
      </w:r>
      <w:r>
        <w:rPr>
          <w:rStyle w:val="CommentReference"/>
        </w:rPr>
        <w:annotationRef/>
      </w:r>
    </w:p>
  </w:comment>
  <w:comment w:id="64" w:author="Alvarez, Bianca S" w:date="2020-04-16T11:46:00Z" w:initials="AS">
    <w:p w14:paraId="5698CCB4" w14:textId="3E1E07DB" w:rsidR="003A7CA6" w:rsidRDefault="003A7CA6">
      <w:pPr>
        <w:pStyle w:val="CommentText"/>
      </w:pPr>
      <w:r>
        <w:t>I think is important to add somewhere in the document that the AND and OR options can't be combined, meaning you can't do [column1(start) ] AND [column2(1) OR column3(RESTRICTED)]</w:t>
      </w:r>
      <w:r>
        <w:rPr>
          <w:rStyle w:val="CommentReference"/>
        </w:rPr>
        <w:annotationRef/>
      </w:r>
      <w:r>
        <w:rPr>
          <w:rStyle w:val="CommentReference"/>
        </w:rPr>
        <w:annotationRef/>
      </w:r>
    </w:p>
    <w:p w14:paraId="0B744285" w14:textId="44C19A44" w:rsidR="003A7CA6" w:rsidRDefault="003A7CA6">
      <w:pPr>
        <w:pStyle w:val="CommentText"/>
      </w:pPr>
    </w:p>
    <w:p w14:paraId="58F1E80A" w14:textId="295F09A7" w:rsidR="003A7CA6" w:rsidRDefault="003A7CA6">
      <w:pPr>
        <w:pStyle w:val="CommentText"/>
      </w:pPr>
      <w:r>
        <w:t>I wasn't able to combine them but if this is possible, then a test case can be a good example</w:t>
      </w:r>
    </w:p>
  </w:comment>
  <w:comment w:id="65" w:author="juan gaucin" w:date="2020-04-20T01:50:00Z" w:initials="GJA">
    <w:p w14:paraId="7741CA04" w14:textId="5A82FB1B" w:rsidR="0038757D" w:rsidRDefault="0038757D">
      <w:pPr>
        <w:pStyle w:val="CommentText"/>
      </w:pPr>
      <w:r>
        <w:rPr>
          <w:rStyle w:val="CommentReference"/>
        </w:rPr>
        <w:annotationRef/>
      </w:r>
      <w:r>
        <w:t>I added clarification for this in the system overview</w:t>
      </w:r>
      <w:r w:rsidR="00621737">
        <w:t>.</w:t>
      </w:r>
      <w:r>
        <w:rPr>
          <w:rStyle w:val="CommentReference"/>
        </w:rPr>
        <w:annotationRef/>
      </w:r>
    </w:p>
  </w:comment>
  <w:comment w:id="66" w:author="Alvarez, Bianca S" w:date="2020-04-20T19:47:00Z" w:initials="AS">
    <w:p w14:paraId="09A63723" w14:textId="05B56876" w:rsidR="1CE1A2AD" w:rsidRDefault="1CE1A2AD">
      <w:pPr>
        <w:pStyle w:val="CommentText"/>
      </w:pPr>
      <w:r>
        <w:t>great, thank you, now is very clear</w:t>
      </w:r>
      <w:r>
        <w:rPr>
          <w:rStyle w:val="CommentReference"/>
        </w:rPr>
        <w:annotationRef/>
      </w:r>
    </w:p>
  </w:comment>
  <w:comment w:id="69" w:author="Alvarez, Bianca S" w:date="2020-04-16T11:54:00Z" w:initials="AS">
    <w:p w14:paraId="1725DCE0" w14:textId="190B84F1" w:rsidR="003A7CA6" w:rsidRDefault="003A7CA6">
      <w:pPr>
        <w:pStyle w:val="CommentText"/>
      </w:pPr>
      <w:r>
        <w:t>I think is important to mention that the checkbox for Match Whole Words should be selected</w:t>
      </w:r>
      <w:r>
        <w:rPr>
          <w:rStyle w:val="CommentReference"/>
        </w:rPr>
        <w:annotationRef/>
      </w:r>
      <w:r>
        <w:rPr>
          <w:rStyle w:val="CommentReference"/>
        </w:rPr>
        <w:annotationRef/>
      </w:r>
    </w:p>
  </w:comment>
  <w:comment w:id="71" w:author="Alvarez, Bianca S" w:date="2020-04-20T19:47:00Z" w:initials="AS">
    <w:p w14:paraId="061B32EE" w14:textId="18B56915" w:rsidR="1CE1A2AD" w:rsidRDefault="1CE1A2AD">
      <w:pPr>
        <w:pStyle w:val="CommentText"/>
      </w:pPr>
      <w:r>
        <w:t>sounds good</w:t>
      </w:r>
      <w:r>
        <w:rPr>
          <w:rStyle w:val="CommentReference"/>
        </w:rPr>
        <w:annotationRef/>
      </w:r>
    </w:p>
  </w:comment>
  <w:comment w:id="70" w:author="juan gaucin" w:date="2020-04-20T02:05:00Z" w:initials="GJA">
    <w:p w14:paraId="6F5EAE4B" w14:textId="2B64B994" w:rsidR="001E2A96" w:rsidRDefault="001E2A96">
      <w:pPr>
        <w:pStyle w:val="CommentText"/>
      </w:pPr>
      <w:r>
        <w:rPr>
          <w:rStyle w:val="CommentReference"/>
        </w:rPr>
        <w:annotationRef/>
      </w:r>
      <w:r>
        <w:t xml:space="preserve">I included details about this in the </w:t>
      </w:r>
      <w:r w:rsidR="007605E4">
        <w:t>test approach since this option is already enabled by default.</w:t>
      </w:r>
      <w:r>
        <w:rPr>
          <w:rStyle w:val="CommentReference"/>
        </w:rPr>
        <w:annotationRef/>
      </w:r>
    </w:p>
  </w:comment>
  <w:comment w:id="72" w:author="Alvarez, Bianca S" w:date="2020-04-16T11:51:00Z" w:initials="AS">
    <w:p w14:paraId="371969DB" w14:textId="567C8DAF" w:rsidR="003A7CA6" w:rsidRDefault="003A7CA6">
      <w:pPr>
        <w:pStyle w:val="CommentText"/>
      </w:pPr>
      <w:r>
        <w:t>I can't see this either, maybe a screenshot  of how this looks</w:t>
      </w:r>
      <w:r>
        <w:rPr>
          <w:rStyle w:val="CommentReference"/>
        </w:rPr>
        <w:annotationRef/>
      </w:r>
      <w:r>
        <w:rPr>
          <w:rStyle w:val="CommentReference"/>
        </w:rPr>
        <w:annotationRef/>
      </w:r>
    </w:p>
  </w:comment>
  <w:comment w:id="73" w:author="Alvarez, Bianca S" w:date="2020-04-16T11:54:00Z" w:initials="AS">
    <w:p w14:paraId="29445D3D" w14:textId="2BC30A49" w:rsidR="003A7CA6" w:rsidRDefault="003A7CA6">
      <w:pPr>
        <w:pStyle w:val="CommentText"/>
      </w:pPr>
      <w:r>
        <w:t>I get (6,0) but if I press enter several times, eventually I see "Search wrapped", I think a concludin remark would be that the window will desplay all the coordenates where it was found, after it reaches the last coordenate it appears "search wrapped"</w:t>
      </w:r>
      <w:r>
        <w:rPr>
          <w:rStyle w:val="CommentReference"/>
        </w:rPr>
        <w:annotationRef/>
      </w:r>
      <w:r>
        <w:rPr>
          <w:rStyle w:val="CommentReference"/>
        </w:rPr>
        <w:annotationRef/>
      </w:r>
    </w:p>
  </w:comment>
  <w:comment w:id="74" w:author="juan gaucin" w:date="2020-04-20T02:13:00Z" w:initials="GJA">
    <w:p w14:paraId="4DAE75D4" w14:textId="5AD34AFC" w:rsidR="00097DC1" w:rsidRDefault="00097DC1">
      <w:pPr>
        <w:pStyle w:val="CommentText"/>
      </w:pPr>
      <w:r>
        <w:rPr>
          <w:rStyle w:val="CommentReference"/>
        </w:rPr>
        <w:annotationRef/>
      </w:r>
      <w:r w:rsidR="00087333">
        <w:t>I modified the test case to account for different results after the search</w:t>
      </w:r>
      <w:r w:rsidR="00651BEC">
        <w:t xml:space="preserve"> and added a screenshot in the appendix to show an example. </w:t>
      </w:r>
      <w:r>
        <w:rPr>
          <w:rStyle w:val="CommentReference"/>
        </w:rPr>
        <w:annotationRef/>
      </w:r>
    </w:p>
  </w:comment>
  <w:comment w:id="75" w:author="Alvarez, Bianca S" w:date="2020-04-20T19:48:00Z" w:initials="AS">
    <w:p w14:paraId="43642114" w14:textId="298BD6C1" w:rsidR="1CE1A2AD" w:rsidRDefault="1CE1A2AD">
      <w:pPr>
        <w:pStyle w:val="CommentText"/>
      </w:pPr>
      <w:r>
        <w:t>great, thanks</w:t>
      </w:r>
      <w:r>
        <w:rPr>
          <w:rStyle w:val="CommentReference"/>
        </w:rPr>
        <w:annotationRef/>
      </w:r>
    </w:p>
  </w:comment>
  <w:comment w:id="76" w:author="Alvarez, Bianca S" w:date="2020-04-16T11:56:00Z" w:initials="AS">
    <w:p w14:paraId="5ABD2CF8" w14:textId="4D75CA30" w:rsidR="003A7CA6" w:rsidRDefault="003A7CA6">
      <w:pPr>
        <w:pStyle w:val="CommentText"/>
      </w:pPr>
      <w:r>
        <w:t>I think after this test case, we can have a test case where the word appears several times on the table like "Start_Name", another test case can be when the word appears only once like "57" and another when the word isn't on the table</w:t>
      </w:r>
      <w:r>
        <w:rPr>
          <w:rStyle w:val="CommentReference"/>
        </w:rPr>
        <w:annotationRef/>
      </w:r>
      <w:r>
        <w:rPr>
          <w:rStyle w:val="CommentReference"/>
        </w:rPr>
        <w:annotationRef/>
      </w:r>
    </w:p>
  </w:comment>
  <w:comment w:id="77" w:author="juan gaucin" w:date="2020-04-20T02:15:00Z" w:initials="GJA">
    <w:p w14:paraId="07EDA62D" w14:textId="50D012C2" w:rsidR="00EB7109" w:rsidRDefault="004F74AE">
      <w:pPr>
        <w:pStyle w:val="CommentText"/>
      </w:pPr>
      <w:r>
        <w:rPr>
          <w:rStyle w:val="CommentReference"/>
        </w:rPr>
        <w:annotationRef/>
      </w:r>
      <w:r>
        <w:t xml:space="preserve">I added a remark on the test case </w:t>
      </w:r>
      <w:r w:rsidR="00C53228">
        <w:t xml:space="preserve">that may be sufficient to indicate that in case of multiple instances of the word, the last step can be repeated to find the next instance. </w:t>
      </w:r>
      <w:r>
        <w:rPr>
          <w:rStyle w:val="CommentReference"/>
        </w:rPr>
        <w:annotationRef/>
      </w:r>
    </w:p>
  </w:comment>
  <w:comment w:id="78" w:author="Alvarez, Bianca S" w:date="2020-04-20T19:49:00Z" w:initials="AS">
    <w:p w14:paraId="6A5DC061" w14:textId="76BE85A8" w:rsidR="1CE1A2AD" w:rsidRDefault="1CE1A2AD">
      <w:pPr>
        <w:pStyle w:val="CommentText"/>
      </w:pPr>
      <w:r>
        <w:t>great, this is resolved</w:t>
      </w:r>
      <w:r>
        <w:rPr>
          <w:rStyle w:val="CommentReference"/>
        </w:rPr>
        <w:annotationRef/>
      </w:r>
    </w:p>
  </w:comment>
  <w:comment w:id="80" w:author="Alvarez, Bianca S" w:date="2020-04-16T12:01:00Z" w:initials="AS">
    <w:p w14:paraId="2946021A" w14:textId="16AB9A64" w:rsidR="003A7CA6" w:rsidRDefault="003A7CA6">
      <w:pPr>
        <w:pStyle w:val="CommentText"/>
      </w:pPr>
      <w:r>
        <w:t>Will the test case be affected if match case and match whole words are selected at the same time?</w:t>
      </w:r>
      <w:r>
        <w:rPr>
          <w:rStyle w:val="CommentReference"/>
        </w:rPr>
        <w:annotationRef/>
      </w:r>
      <w:r>
        <w:rPr>
          <w:rStyle w:val="CommentReference"/>
        </w:rPr>
        <w:annotationRef/>
      </w:r>
    </w:p>
  </w:comment>
  <w:comment w:id="81" w:author="juan gaucin" w:date="2020-04-20T02:55:00Z" w:initials="GJA">
    <w:p w14:paraId="1974A944" w14:textId="004CD5C2" w:rsidR="002C3687" w:rsidRDefault="002C3687">
      <w:pPr>
        <w:pStyle w:val="CommentText"/>
      </w:pPr>
      <w:r>
        <w:rPr>
          <w:rStyle w:val="CommentReference"/>
        </w:rPr>
        <w:annotationRef/>
      </w:r>
      <w:r>
        <w:t>I added a test case that checks when multiple options are selected.</w:t>
      </w:r>
      <w:r>
        <w:rPr>
          <w:rStyle w:val="CommentReference"/>
        </w:rPr>
        <w:annotationRef/>
      </w:r>
    </w:p>
  </w:comment>
  <w:comment w:id="82" w:author="Alvarez, Bianca S" w:date="2020-04-20T19:49:00Z" w:initials="AS">
    <w:p w14:paraId="47FD60BE" w14:textId="6C3356F3" w:rsidR="1CE1A2AD" w:rsidRDefault="1CE1A2AD">
      <w:pPr>
        <w:pStyle w:val="CommentText"/>
      </w:pPr>
      <w:r>
        <w:t>great!</w:t>
      </w:r>
      <w:r>
        <w:rPr>
          <w:rStyle w:val="CommentReference"/>
        </w:rPr>
        <w:annotationRef/>
      </w:r>
    </w:p>
  </w:comment>
  <w:comment w:id="83" w:author="Alvarez, Bianca S" w:date="2020-04-16T12:00:00Z" w:initials="AS">
    <w:p w14:paraId="0FE609DB" w14:textId="4648CADB" w:rsidR="003A7CA6" w:rsidRDefault="003A7CA6">
      <w:pPr>
        <w:pStyle w:val="CommentText"/>
      </w:pPr>
      <w:r>
        <w:t>maybe have a test case in which the word was found, using match case</w:t>
      </w:r>
      <w:r>
        <w:rPr>
          <w:rStyle w:val="CommentReference"/>
        </w:rPr>
        <w:annotationRef/>
      </w:r>
      <w:r>
        <w:rPr>
          <w:rStyle w:val="CommentReference"/>
        </w:rPr>
        <w:annotationRef/>
      </w:r>
    </w:p>
  </w:comment>
  <w:comment w:id="85" w:author="Alvarez, Bianca S" w:date="2020-04-20T19:50:00Z" w:initials="AS">
    <w:p w14:paraId="735181D3" w14:textId="5259F654" w:rsidR="1CE1A2AD" w:rsidRDefault="1CE1A2AD">
      <w:pPr>
        <w:pStyle w:val="CommentText"/>
      </w:pPr>
      <w:r>
        <w:t>great!</w:t>
      </w:r>
      <w:r>
        <w:rPr>
          <w:rStyle w:val="CommentReference"/>
        </w:rPr>
        <w:annotationRef/>
      </w:r>
    </w:p>
    <w:p w14:paraId="0B144839" w14:textId="2C61A1EA" w:rsidR="1CE1A2AD" w:rsidRDefault="1CE1A2AD">
      <w:pPr>
        <w:pStyle w:val="CommentText"/>
      </w:pPr>
    </w:p>
  </w:comment>
  <w:comment w:id="84" w:author="juan gaucin" w:date="2020-04-20T02:55:00Z" w:initials="GJA">
    <w:p w14:paraId="1EB12395" w14:textId="53458FF9" w:rsidR="002C3687" w:rsidRDefault="002C3687">
      <w:pPr>
        <w:pStyle w:val="CommentText"/>
      </w:pPr>
      <w:r>
        <w:rPr>
          <w:rStyle w:val="CommentReference"/>
        </w:rPr>
        <w:annotationRef/>
      </w:r>
      <w:r>
        <w:t xml:space="preserve">I have included this step in the test case to show both a result found and </w:t>
      </w:r>
      <w:r w:rsidR="00643C87">
        <w:t>then when it is not.</w:t>
      </w:r>
      <w:r>
        <w:rPr>
          <w:rStyle w:val="CommentReference"/>
        </w:rPr>
        <w:annotationRef/>
      </w:r>
    </w:p>
  </w:comment>
  <w:comment w:id="89" w:author="Macias, Valerie" w:date="2020-04-15T09:00:00Z" w:initials="MV">
    <w:p w14:paraId="483B9BC7" w14:textId="77777777" w:rsidR="00651C03" w:rsidRDefault="00651C03" w:rsidP="00651C03">
      <w:pPr>
        <w:pStyle w:val="CommentText"/>
      </w:pPr>
      <w:r>
        <w:t xml:space="preserve">Since the program keeps all previous settings in place, I think it would also be helpful to note what options should be selected for this case. </w:t>
      </w:r>
      <w:r>
        <w:rPr>
          <w:rStyle w:val="CommentReference"/>
        </w:rPr>
        <w:annotationRef/>
      </w:r>
      <w:r>
        <w:rPr>
          <w:rStyle w:val="CommentReference"/>
        </w:rPr>
        <w:annotationRef/>
      </w:r>
    </w:p>
  </w:comment>
  <w:comment w:id="90" w:author="juan gaucin" w:date="2020-04-20T03:18:00Z" w:initials="GJA">
    <w:p w14:paraId="4A8D08FB" w14:textId="2187C236" w:rsidR="00F06E38" w:rsidRDefault="00F06E38">
      <w:pPr>
        <w:pStyle w:val="CommentText"/>
      </w:pPr>
      <w:r>
        <w:rPr>
          <w:rStyle w:val="CommentReference"/>
        </w:rPr>
        <w:annotationRef/>
      </w:r>
      <w:r>
        <w:t xml:space="preserve">I </w:t>
      </w:r>
      <w:r w:rsidR="008B4772">
        <w:t>added some clarification on what settings are enabled in the testing approach</w:t>
      </w:r>
      <w:r>
        <w:rPr>
          <w:rStyle w:val="CommentReference"/>
        </w:rPr>
        <w:annotationRef/>
      </w:r>
    </w:p>
  </w:comment>
  <w:comment w:id="92" w:author="Macias, Valerie" w:date="2020-04-15T09:04:00Z" w:initials="MV">
    <w:p w14:paraId="3E534FB2" w14:textId="6BBEC8B4" w:rsidR="004361CA" w:rsidRDefault="004361CA">
      <w:pPr>
        <w:pStyle w:val="CommentText"/>
      </w:pPr>
      <w:r>
        <w:t xml:space="preserve">Because we didn't filter out the 57 and 55 </w:t>
      </w:r>
      <w:r w:rsidR="00050502">
        <w:t>rows</w:t>
      </w:r>
      <w:r>
        <w:t>, not all the fields under the INDEX column display Test_Change</w:t>
      </w:r>
      <w:r>
        <w:rPr>
          <w:rStyle w:val="CommentReference"/>
        </w:rPr>
        <w:annotationRef/>
      </w:r>
      <w:r>
        <w:rPr>
          <w:rStyle w:val="CommentReference"/>
        </w:rPr>
        <w:annotationRef/>
      </w:r>
    </w:p>
  </w:comment>
  <w:comment w:id="93" w:author="juan gaucin" w:date="2020-04-20T03:22:00Z" w:initials="GJA">
    <w:p w14:paraId="53ACF1D7" w14:textId="4CB53387" w:rsidR="004361CA" w:rsidRDefault="004361CA">
      <w:pPr>
        <w:pStyle w:val="CommentText"/>
      </w:pPr>
      <w:r>
        <w:rPr>
          <w:rStyle w:val="CommentReference"/>
        </w:rPr>
        <w:annotationRef/>
      </w:r>
      <w:r>
        <w:t xml:space="preserve">Made clarifications </w:t>
      </w:r>
      <w:r w:rsidR="009851E7">
        <w:t>on what the expected result should be and added screenshots.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CC579B" w15:done="0"/>
  <w15:commentEx w15:paraId="2832C1E7" w15:paraIdParent="19CC579B" w15:done="0"/>
  <w15:commentEx w15:paraId="555162F0" w15:done="1"/>
  <w15:commentEx w15:paraId="63E32C1B" w15:done="1"/>
  <w15:commentEx w15:paraId="7985C20D" w15:done="1"/>
  <w15:commentEx w15:paraId="577062E2" w15:done="1"/>
  <w15:commentEx w15:paraId="78562DED" w15:done="1"/>
  <w15:commentEx w15:paraId="5A916245" w15:done="1"/>
  <w15:commentEx w15:paraId="24203201" w15:done="1"/>
  <w15:commentEx w15:paraId="5E8905E6" w15:done="1"/>
  <w15:commentEx w15:paraId="3AAD11D3" w15:paraIdParent="5E8905E6" w15:done="1"/>
  <w15:commentEx w15:paraId="0B4D74FF" w15:done="1"/>
  <w15:commentEx w15:paraId="778BDEA4" w15:paraIdParent="0B4D74FF" w15:done="1"/>
  <w15:commentEx w15:paraId="3D952C07" w15:paraIdParent="0B4D74FF" w15:done="1"/>
  <w15:commentEx w15:paraId="587918A7" w15:done="1"/>
  <w15:commentEx w15:paraId="21F8C30E" w15:paraIdParent="587918A7" w15:done="1"/>
  <w15:commentEx w15:paraId="4A6547D5" w15:paraIdParent="587918A7" w15:done="1"/>
  <w15:commentEx w15:paraId="0C3FE397" w15:done="1"/>
  <w15:commentEx w15:paraId="2FD79854" w15:paraIdParent="0C3FE397" w15:done="1"/>
  <w15:commentEx w15:paraId="20B2BC97" w15:done="1"/>
  <w15:commentEx w15:paraId="1A4D85B5" w15:paraIdParent="20B2BC97" w15:done="1"/>
  <w15:commentEx w15:paraId="35C11EE2" w15:paraIdParent="20B2BC97" w15:done="1"/>
  <w15:commentEx w15:paraId="49459FBB" w15:done="0"/>
  <w15:commentEx w15:paraId="3E80FAC1" w15:paraIdParent="49459FBB" w15:done="0"/>
  <w15:commentEx w15:paraId="691A4F28" w15:paraIdParent="49459FBB" w15:done="0"/>
  <w15:commentEx w15:paraId="1E04EBFF" w15:paraIdParent="49459FBB" w15:done="0"/>
  <w15:commentEx w15:paraId="4C2B51C2" w15:paraIdParent="49459FBB" w15:done="0"/>
  <w15:commentEx w15:paraId="25DF4D96" w15:done="1"/>
  <w15:commentEx w15:paraId="3255606B" w15:paraIdParent="25DF4D96" w15:done="1"/>
  <w15:commentEx w15:paraId="2598FFAA" w15:paraIdParent="25DF4D96" w15:done="1"/>
  <w15:commentEx w15:paraId="58F1E80A" w15:done="1"/>
  <w15:commentEx w15:paraId="7741CA04" w15:paraIdParent="58F1E80A" w15:done="1"/>
  <w15:commentEx w15:paraId="09A63723" w15:paraIdParent="58F1E80A" w15:done="1"/>
  <w15:commentEx w15:paraId="1725DCE0" w15:done="1"/>
  <w15:commentEx w15:paraId="061B32EE" w15:paraIdParent="1725DCE0" w15:done="1"/>
  <w15:commentEx w15:paraId="6F5EAE4B" w15:paraIdParent="1725DCE0" w15:done="1"/>
  <w15:commentEx w15:paraId="371969DB" w15:done="1"/>
  <w15:commentEx w15:paraId="29445D3D" w15:paraIdParent="371969DB" w15:done="1"/>
  <w15:commentEx w15:paraId="4DAE75D4" w15:paraIdParent="371969DB" w15:done="1"/>
  <w15:commentEx w15:paraId="43642114" w15:paraIdParent="371969DB" w15:done="1"/>
  <w15:commentEx w15:paraId="5ABD2CF8" w15:done="1"/>
  <w15:commentEx w15:paraId="07EDA62D" w15:paraIdParent="5ABD2CF8" w15:done="1"/>
  <w15:commentEx w15:paraId="6A5DC061" w15:paraIdParent="5ABD2CF8" w15:done="1"/>
  <w15:commentEx w15:paraId="2946021A" w15:done="1"/>
  <w15:commentEx w15:paraId="1974A944" w15:paraIdParent="2946021A" w15:done="1"/>
  <w15:commentEx w15:paraId="47FD60BE" w15:paraIdParent="2946021A" w15:done="1"/>
  <w15:commentEx w15:paraId="0FE609DB" w15:done="1"/>
  <w15:commentEx w15:paraId="0B144839" w15:paraIdParent="0FE609DB" w15:done="1"/>
  <w15:commentEx w15:paraId="1EB12395" w15:paraIdParent="0FE609DB" w15:done="1"/>
  <w15:commentEx w15:paraId="483B9BC7" w15:done="1"/>
  <w15:commentEx w15:paraId="4A8D08FB" w15:paraIdParent="483B9BC7" w15:done="1"/>
  <w15:commentEx w15:paraId="3E534FB2" w15:done="1"/>
  <w15:commentEx w15:paraId="53ACF1D7" w15:paraIdParent="3E534FB2" w15:done="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2013877" w16cex:dateUtc="2020-04-14T18:45:57.547Z"/>
  <w16cex:commentExtensible w16cex:durableId="2F2B4686" w16cex:dateUtc="2020-04-14T18:46:38.339Z"/>
  <w16cex:commentExtensible w16cex:durableId="1CEBF79F" w16cex:dateUtc="2020-04-14T18:48:38.581Z"/>
  <w16cex:commentExtensible w16cex:durableId="39476FF7" w16cex:dateUtc="2020-04-14T18:49:26.174Z"/>
  <w16cex:commentExtensible w16cex:durableId="7D0CB7B4" w16cex:dateUtc="2020-04-14T18:50:39.737Z"/>
  <w16cex:commentExtensible w16cex:durableId="6571F430" w16cex:dateUtc="2020-04-14T18:51:45.593Z"/>
  <w16cex:commentExtensible w16cex:durableId="2B09E7CF" w16cex:dateUtc="2020-04-14T18:56:13.035Z"/>
  <w16cex:commentExtensible w16cex:durableId="74C242B5" w16cex:dateUtc="2020-04-14T18:56:48.072Z"/>
  <w16cex:commentExtensible w16cex:durableId="25490CB0" w16cex:dateUtc="2020-04-14T18:57:39.082Z"/>
  <w16cex:commentExtensible w16cex:durableId="2CFA57E0" w16cex:dateUtc="2020-04-14T18:59:47.13Z"/>
  <w16cex:commentExtensible w16cex:durableId="31582E21" w16cex:dateUtc="2020-04-15T14:46:10.45Z"/>
  <w16cex:commentExtensible w16cex:durableId="16256BED" w16cex:dateUtc="2020-04-15T14:47:57.759Z"/>
  <w16cex:commentExtensible w16cex:durableId="641630D6" w16cex:dateUtc="2020-04-15T14:48:31.754Z"/>
  <w16cex:commentExtensible w16cex:durableId="06C6C487" w16cex:dateUtc="2020-04-15T14:57:13.494Z"/>
  <w16cex:commentExtensible w16cex:durableId="6E681B08" w16cex:dateUtc="2020-04-15T15:00:26.267Z"/>
  <w16cex:commentExtensible w16cex:durableId="4FC44078" w16cex:dateUtc="2020-04-15T15:02:48.387Z"/>
  <w16cex:commentExtensible w16cex:durableId="54FA9BF6" w16cex:dateUtc="2020-04-15T15:04:10.8Z"/>
  <w16cex:commentExtensible w16cex:durableId="7D30E1F9" w16cex:dateUtc="2020-04-16T17:33:45.524Z"/>
  <w16cex:commentExtensible w16cex:durableId="1FCA8305" w16cex:dateUtc="2020-04-16T17:35:02.281Z"/>
  <w16cex:commentExtensible w16cex:durableId="2B859565" w16cex:dateUtc="2020-04-16T17:35:37.463Z"/>
  <w16cex:commentExtensible w16cex:durableId="2E2E7FF2" w16cex:dateUtc="2020-04-16T17:38:23.378Z"/>
  <w16cex:commentExtensible w16cex:durableId="1FFA0D61" w16cex:dateUtc="2020-04-16T17:46:05.239Z"/>
  <w16cex:commentExtensible w16cex:durableId="36DF3214" w16cex:dateUtc="2020-04-16T17:51:03.373Z"/>
  <w16cex:commentExtensible w16cex:durableId="26F6E2C2" w16cex:dateUtc="2020-04-16T17:54:07.301Z"/>
  <w16cex:commentExtensible w16cex:durableId="76BE4FBB" w16cex:dateUtc="2020-04-16T17:54:43.04Z"/>
  <w16cex:commentExtensible w16cex:durableId="0037EB16" w16cex:dateUtc="2020-04-16T17:56:07.063Z"/>
  <w16cex:commentExtensible w16cex:durableId="349DBF99" w16cex:dateUtc="2020-04-16T17:58:37.802Z"/>
  <w16cex:commentExtensible w16cex:durableId="2426CDAB" w16cex:dateUtc="2020-04-16T18:00:03.041Z"/>
  <w16cex:commentExtensible w16cex:durableId="0E3A5C00" w16cex:dateUtc="2020-04-16T18:01:48.625Z"/>
  <w16cex:commentExtensible w16cex:durableId="1E2CDC9B" w16cex:dateUtc="2020-04-16T18:04:51.226Z"/>
  <w16cex:commentExtensible w16cex:durableId="48B91B8C" w16cex:dateUtc="2020-04-16T18:06:05.38Z"/>
  <w16cex:commentExtensible w16cex:durableId="6644EF62" w16cex:dateUtc="2020-04-20T14:43:03.178Z"/>
  <w16cex:commentExtensible w16cex:durableId="444B36D9" w16cex:dateUtc="2020-04-21T01:42:50.027Z"/>
  <w16cex:commentExtensible w16cex:durableId="284FFD6E" w16cex:dateUtc="2020-04-21T01:43:30.167Z"/>
  <w16cex:commentExtensible w16cex:durableId="6E9147F0" w16cex:dateUtc="2020-04-21T01:44:02.486Z"/>
  <w16cex:commentExtensible w16cex:durableId="45FEFC7B" w16cex:dateUtc="2020-04-21T01:44:57.361Z"/>
  <w16cex:commentExtensible w16cex:durableId="69BF58E7" w16cex:dateUtc="2020-04-21T01:45:14.181Z"/>
  <w16cex:commentExtensible w16cex:durableId="54EBDF21" w16cex:dateUtc="2020-04-21T01:45:32.467Z"/>
  <w16cex:commentExtensible w16cex:durableId="19206602" w16cex:dateUtc="2020-04-21T01:46:01.003Z"/>
  <w16cex:commentExtensible w16cex:durableId="69E366F6" w16cex:dateUtc="2020-04-21T01:47:07.814Z"/>
  <w16cex:commentExtensible w16cex:durableId="14C84A25" w16cex:dateUtc="2020-04-21T01:47:58.844Z"/>
  <w16cex:commentExtensible w16cex:durableId="0A883861" w16cex:dateUtc="2020-04-21T01:48:53.852Z"/>
  <w16cex:commentExtensible w16cex:durableId="48DD8185" w16cex:dateUtc="2020-04-21T01:49:25.377Z"/>
  <w16cex:commentExtensible w16cex:durableId="52A3AD0C" w16cex:dateUtc="2020-04-21T01:49:48.212Z"/>
  <w16cex:commentExtensible w16cex:durableId="64311B85" w16cex:dateUtc="2020-04-21T01:50:06.562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CC579B" w16cid:durableId="6644EF62"/>
  <w16cid:commentId w16cid:paraId="2832C1E7" w16cid:durableId="224B56FC"/>
  <w16cid:commentId w16cid:paraId="555162F0" w16cid:durableId="22476485"/>
  <w16cid:commentId w16cid:paraId="63E32C1B" w16cid:durableId="2247653A"/>
  <w16cid:commentId w16cid:paraId="7985C20D" w16cid:durableId="224766B3"/>
  <w16cid:commentId w16cid:paraId="577062E2" w16cid:durableId="22476968"/>
  <w16cid:commentId w16cid:paraId="78562DED" w16cid:durableId="224769E0"/>
  <w16cid:commentId w16cid:paraId="5A916245" w16cid:durableId="22476A97"/>
  <w16cid:commentId w16cid:paraId="24203201" w16cid:durableId="2247742E"/>
  <w16cid:commentId w16cid:paraId="5E8905E6" w16cid:durableId="2CFA57E0"/>
  <w16cid:commentId w16cid:paraId="3AAD11D3" w16cid:durableId="22477549"/>
  <w16cid:commentId w16cid:paraId="0B4D74FF" w16cid:durableId="1E2CDC9B"/>
  <w16cid:commentId w16cid:paraId="778BDEA4" w16cid:durableId="224777DE"/>
  <w16cid:commentId w16cid:paraId="3D952C07" w16cid:durableId="444B36D9"/>
  <w16cid:commentId w16cid:paraId="587918A7" w16cid:durableId="7D30E1F9"/>
  <w16cid:commentId w16cid:paraId="21F8C30E" w16cid:durableId="22477AD9"/>
  <w16cid:commentId w16cid:paraId="4A6547D5" w16cid:durableId="284FFD6E"/>
  <w16cid:commentId w16cid:paraId="0C3FE397" w16cid:durableId="31582E21"/>
  <w16cid:commentId w16cid:paraId="2FD79854" w16cid:durableId="22477B99"/>
  <w16cid:commentId w16cid:paraId="20B2BC97" w16cid:durableId="2B859565"/>
  <w16cid:commentId w16cid:paraId="1A4D85B5" w16cid:durableId="22477C12"/>
  <w16cid:commentId w16cid:paraId="35C11EE2" w16cid:durableId="6E9147F0"/>
  <w16cid:commentId w16cid:paraId="49459FBB" w16cid:durableId="1FCA8305"/>
  <w16cid:commentId w16cid:paraId="3E80FAC1" w16cid:durableId="22477C51"/>
  <w16cid:commentId w16cid:paraId="691A4F28" w16cid:durableId="45FEFC7B"/>
  <w16cid:commentId w16cid:paraId="1E04EBFF" w16cid:durableId="69BF58E7"/>
  <w16cid:commentId w16cid:paraId="4C2B51C2" w16cid:durableId="224B572F"/>
  <w16cid:commentId w16cid:paraId="25DF4D96" w16cid:durableId="2E2E7FF2"/>
  <w16cid:commentId w16cid:paraId="3255606B" w16cid:durableId="22477DD3"/>
  <w16cid:commentId w16cid:paraId="2598FFAA" w16cid:durableId="54EBDF21"/>
  <w16cid:commentId w16cid:paraId="58F1E80A" w16cid:durableId="1FFA0D61"/>
  <w16cid:commentId w16cid:paraId="7741CA04" w16cid:durableId="22477E4A"/>
  <w16cid:commentId w16cid:paraId="09A63723" w16cid:durableId="69E366F6"/>
  <w16cid:commentId w16cid:paraId="1725DCE0" w16cid:durableId="76BE4FBB"/>
  <w16cid:commentId w16cid:paraId="061B32EE" w16cid:durableId="14C84A25"/>
  <w16cid:commentId w16cid:paraId="6F5EAE4B" w16cid:durableId="224781ED"/>
  <w16cid:commentId w16cid:paraId="371969DB" w16cid:durableId="36DF3214"/>
  <w16cid:commentId w16cid:paraId="29445D3D" w16cid:durableId="26F6E2C2"/>
  <w16cid:commentId w16cid:paraId="4DAE75D4" w16cid:durableId="224783B9"/>
  <w16cid:commentId w16cid:paraId="43642114" w16cid:durableId="0A883861"/>
  <w16cid:commentId w16cid:paraId="5ABD2CF8" w16cid:durableId="0037EB16"/>
  <w16cid:commentId w16cid:paraId="07EDA62D" w16cid:durableId="22478449"/>
  <w16cid:commentId w16cid:paraId="6A5DC061" w16cid:durableId="48DD8185"/>
  <w16cid:commentId w16cid:paraId="2946021A" w16cid:durableId="0E3A5C00"/>
  <w16cid:commentId w16cid:paraId="1974A944" w16cid:durableId="22478DA1"/>
  <w16cid:commentId w16cid:paraId="47FD60BE" w16cid:durableId="52A3AD0C"/>
  <w16cid:commentId w16cid:paraId="0FE609DB" w16cid:durableId="2426CDAB"/>
  <w16cid:commentId w16cid:paraId="0B144839" w16cid:durableId="64311B85"/>
  <w16cid:commentId w16cid:paraId="1EB12395" w16cid:durableId="22478DB3"/>
  <w16cid:commentId w16cid:paraId="483B9BC7" w16cid:durableId="2247929F"/>
  <w16cid:commentId w16cid:paraId="4A8D08FB" w16cid:durableId="22479310"/>
  <w16cid:commentId w16cid:paraId="3E534FB2" w16cid:durableId="54FA9BF6"/>
  <w16cid:commentId w16cid:paraId="53ACF1D7" w16cid:durableId="224793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70D25" w14:textId="77777777" w:rsidR="00AE59B4" w:rsidRDefault="00AE59B4">
      <w:r>
        <w:separator/>
      </w:r>
    </w:p>
  </w:endnote>
  <w:endnote w:type="continuationSeparator" w:id="0">
    <w:p w14:paraId="38C7A619" w14:textId="77777777" w:rsidR="00AE59B4" w:rsidRDefault="00AE5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3A7CA6" w14:paraId="795BE8DF" w14:textId="77777777">
      <w:tc>
        <w:tcPr>
          <w:tcW w:w="4428" w:type="dxa"/>
        </w:tcPr>
        <w:p w14:paraId="793BCAF8" w14:textId="77777777" w:rsidR="003A7CA6" w:rsidRDefault="003A7CA6">
          <w:pPr>
            <w:pStyle w:val="Footer"/>
          </w:pPr>
          <w:r>
            <w:rPr>
              <w:rFonts w:ascii="Symbol" w:eastAsia="Symbol" w:hAnsi="Symbol" w:cs="Symbol"/>
              <w:color w:val="000000"/>
            </w:rPr>
            <w:t>Ó</w:t>
          </w:r>
          <w:r>
            <w:rPr>
              <w:color w:val="000000"/>
            </w:rPr>
            <w:t xml:space="preserve"> 2019 </w:t>
          </w:r>
          <w:r w:rsidR="00AE59B4">
            <w:fldChar w:fldCharType="begin"/>
          </w:r>
          <w:r w:rsidR="00AE59B4">
            <w:instrText>DOCPROPERTY "Company"  \* MERGEFORMAT</w:instrText>
          </w:r>
          <w:r w:rsidR="00AE59B4">
            <w:fldChar w:fldCharType="separate"/>
          </w:r>
          <w:r>
            <w:t>&lt;Enter team name here&gt;</w:t>
          </w:r>
          <w:r w:rsidR="00AE59B4">
            <w:fldChar w:fldCharType="end"/>
          </w:r>
        </w:p>
      </w:tc>
      <w:tc>
        <w:tcPr>
          <w:tcW w:w="4428" w:type="dxa"/>
        </w:tcPr>
        <w:p w14:paraId="05E6912C" w14:textId="77777777" w:rsidR="003A7CA6" w:rsidRDefault="003A7CA6">
          <w:pPr>
            <w:pStyle w:val="Footer"/>
            <w:jc w:val="right"/>
          </w:pPr>
          <w:r>
            <w:t>&lt;Drive:\Directory\Filename.ext&gt;</w:t>
          </w:r>
        </w:p>
      </w:tc>
    </w:tr>
  </w:tbl>
  <w:p w14:paraId="5601B370" w14:textId="77777777" w:rsidR="003A7CA6" w:rsidRDefault="003A7CA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3A7CA6" w14:paraId="136AF2C5" w14:textId="77777777">
      <w:tc>
        <w:tcPr>
          <w:tcW w:w="3240" w:type="dxa"/>
        </w:tcPr>
        <w:p w14:paraId="50ABF472" w14:textId="77777777" w:rsidR="003A7CA6" w:rsidRDefault="003A7CA6">
          <w:pPr>
            <w:pStyle w:val="Footer"/>
            <w:rPr>
              <w:b w:val="0"/>
              <w:bCs/>
            </w:rPr>
          </w:pPr>
          <w:r>
            <w:rPr>
              <w:b w:val="0"/>
              <w:bCs/>
            </w:rPr>
            <w:t>Test Plan</w:t>
          </w:r>
        </w:p>
      </w:tc>
      <w:tc>
        <w:tcPr>
          <w:tcW w:w="2880" w:type="dxa"/>
        </w:tcPr>
        <w:p w14:paraId="6FCD8D2E" w14:textId="77777777" w:rsidR="003A7CA6" w:rsidRDefault="00AE59B4">
          <w:pPr>
            <w:pStyle w:val="Footer"/>
            <w:rPr>
              <w:b w:val="0"/>
              <w:bCs/>
            </w:rPr>
          </w:pPr>
          <w:r>
            <w:fldChar w:fldCharType="begin"/>
          </w:r>
          <w:r>
            <w:instrText>DOCPROPERTY "Company"  \* MERGEFORMAT</w:instrText>
          </w:r>
          <w:r>
            <w:fldChar w:fldCharType="separate"/>
          </w:r>
          <w:r w:rsidR="003A7CA6">
            <w:t>&lt;Enter team name here&gt;</w:t>
          </w:r>
          <w:r>
            <w:fldChar w:fldCharType="end"/>
          </w:r>
        </w:p>
      </w:tc>
      <w:tc>
        <w:tcPr>
          <w:tcW w:w="1980" w:type="dxa"/>
        </w:tcPr>
        <w:p w14:paraId="3BAE20C3" w14:textId="77777777" w:rsidR="003A7CA6" w:rsidRDefault="003A7CA6">
          <w:pPr>
            <w:pStyle w:val="Footer"/>
          </w:pPr>
          <w:r>
            <w:t>&lt;date&gt;</w:t>
          </w:r>
        </w:p>
      </w:tc>
      <w:tc>
        <w:tcPr>
          <w:tcW w:w="900" w:type="dxa"/>
        </w:tcPr>
        <w:p w14:paraId="222BA6D8" w14:textId="77777777" w:rsidR="003A7CA6" w:rsidRDefault="003A7CA6">
          <w:pPr>
            <w:pStyle w:val="Footer"/>
            <w:rPr>
              <w:b w:val="0"/>
              <w:bCs/>
            </w:rPr>
          </w:pPr>
          <w:r>
            <w:rPr>
              <w:b w:val="0"/>
              <w:bCs/>
            </w:rPr>
            <w:t>Page</w:t>
          </w:r>
        </w:p>
        <w:p w14:paraId="7FAC6350" w14:textId="77777777" w:rsidR="003A7CA6" w:rsidRDefault="003A7CA6">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8F0290A" w14:textId="77777777" w:rsidR="003A7CA6" w:rsidRDefault="003A7CA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3A7CA6" w14:paraId="7C6ADFCD" w14:textId="77777777">
      <w:tc>
        <w:tcPr>
          <w:tcW w:w="3240" w:type="dxa"/>
        </w:tcPr>
        <w:p w14:paraId="40474F96" w14:textId="77777777" w:rsidR="003A7CA6" w:rsidRDefault="003A7CA6">
          <w:pPr>
            <w:pStyle w:val="Footer"/>
            <w:rPr>
              <w:b w:val="0"/>
              <w:bCs/>
            </w:rPr>
          </w:pPr>
          <w:r>
            <w:rPr>
              <w:b w:val="0"/>
              <w:bCs/>
            </w:rPr>
            <w:t>Test Plan</w:t>
          </w:r>
        </w:p>
      </w:tc>
      <w:tc>
        <w:tcPr>
          <w:tcW w:w="2880" w:type="dxa"/>
        </w:tcPr>
        <w:p w14:paraId="0AC50AEE" w14:textId="77777777" w:rsidR="003A7CA6" w:rsidRDefault="00AE59B4">
          <w:pPr>
            <w:pStyle w:val="Footer"/>
            <w:rPr>
              <w:b w:val="0"/>
              <w:bCs/>
            </w:rPr>
          </w:pPr>
          <w:r>
            <w:fldChar w:fldCharType="begin"/>
          </w:r>
          <w:r>
            <w:instrText xml:space="preserve"> DOCPROPERTY "Company"  \* MERGEFORMAT </w:instrText>
          </w:r>
          <w:r>
            <w:fldChar w:fldCharType="separate"/>
          </w:r>
          <w:r w:rsidR="003A7CA6">
            <w:t>&lt;Enter team name here&gt;</w:t>
          </w:r>
          <w:r>
            <w:fldChar w:fldCharType="end"/>
          </w:r>
        </w:p>
      </w:tc>
      <w:tc>
        <w:tcPr>
          <w:tcW w:w="1980" w:type="dxa"/>
        </w:tcPr>
        <w:p w14:paraId="44411358" w14:textId="77777777" w:rsidR="003A7CA6" w:rsidRDefault="003A7CA6">
          <w:pPr>
            <w:pStyle w:val="Footer"/>
          </w:pPr>
          <w:r>
            <w:t>&lt;date&gt;</w:t>
          </w:r>
        </w:p>
      </w:tc>
      <w:tc>
        <w:tcPr>
          <w:tcW w:w="900" w:type="dxa"/>
        </w:tcPr>
        <w:p w14:paraId="0F8FEA5E" w14:textId="77777777" w:rsidR="003A7CA6" w:rsidRDefault="003A7CA6">
          <w:pPr>
            <w:pStyle w:val="Footer"/>
            <w:rPr>
              <w:b w:val="0"/>
              <w:bCs/>
            </w:rPr>
          </w:pPr>
          <w:r>
            <w:rPr>
              <w:b w:val="0"/>
              <w:bCs/>
            </w:rPr>
            <w:t>Page</w:t>
          </w:r>
        </w:p>
        <w:p w14:paraId="1F1ED1FF" w14:textId="77777777" w:rsidR="003A7CA6" w:rsidRDefault="003A7CA6">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B18B635" w14:textId="77777777" w:rsidR="003A7CA6" w:rsidRDefault="003A7C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3A7CA6" w14:paraId="64825D84" w14:textId="77777777">
      <w:trPr>
        <w:trHeight w:hRule="exact" w:val="552"/>
      </w:trPr>
      <w:tc>
        <w:tcPr>
          <w:tcW w:w="3060" w:type="dxa"/>
        </w:tcPr>
        <w:p w14:paraId="4BADE61D" w14:textId="77777777" w:rsidR="003A7CA6" w:rsidRDefault="003A7CA6">
          <w:pPr>
            <w:pStyle w:val="Footer"/>
            <w:spacing w:before="80"/>
            <w:rPr>
              <w:bCs/>
            </w:rPr>
          </w:pPr>
          <w:r>
            <w:t>Test Plan</w:t>
          </w:r>
        </w:p>
        <w:p w14:paraId="6961BA61" w14:textId="77777777" w:rsidR="003A7CA6" w:rsidRDefault="003A7CA6">
          <w:pPr>
            <w:pStyle w:val="Footer"/>
            <w:spacing w:before="80"/>
          </w:pPr>
        </w:p>
        <w:p w14:paraId="6537FEE4" w14:textId="77777777" w:rsidR="003A7CA6" w:rsidRDefault="003A7CA6">
          <w:pPr>
            <w:pStyle w:val="Footer"/>
            <w:spacing w:before="80"/>
          </w:pPr>
        </w:p>
      </w:tc>
      <w:tc>
        <w:tcPr>
          <w:tcW w:w="2880" w:type="dxa"/>
        </w:tcPr>
        <w:p w14:paraId="303A60FF" w14:textId="77777777" w:rsidR="003A7CA6" w:rsidRDefault="00AE59B4">
          <w:pPr>
            <w:pStyle w:val="Footer"/>
            <w:spacing w:before="80"/>
            <w:rPr>
              <w:bCs/>
            </w:rPr>
          </w:pPr>
          <w:r>
            <w:fldChar w:fldCharType="begin"/>
          </w:r>
          <w:r>
            <w:instrText>DOCPROPERTY "Company"  \* MERGEFORMAT</w:instrText>
          </w:r>
          <w:r>
            <w:fldChar w:fldCharType="separate"/>
          </w:r>
          <w:r w:rsidR="003A7CA6">
            <w:t>&lt;Enter team name here&gt;</w:t>
          </w:r>
          <w:r>
            <w:fldChar w:fldCharType="end"/>
          </w:r>
        </w:p>
      </w:tc>
      <w:tc>
        <w:tcPr>
          <w:tcW w:w="1980" w:type="dxa"/>
        </w:tcPr>
        <w:p w14:paraId="4AA7ED41" w14:textId="77777777" w:rsidR="003A7CA6" w:rsidRDefault="003A7CA6">
          <w:pPr>
            <w:pStyle w:val="Footer"/>
            <w:spacing w:before="80"/>
            <w:rPr>
              <w:bCs/>
            </w:rPr>
          </w:pPr>
          <w:r>
            <w:rPr>
              <w:bCs/>
            </w:rPr>
            <w:t>Date</w:t>
          </w:r>
        </w:p>
        <w:p w14:paraId="2745AF8E" w14:textId="65E87CEB" w:rsidR="003A7CA6" w:rsidRDefault="003A7CA6">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B25E39">
            <w:rPr>
              <w:b w:val="0"/>
              <w:bCs/>
              <w:noProof/>
            </w:rPr>
            <w:t>4/24/2020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B25E39">
            <w:rPr>
              <w:b w:val="0"/>
              <w:bCs/>
              <w:noProof/>
            </w:rPr>
            <w:t>1:26 AM</w:t>
          </w:r>
          <w:r>
            <w:rPr>
              <w:b w:val="0"/>
              <w:bCs/>
            </w:rPr>
            <w:fldChar w:fldCharType="end"/>
          </w:r>
        </w:p>
      </w:tc>
      <w:tc>
        <w:tcPr>
          <w:tcW w:w="1080" w:type="dxa"/>
        </w:tcPr>
        <w:p w14:paraId="376CA55D" w14:textId="77777777" w:rsidR="003A7CA6" w:rsidRDefault="003A7CA6">
          <w:pPr>
            <w:pStyle w:val="Footer"/>
            <w:spacing w:before="80"/>
            <w:rPr>
              <w:bCs/>
            </w:rPr>
          </w:pPr>
          <w:r>
            <w:rPr>
              <w:bCs/>
            </w:rPr>
            <w:t>Page</w:t>
          </w:r>
        </w:p>
        <w:p w14:paraId="5E10C543" w14:textId="77777777" w:rsidR="003A7CA6" w:rsidRDefault="003A7CA6">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446C8B6F" w14:textId="77777777" w:rsidR="003A7CA6" w:rsidRDefault="003A7CA6">
          <w:pPr>
            <w:pStyle w:val="Footer"/>
            <w:spacing w:before="80"/>
          </w:pPr>
        </w:p>
        <w:p w14:paraId="132DF0FA" w14:textId="77777777" w:rsidR="003A7CA6" w:rsidRDefault="003A7CA6">
          <w:pPr>
            <w:pStyle w:val="Footer"/>
            <w:spacing w:before="80"/>
          </w:pPr>
        </w:p>
      </w:tc>
    </w:tr>
  </w:tbl>
  <w:p w14:paraId="784A81B8" w14:textId="77777777" w:rsidR="003A7CA6" w:rsidRDefault="003A7C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3A7CA6" w14:paraId="37702CFA" w14:textId="77777777">
      <w:tc>
        <w:tcPr>
          <w:tcW w:w="3240" w:type="dxa"/>
        </w:tcPr>
        <w:p w14:paraId="0BE3E050" w14:textId="77777777" w:rsidR="003A7CA6" w:rsidRDefault="003A7CA6">
          <w:pPr>
            <w:pStyle w:val="Footer"/>
            <w:rPr>
              <w:b w:val="0"/>
              <w:bCs/>
            </w:rPr>
          </w:pPr>
          <w:r>
            <w:rPr>
              <w:b w:val="0"/>
              <w:bCs/>
            </w:rPr>
            <w:t>Test Plan</w:t>
          </w:r>
        </w:p>
      </w:tc>
      <w:tc>
        <w:tcPr>
          <w:tcW w:w="2880" w:type="dxa"/>
        </w:tcPr>
        <w:p w14:paraId="40211555" w14:textId="77777777" w:rsidR="003A7CA6" w:rsidRDefault="00AE59B4">
          <w:pPr>
            <w:pStyle w:val="Footer"/>
            <w:rPr>
              <w:b w:val="0"/>
              <w:bCs/>
            </w:rPr>
          </w:pPr>
          <w:r>
            <w:fldChar w:fldCharType="begin"/>
          </w:r>
          <w:r>
            <w:instrText>DOCPROPERTY "Company"  \* MERGEFORMAT</w:instrText>
          </w:r>
          <w:r>
            <w:fldChar w:fldCharType="separate"/>
          </w:r>
          <w:r w:rsidR="003A7CA6">
            <w:t>&lt;Enter team name here&gt;</w:t>
          </w:r>
          <w:r>
            <w:fldChar w:fldCharType="end"/>
          </w:r>
        </w:p>
      </w:tc>
      <w:tc>
        <w:tcPr>
          <w:tcW w:w="1980" w:type="dxa"/>
        </w:tcPr>
        <w:p w14:paraId="503C4787" w14:textId="77777777" w:rsidR="003A7CA6" w:rsidRDefault="003A7CA6">
          <w:pPr>
            <w:pStyle w:val="Footer"/>
          </w:pPr>
          <w:r>
            <w:t>&lt;date&gt;</w:t>
          </w:r>
        </w:p>
      </w:tc>
      <w:tc>
        <w:tcPr>
          <w:tcW w:w="900" w:type="dxa"/>
        </w:tcPr>
        <w:p w14:paraId="3390E43B" w14:textId="77777777" w:rsidR="003A7CA6" w:rsidRDefault="003A7CA6">
          <w:pPr>
            <w:pStyle w:val="Footer"/>
            <w:rPr>
              <w:b w:val="0"/>
              <w:bCs/>
            </w:rPr>
          </w:pPr>
          <w:r>
            <w:rPr>
              <w:b w:val="0"/>
              <w:bCs/>
            </w:rPr>
            <w:t>Page</w:t>
          </w:r>
        </w:p>
        <w:p w14:paraId="58906B45" w14:textId="77777777" w:rsidR="003A7CA6" w:rsidRDefault="003A7CA6">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57A56C6" w14:textId="77777777" w:rsidR="003A7CA6" w:rsidRDefault="003A7CA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3A7CA6" w14:paraId="44B1247F" w14:textId="77777777">
      <w:tc>
        <w:tcPr>
          <w:tcW w:w="3240" w:type="dxa"/>
        </w:tcPr>
        <w:p w14:paraId="5B501A88" w14:textId="77777777" w:rsidR="003A7CA6" w:rsidRDefault="003A7CA6">
          <w:pPr>
            <w:pStyle w:val="Footer"/>
            <w:rPr>
              <w:b w:val="0"/>
              <w:bCs/>
            </w:rPr>
          </w:pPr>
          <w:r>
            <w:rPr>
              <w:b w:val="0"/>
              <w:bCs/>
            </w:rPr>
            <w:t>Test Plan</w:t>
          </w:r>
        </w:p>
      </w:tc>
      <w:tc>
        <w:tcPr>
          <w:tcW w:w="2880" w:type="dxa"/>
        </w:tcPr>
        <w:p w14:paraId="2B16ADB2" w14:textId="77777777" w:rsidR="003A7CA6" w:rsidRDefault="00AE59B4">
          <w:pPr>
            <w:pStyle w:val="Footer"/>
            <w:rPr>
              <w:b w:val="0"/>
              <w:bCs/>
            </w:rPr>
          </w:pPr>
          <w:r>
            <w:fldChar w:fldCharType="begin"/>
          </w:r>
          <w:r>
            <w:instrText>DOCPROPERTY "Company"  \* MERGEFORMAT</w:instrText>
          </w:r>
          <w:r>
            <w:fldChar w:fldCharType="separate"/>
          </w:r>
          <w:r w:rsidR="003A7CA6">
            <w:t>&lt;Enter team name here&gt;</w:t>
          </w:r>
          <w:r>
            <w:fldChar w:fldCharType="end"/>
          </w:r>
        </w:p>
      </w:tc>
      <w:tc>
        <w:tcPr>
          <w:tcW w:w="1980" w:type="dxa"/>
        </w:tcPr>
        <w:p w14:paraId="20125AC9" w14:textId="77777777" w:rsidR="003A7CA6" w:rsidRDefault="003A7CA6">
          <w:pPr>
            <w:pStyle w:val="Footer"/>
          </w:pPr>
          <w:r>
            <w:t>&lt;date&gt;</w:t>
          </w:r>
        </w:p>
      </w:tc>
      <w:tc>
        <w:tcPr>
          <w:tcW w:w="900" w:type="dxa"/>
        </w:tcPr>
        <w:p w14:paraId="7B3191AE" w14:textId="77777777" w:rsidR="003A7CA6" w:rsidRDefault="003A7CA6">
          <w:pPr>
            <w:pStyle w:val="Footer"/>
            <w:rPr>
              <w:b w:val="0"/>
              <w:bCs/>
            </w:rPr>
          </w:pPr>
          <w:r>
            <w:rPr>
              <w:b w:val="0"/>
              <w:bCs/>
            </w:rPr>
            <w:t>Page</w:t>
          </w:r>
        </w:p>
        <w:p w14:paraId="37AEB70C" w14:textId="77777777" w:rsidR="003A7CA6" w:rsidRDefault="003A7CA6">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AD1ED82" w14:textId="77777777" w:rsidR="003A7CA6" w:rsidRDefault="003A7CA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012BB3" w14:paraId="31979F9A" w14:textId="77777777">
      <w:tc>
        <w:tcPr>
          <w:tcW w:w="3240" w:type="dxa"/>
        </w:tcPr>
        <w:p w14:paraId="0958F7C9" w14:textId="77777777" w:rsidR="00012BB3" w:rsidRDefault="00012BB3">
          <w:pPr>
            <w:pStyle w:val="Footer"/>
            <w:rPr>
              <w:b w:val="0"/>
              <w:bCs/>
            </w:rPr>
          </w:pPr>
          <w:r>
            <w:rPr>
              <w:b w:val="0"/>
              <w:bCs/>
            </w:rPr>
            <w:t>Test Plan</w:t>
          </w:r>
        </w:p>
      </w:tc>
      <w:tc>
        <w:tcPr>
          <w:tcW w:w="2880" w:type="dxa"/>
        </w:tcPr>
        <w:p w14:paraId="352695AA" w14:textId="77777777" w:rsidR="00012BB3" w:rsidRDefault="00AE59B4">
          <w:pPr>
            <w:pStyle w:val="Footer"/>
            <w:rPr>
              <w:b w:val="0"/>
              <w:bCs/>
            </w:rPr>
          </w:pPr>
          <w:r>
            <w:fldChar w:fldCharType="begin"/>
          </w:r>
          <w:r>
            <w:instrText>DOCPROPERTY "Company"  \* MERGEFORMAT</w:instrText>
          </w:r>
          <w:r>
            <w:fldChar w:fldCharType="separate"/>
          </w:r>
          <w:r w:rsidR="00012BB3">
            <w:t>&lt;Enter team name here&gt;</w:t>
          </w:r>
          <w:r>
            <w:fldChar w:fldCharType="end"/>
          </w:r>
        </w:p>
      </w:tc>
      <w:tc>
        <w:tcPr>
          <w:tcW w:w="1980" w:type="dxa"/>
        </w:tcPr>
        <w:p w14:paraId="244864B7" w14:textId="77777777" w:rsidR="00012BB3" w:rsidRDefault="00012BB3">
          <w:pPr>
            <w:pStyle w:val="Footer"/>
          </w:pPr>
          <w:r>
            <w:t>&lt;date&gt;</w:t>
          </w:r>
        </w:p>
      </w:tc>
      <w:tc>
        <w:tcPr>
          <w:tcW w:w="900" w:type="dxa"/>
        </w:tcPr>
        <w:p w14:paraId="084C7EAD" w14:textId="77777777" w:rsidR="00012BB3" w:rsidRDefault="00012BB3">
          <w:pPr>
            <w:pStyle w:val="Footer"/>
            <w:rPr>
              <w:b w:val="0"/>
              <w:bCs/>
            </w:rPr>
          </w:pPr>
          <w:r>
            <w:rPr>
              <w:b w:val="0"/>
              <w:bCs/>
            </w:rPr>
            <w:t>Page</w:t>
          </w:r>
        </w:p>
        <w:p w14:paraId="79A45D2E" w14:textId="77777777" w:rsidR="00012BB3" w:rsidRDefault="00012BB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0D2B462" w14:textId="77777777" w:rsidR="00012BB3" w:rsidRDefault="00012BB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3A7CA6" w14:paraId="1B22A56D" w14:textId="77777777">
      <w:tc>
        <w:tcPr>
          <w:tcW w:w="3240" w:type="dxa"/>
        </w:tcPr>
        <w:p w14:paraId="0C8CBDE8" w14:textId="77777777" w:rsidR="003A7CA6" w:rsidRDefault="003A7CA6">
          <w:pPr>
            <w:pStyle w:val="Footer"/>
            <w:rPr>
              <w:b w:val="0"/>
              <w:bCs/>
            </w:rPr>
          </w:pPr>
          <w:r>
            <w:rPr>
              <w:b w:val="0"/>
              <w:bCs/>
            </w:rPr>
            <w:t>Test Plan</w:t>
          </w:r>
        </w:p>
      </w:tc>
      <w:tc>
        <w:tcPr>
          <w:tcW w:w="2880" w:type="dxa"/>
        </w:tcPr>
        <w:p w14:paraId="0E5E2448" w14:textId="77777777" w:rsidR="003A7CA6" w:rsidRDefault="00AE59B4">
          <w:pPr>
            <w:pStyle w:val="Footer"/>
            <w:rPr>
              <w:b w:val="0"/>
              <w:bCs/>
            </w:rPr>
          </w:pPr>
          <w:r>
            <w:fldChar w:fldCharType="begin"/>
          </w:r>
          <w:r>
            <w:instrText>DOCPROPERTY "Company"  \* MERGEFORMAT</w:instrText>
          </w:r>
          <w:r>
            <w:fldChar w:fldCharType="separate"/>
          </w:r>
          <w:r w:rsidR="003A7CA6">
            <w:t>&lt;Enter team name here&gt;</w:t>
          </w:r>
          <w:r>
            <w:fldChar w:fldCharType="end"/>
          </w:r>
        </w:p>
      </w:tc>
      <w:tc>
        <w:tcPr>
          <w:tcW w:w="1980" w:type="dxa"/>
        </w:tcPr>
        <w:p w14:paraId="4CA29E12" w14:textId="77777777" w:rsidR="003A7CA6" w:rsidRDefault="003A7CA6">
          <w:pPr>
            <w:pStyle w:val="Footer"/>
          </w:pPr>
          <w:r>
            <w:t>&lt;date&gt;</w:t>
          </w:r>
        </w:p>
      </w:tc>
      <w:tc>
        <w:tcPr>
          <w:tcW w:w="900" w:type="dxa"/>
        </w:tcPr>
        <w:p w14:paraId="1596F00F" w14:textId="77777777" w:rsidR="003A7CA6" w:rsidRDefault="003A7CA6">
          <w:pPr>
            <w:pStyle w:val="Footer"/>
            <w:rPr>
              <w:b w:val="0"/>
              <w:bCs/>
            </w:rPr>
          </w:pPr>
          <w:r>
            <w:rPr>
              <w:b w:val="0"/>
              <w:bCs/>
            </w:rPr>
            <w:t>Page</w:t>
          </w:r>
        </w:p>
        <w:p w14:paraId="5A8428EB" w14:textId="77777777" w:rsidR="003A7CA6" w:rsidRDefault="003A7CA6">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B310936" w14:textId="77777777" w:rsidR="003A7CA6" w:rsidRDefault="003A7CA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3A7CA6" w14:paraId="1E10B0F6" w14:textId="77777777">
      <w:tc>
        <w:tcPr>
          <w:tcW w:w="3240" w:type="dxa"/>
        </w:tcPr>
        <w:p w14:paraId="1E017548" w14:textId="77777777" w:rsidR="003A7CA6" w:rsidRDefault="003A7CA6">
          <w:pPr>
            <w:pStyle w:val="Footer"/>
            <w:rPr>
              <w:b w:val="0"/>
              <w:bCs/>
            </w:rPr>
          </w:pPr>
          <w:r>
            <w:rPr>
              <w:b w:val="0"/>
              <w:bCs/>
            </w:rPr>
            <w:t>Test Plan</w:t>
          </w:r>
        </w:p>
      </w:tc>
      <w:tc>
        <w:tcPr>
          <w:tcW w:w="2880" w:type="dxa"/>
        </w:tcPr>
        <w:p w14:paraId="38FD0CA5" w14:textId="77777777" w:rsidR="003A7CA6" w:rsidRDefault="00AE59B4">
          <w:pPr>
            <w:pStyle w:val="Footer"/>
            <w:rPr>
              <w:b w:val="0"/>
              <w:bCs/>
            </w:rPr>
          </w:pPr>
          <w:r>
            <w:fldChar w:fldCharType="begin"/>
          </w:r>
          <w:r>
            <w:instrText xml:space="preserve"> DOCPROPERTY "Company"  \* MERGEFORMAT </w:instrText>
          </w:r>
          <w:r>
            <w:fldChar w:fldCharType="separate"/>
          </w:r>
          <w:r w:rsidR="003A7CA6">
            <w:t>&lt;Enter team name here&gt;</w:t>
          </w:r>
          <w:r>
            <w:fldChar w:fldCharType="end"/>
          </w:r>
        </w:p>
      </w:tc>
      <w:tc>
        <w:tcPr>
          <w:tcW w:w="1980" w:type="dxa"/>
        </w:tcPr>
        <w:p w14:paraId="5EDAE657" w14:textId="77777777" w:rsidR="003A7CA6" w:rsidRDefault="003A7CA6">
          <w:pPr>
            <w:pStyle w:val="Footer"/>
          </w:pPr>
          <w:r>
            <w:t>&lt;date&gt;</w:t>
          </w:r>
        </w:p>
      </w:tc>
      <w:tc>
        <w:tcPr>
          <w:tcW w:w="900" w:type="dxa"/>
        </w:tcPr>
        <w:p w14:paraId="0EC36DA0" w14:textId="77777777" w:rsidR="003A7CA6" w:rsidRDefault="003A7CA6">
          <w:pPr>
            <w:pStyle w:val="Footer"/>
            <w:rPr>
              <w:b w:val="0"/>
              <w:bCs/>
            </w:rPr>
          </w:pPr>
          <w:r>
            <w:rPr>
              <w:b w:val="0"/>
              <w:bCs/>
            </w:rPr>
            <w:t>Page</w:t>
          </w:r>
        </w:p>
        <w:p w14:paraId="7A515AAE" w14:textId="77777777" w:rsidR="003A7CA6" w:rsidRDefault="003A7CA6">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16188A4" w14:textId="77777777" w:rsidR="003A7CA6" w:rsidRDefault="003A7CA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070854" w14:paraId="28394C6E" w14:textId="77777777">
      <w:tc>
        <w:tcPr>
          <w:tcW w:w="3240" w:type="dxa"/>
        </w:tcPr>
        <w:p w14:paraId="01E3C131" w14:textId="77777777" w:rsidR="00070854" w:rsidRDefault="00070854">
          <w:pPr>
            <w:pStyle w:val="Footer"/>
            <w:rPr>
              <w:b w:val="0"/>
              <w:bCs/>
            </w:rPr>
          </w:pPr>
          <w:r>
            <w:rPr>
              <w:b w:val="0"/>
              <w:bCs/>
            </w:rPr>
            <w:t>Test Plan</w:t>
          </w:r>
        </w:p>
      </w:tc>
      <w:tc>
        <w:tcPr>
          <w:tcW w:w="2880" w:type="dxa"/>
        </w:tcPr>
        <w:p w14:paraId="19772A61" w14:textId="77777777" w:rsidR="00070854" w:rsidRDefault="00AE59B4">
          <w:pPr>
            <w:pStyle w:val="Footer"/>
            <w:rPr>
              <w:b w:val="0"/>
              <w:bCs/>
            </w:rPr>
          </w:pPr>
          <w:r>
            <w:fldChar w:fldCharType="begin"/>
          </w:r>
          <w:r>
            <w:instrText>DOCPROPERTY "Company"  \* MERGEFORMAT</w:instrText>
          </w:r>
          <w:r>
            <w:fldChar w:fldCharType="separate"/>
          </w:r>
          <w:r w:rsidR="00070854">
            <w:t>&lt;Enter team name here&gt;</w:t>
          </w:r>
          <w:r>
            <w:fldChar w:fldCharType="end"/>
          </w:r>
        </w:p>
      </w:tc>
      <w:tc>
        <w:tcPr>
          <w:tcW w:w="1980" w:type="dxa"/>
        </w:tcPr>
        <w:p w14:paraId="0BA179D9" w14:textId="77777777" w:rsidR="00070854" w:rsidRDefault="00070854">
          <w:pPr>
            <w:pStyle w:val="Footer"/>
          </w:pPr>
          <w:r>
            <w:t>&lt;date&gt;</w:t>
          </w:r>
        </w:p>
      </w:tc>
      <w:tc>
        <w:tcPr>
          <w:tcW w:w="900" w:type="dxa"/>
        </w:tcPr>
        <w:p w14:paraId="4CCC4390" w14:textId="77777777" w:rsidR="00070854" w:rsidRDefault="00070854">
          <w:pPr>
            <w:pStyle w:val="Footer"/>
            <w:rPr>
              <w:b w:val="0"/>
              <w:bCs/>
            </w:rPr>
          </w:pPr>
          <w:r>
            <w:rPr>
              <w:b w:val="0"/>
              <w:bCs/>
            </w:rPr>
            <w:t>Page</w:t>
          </w:r>
        </w:p>
        <w:p w14:paraId="5348BAF6" w14:textId="77777777" w:rsidR="00070854" w:rsidRDefault="00070854">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3935E25E" w14:textId="77777777" w:rsidR="00070854" w:rsidRDefault="0007085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BA0446" w14:paraId="20A55B8F" w14:textId="77777777">
      <w:tc>
        <w:tcPr>
          <w:tcW w:w="3240" w:type="dxa"/>
        </w:tcPr>
        <w:p w14:paraId="2C66E8C8" w14:textId="77777777" w:rsidR="00BA0446" w:rsidRDefault="00BA0446">
          <w:pPr>
            <w:pStyle w:val="Footer"/>
            <w:rPr>
              <w:b w:val="0"/>
              <w:bCs/>
            </w:rPr>
          </w:pPr>
          <w:r>
            <w:rPr>
              <w:b w:val="0"/>
              <w:bCs/>
            </w:rPr>
            <w:t>Test Plan</w:t>
          </w:r>
        </w:p>
      </w:tc>
      <w:tc>
        <w:tcPr>
          <w:tcW w:w="2880" w:type="dxa"/>
        </w:tcPr>
        <w:p w14:paraId="02FCFCD4" w14:textId="77777777" w:rsidR="00BA0446" w:rsidRDefault="00AE59B4">
          <w:pPr>
            <w:pStyle w:val="Footer"/>
            <w:rPr>
              <w:b w:val="0"/>
              <w:bCs/>
            </w:rPr>
          </w:pPr>
          <w:r>
            <w:fldChar w:fldCharType="begin"/>
          </w:r>
          <w:r>
            <w:instrText>DOCPROPERTY "Company"  \* MERGEFORMAT</w:instrText>
          </w:r>
          <w:r>
            <w:fldChar w:fldCharType="separate"/>
          </w:r>
          <w:r w:rsidR="00BA0446">
            <w:t>&lt;Enter team name here&gt;</w:t>
          </w:r>
          <w:r>
            <w:fldChar w:fldCharType="end"/>
          </w:r>
        </w:p>
      </w:tc>
      <w:tc>
        <w:tcPr>
          <w:tcW w:w="1980" w:type="dxa"/>
        </w:tcPr>
        <w:p w14:paraId="3E7BFF06" w14:textId="77777777" w:rsidR="00BA0446" w:rsidRDefault="00BA0446">
          <w:pPr>
            <w:pStyle w:val="Footer"/>
          </w:pPr>
          <w:r>
            <w:t>&lt;date&gt;</w:t>
          </w:r>
        </w:p>
      </w:tc>
      <w:tc>
        <w:tcPr>
          <w:tcW w:w="900" w:type="dxa"/>
        </w:tcPr>
        <w:p w14:paraId="35F350E4" w14:textId="77777777" w:rsidR="00BA0446" w:rsidRDefault="00BA0446">
          <w:pPr>
            <w:pStyle w:val="Footer"/>
            <w:rPr>
              <w:b w:val="0"/>
              <w:bCs/>
            </w:rPr>
          </w:pPr>
          <w:r>
            <w:rPr>
              <w:b w:val="0"/>
              <w:bCs/>
            </w:rPr>
            <w:t>Page</w:t>
          </w:r>
        </w:p>
        <w:p w14:paraId="5272FECA" w14:textId="77777777" w:rsidR="00BA0446" w:rsidRDefault="00BA0446">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2B63E11" w14:textId="77777777" w:rsidR="00BA0446" w:rsidRDefault="00BA04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B81ED" w14:textId="77777777" w:rsidR="00AE59B4" w:rsidRDefault="00AE59B4">
      <w:r>
        <w:separator/>
      </w:r>
    </w:p>
  </w:footnote>
  <w:footnote w:type="continuationSeparator" w:id="0">
    <w:p w14:paraId="35D1A6F6" w14:textId="77777777" w:rsidR="00AE59B4" w:rsidRDefault="00AE5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CF587" w14:textId="77777777" w:rsidR="003A7CA6" w:rsidRDefault="003A7CA6">
    <w:pPr>
      <w:rPr>
        <w:sz w:val="24"/>
      </w:rPr>
    </w:pPr>
  </w:p>
  <w:p w14:paraId="31B41608" w14:textId="77777777" w:rsidR="003A7CA6" w:rsidRDefault="003A7CA6">
    <w:pPr>
      <w:pBdr>
        <w:top w:val="single" w:sz="6" w:space="1" w:color="auto"/>
      </w:pBdr>
      <w:rPr>
        <w:sz w:val="24"/>
      </w:rPr>
    </w:pPr>
  </w:p>
  <w:p w14:paraId="64BE1083" w14:textId="6B74C9AB" w:rsidR="003A7CA6" w:rsidRDefault="003A7CA6" w:rsidP="00A82966">
    <w:pPr>
      <w:pStyle w:val="Title"/>
      <w:jc w:val="left"/>
    </w:pPr>
    <w:r>
      <w:tab/>
    </w:r>
    <w:r>
      <w:tab/>
    </w:r>
    <w:r>
      <w:tab/>
    </w:r>
    <w:r>
      <w:tab/>
    </w:r>
    <w:r>
      <w:tab/>
    </w:r>
    <w:r>
      <w:tab/>
    </w:r>
    <w:r>
      <w:tab/>
    </w:r>
    <w:r>
      <w:tab/>
    </w:r>
    <w:r>
      <w:tab/>
      <w:t>Juan Gaucin</w:t>
    </w:r>
  </w:p>
  <w:p w14:paraId="6A8C6919" w14:textId="77777777" w:rsidR="003A7CA6" w:rsidRDefault="003A7CA6">
    <w:pPr>
      <w:pBdr>
        <w:bottom w:val="single" w:sz="6" w:space="1" w:color="auto"/>
      </w:pBdr>
      <w:jc w:val="right"/>
      <w:rPr>
        <w:sz w:val="24"/>
      </w:rPr>
    </w:pPr>
  </w:p>
  <w:p w14:paraId="27A8D96C" w14:textId="77777777" w:rsidR="003A7CA6" w:rsidRDefault="003A7CA6">
    <w:pPr>
      <w:pStyle w:val="Title"/>
    </w:pPr>
  </w:p>
  <w:p w14:paraId="13A9C8F2" w14:textId="77777777" w:rsidR="003A7CA6" w:rsidRDefault="003A7CA6">
    <w:pPr>
      <w:pStyle w:val="Title"/>
    </w:pPr>
  </w:p>
  <w:p w14:paraId="738EB50B" w14:textId="77777777" w:rsidR="003A7CA6" w:rsidRDefault="003A7CA6">
    <w:pPr>
      <w:pStyle w:val="Title"/>
    </w:pPr>
  </w:p>
  <w:p w14:paraId="44C44BA0" w14:textId="77777777" w:rsidR="003A7CA6" w:rsidRDefault="003A7CA6">
    <w:pPr>
      <w:pStyle w:val="Title"/>
    </w:pPr>
  </w:p>
  <w:p w14:paraId="399610DE" w14:textId="77777777" w:rsidR="003A7CA6" w:rsidRDefault="003A7CA6">
    <w:pPr>
      <w:pStyle w:val="Title"/>
    </w:pPr>
  </w:p>
  <w:p w14:paraId="4D11E306" w14:textId="77777777" w:rsidR="003A7CA6" w:rsidRDefault="003A7CA6">
    <w:pPr>
      <w:pStyle w:val="Title"/>
    </w:pPr>
  </w:p>
  <w:p w14:paraId="423F36DE" w14:textId="77777777" w:rsidR="003A7CA6" w:rsidRDefault="003A7CA6">
    <w:pPr>
      <w:pStyle w:val="Title"/>
    </w:pPr>
  </w:p>
  <w:p w14:paraId="0E28CCC0" w14:textId="77777777" w:rsidR="003A7CA6" w:rsidRDefault="003A7CA6">
    <w:pPr>
      <w:pStyle w:val="Title"/>
    </w:pPr>
  </w:p>
  <w:p w14:paraId="4E439D05" w14:textId="77777777" w:rsidR="003A7CA6" w:rsidRDefault="003A7CA6">
    <w:pPr>
      <w:pStyle w:val="Title"/>
    </w:pPr>
  </w:p>
  <w:p w14:paraId="12EB964C" w14:textId="77777777" w:rsidR="003A7CA6" w:rsidRDefault="003A7CA6">
    <w:pPr>
      <w:pStyle w:val="Title"/>
    </w:pPr>
  </w:p>
  <w:p w14:paraId="72F18E0A" w14:textId="77777777" w:rsidR="003A7CA6" w:rsidRDefault="003A7CA6"/>
  <w:p w14:paraId="37E30AD2" w14:textId="77777777" w:rsidR="003A7CA6" w:rsidRDefault="003A7CA6"/>
  <w:p w14:paraId="1C22F76D" w14:textId="77777777" w:rsidR="003A7CA6" w:rsidRDefault="003A7CA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F2398" w14:textId="77777777" w:rsidR="003A7CA6" w:rsidRDefault="003A7CA6">
    <w:pPr>
      <w:pStyle w:val="Header"/>
    </w:pPr>
    <w:r>
      <w:t>Test Plan</w:t>
    </w:r>
    <w:r>
      <w:tab/>
    </w:r>
    <w:r>
      <w:tab/>
    </w:r>
  </w:p>
  <w:p w14:paraId="32E57030" w14:textId="77777777" w:rsidR="003A7CA6" w:rsidRDefault="003A7CA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5A23A" w14:textId="77777777" w:rsidR="003A7CA6" w:rsidRDefault="003A7CA6">
    <w:pPr>
      <w:pStyle w:val="Header"/>
    </w:pPr>
    <w:r>
      <w:t>Test Plan</w:t>
    </w:r>
    <w:r>
      <w:tab/>
    </w:r>
    <w:r>
      <w:tab/>
    </w:r>
  </w:p>
  <w:p w14:paraId="779D7E62" w14:textId="77777777" w:rsidR="003A7CA6" w:rsidRDefault="003A7C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BDB79" w14:textId="77777777" w:rsidR="003A7CA6" w:rsidRDefault="003A7CA6">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9D7CE" w14:textId="77777777" w:rsidR="003A7CA6" w:rsidRDefault="003A7CA6">
    <w:pPr>
      <w:pStyle w:val="Header"/>
    </w:pPr>
    <w:r>
      <w:t>Test Plan</w:t>
    </w:r>
    <w:r>
      <w:tab/>
    </w:r>
    <w:r>
      <w:tab/>
    </w:r>
  </w:p>
  <w:p w14:paraId="4D98C79C" w14:textId="77777777" w:rsidR="003A7CA6" w:rsidRDefault="003A7CA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F8745" w14:textId="77777777" w:rsidR="003A7CA6" w:rsidRDefault="003A7CA6">
    <w:pPr>
      <w:pStyle w:val="Header"/>
    </w:pPr>
    <w:r>
      <w:t>Test Plan</w:t>
    </w:r>
    <w:r>
      <w:tab/>
    </w:r>
    <w:r>
      <w:tab/>
    </w:r>
  </w:p>
  <w:p w14:paraId="37453E4E" w14:textId="77777777" w:rsidR="003A7CA6" w:rsidRDefault="003A7CA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B0F7E" w14:textId="77777777" w:rsidR="00012BB3" w:rsidRDefault="00012BB3">
    <w:pPr>
      <w:pStyle w:val="Header"/>
    </w:pPr>
    <w:r>
      <w:t>Test Plan</w:t>
    </w:r>
    <w:r>
      <w:tab/>
    </w:r>
    <w:r>
      <w:tab/>
    </w:r>
  </w:p>
  <w:p w14:paraId="465E4996" w14:textId="77777777" w:rsidR="00012BB3" w:rsidRDefault="00012BB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37B7E" w14:textId="77777777" w:rsidR="003A7CA6" w:rsidRDefault="003A7CA6">
    <w:pPr>
      <w:pStyle w:val="Header"/>
    </w:pPr>
    <w:r>
      <w:t>Test Plan</w:t>
    </w:r>
    <w:r>
      <w:tab/>
    </w:r>
    <w:r>
      <w:tab/>
    </w:r>
  </w:p>
  <w:p w14:paraId="54853F9A" w14:textId="77777777" w:rsidR="003A7CA6" w:rsidRDefault="003A7CA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9CF2D" w14:textId="77777777" w:rsidR="003A7CA6" w:rsidRDefault="003A7CA6">
    <w:pPr>
      <w:pStyle w:val="Header"/>
    </w:pPr>
    <w:r>
      <w:t>Test Plan</w:t>
    </w:r>
    <w:r>
      <w:tab/>
    </w:r>
    <w:r>
      <w:tab/>
    </w:r>
  </w:p>
  <w:p w14:paraId="43EDC8A4" w14:textId="77777777" w:rsidR="003A7CA6" w:rsidRDefault="003A7CA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19024" w14:textId="77777777" w:rsidR="00070854" w:rsidRDefault="00070854">
    <w:pPr>
      <w:pStyle w:val="Header"/>
    </w:pPr>
    <w:r>
      <w:t>Test Plan</w:t>
    </w:r>
    <w:r>
      <w:tab/>
    </w:r>
    <w:r>
      <w:tab/>
    </w:r>
  </w:p>
  <w:p w14:paraId="46B39955" w14:textId="77777777" w:rsidR="00070854" w:rsidRDefault="0007085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A2DE2" w14:textId="77777777" w:rsidR="00BA0446" w:rsidRDefault="00BA0446">
    <w:pPr>
      <w:pStyle w:val="Header"/>
    </w:pPr>
    <w:r>
      <w:t>Test Plan</w:t>
    </w:r>
    <w:r>
      <w:tab/>
    </w:r>
    <w:r>
      <w:tab/>
    </w:r>
  </w:p>
  <w:p w14:paraId="0FBF245A" w14:textId="77777777" w:rsidR="00BA0446" w:rsidRDefault="00BA04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922F63C"/>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7560" w:hanging="720"/>
      </w:pPr>
    </w:lvl>
    <w:lvl w:ilvl="2">
      <w:start w:val="1"/>
      <w:numFmt w:val="decimal"/>
      <w:pStyle w:val="Heading3"/>
      <w:lvlText w:val="%1.%2.%3."/>
      <w:legacy w:legacy="1" w:legacySpace="0" w:legacyIndent="720"/>
      <w:lvlJc w:val="left"/>
      <w:pPr>
        <w:ind w:left="-6840" w:hanging="720"/>
      </w:pPr>
    </w:lvl>
    <w:lvl w:ilvl="3">
      <w:start w:val="1"/>
      <w:numFmt w:val="decimal"/>
      <w:pStyle w:val="Heading4"/>
      <w:lvlText w:val="%1.%2.%3.%4."/>
      <w:legacy w:legacy="1" w:legacySpace="0" w:legacyIndent="720"/>
      <w:lvlJc w:val="left"/>
      <w:pPr>
        <w:ind w:left="-6120" w:hanging="720"/>
      </w:pPr>
    </w:lvl>
    <w:lvl w:ilvl="4">
      <w:start w:val="1"/>
      <w:numFmt w:val="decimal"/>
      <w:pStyle w:val="Heading5"/>
      <w:lvlText w:val="%1.%2.%3.%4.%5."/>
      <w:legacy w:legacy="1" w:legacySpace="0" w:legacyIndent="720"/>
      <w:lvlJc w:val="left"/>
      <w:pPr>
        <w:ind w:left="-5400" w:hanging="720"/>
      </w:pPr>
    </w:lvl>
    <w:lvl w:ilvl="5">
      <w:start w:val="1"/>
      <w:numFmt w:val="decimal"/>
      <w:pStyle w:val="Heading6"/>
      <w:lvlText w:val="%1.%2.%3.%4.%5.%6."/>
      <w:legacy w:legacy="1" w:legacySpace="0" w:legacyIndent="720"/>
      <w:lvlJc w:val="left"/>
      <w:pPr>
        <w:ind w:left="-4680" w:hanging="720"/>
      </w:pPr>
    </w:lvl>
    <w:lvl w:ilvl="6">
      <w:start w:val="1"/>
      <w:numFmt w:val="decimal"/>
      <w:pStyle w:val="Heading7"/>
      <w:lvlText w:val="%1.%2.%3.%4.%5.%6.%7."/>
      <w:legacy w:legacy="1" w:legacySpace="0" w:legacyIndent="720"/>
      <w:lvlJc w:val="left"/>
      <w:pPr>
        <w:ind w:left="-3960" w:hanging="720"/>
      </w:pPr>
    </w:lvl>
    <w:lvl w:ilvl="7">
      <w:start w:val="1"/>
      <w:numFmt w:val="decimal"/>
      <w:pStyle w:val="Heading8"/>
      <w:lvlText w:val="%1.%2.%3.%4.%5.%6.%7.%8."/>
      <w:legacy w:legacy="1" w:legacySpace="0" w:legacyIndent="720"/>
      <w:lvlJc w:val="left"/>
      <w:pPr>
        <w:ind w:left="-3240" w:hanging="720"/>
      </w:pPr>
    </w:lvl>
    <w:lvl w:ilvl="8">
      <w:start w:val="1"/>
      <w:numFmt w:val="decimal"/>
      <w:pStyle w:val="Heading9"/>
      <w:lvlText w:val="%1.%2.%3.%4.%5.%6.%7.%8.%9."/>
      <w:legacy w:legacy="1" w:legacySpace="0" w:legacyIndent="720"/>
      <w:lvlJc w:val="left"/>
      <w:pPr>
        <w:ind w:left="-252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6"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3"/>
  </w:num>
  <w:num w:numId="13">
    <w:abstractNumId w:val="7"/>
  </w:num>
  <w:num w:numId="14">
    <w:abstractNumId w:val="2"/>
  </w:num>
  <w:num w:numId="15">
    <w:abstractNumId w:val="6"/>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cias, Valerie">
    <w15:presenceInfo w15:providerId="AD" w15:userId="S::vmacias6@miners.utep.edu::e8f8a528-4656-4c18-bf9f-661f1f4a7389"/>
  </w15:person>
  <w15:person w15:author="Gaucin, Juan A">
    <w15:presenceInfo w15:providerId="AD" w15:userId="S::jagaucin2@miners.utep.edu::5bcccd78-45b9-46ee-8eaa-a1f73abb156c"/>
  </w15:person>
  <w15:person w15:author="juan gaucin">
    <w15:presenceInfo w15:providerId="Windows Live" w15:userId="f1f6a8259602743a"/>
  </w15:person>
  <w15:person w15:author="Alvarez, Bianca S">
    <w15:presenceInfo w15:providerId="AD" w15:userId="S::bsalvarez@miners.utep.edu::685d6c9e-ab05-4e57-b49d-6549155d3a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01B06"/>
    <w:rsid w:val="00012BB3"/>
    <w:rsid w:val="00013402"/>
    <w:rsid w:val="00027AAF"/>
    <w:rsid w:val="00050502"/>
    <w:rsid w:val="0005464F"/>
    <w:rsid w:val="00070608"/>
    <w:rsid w:val="00070854"/>
    <w:rsid w:val="00087333"/>
    <w:rsid w:val="000927B9"/>
    <w:rsid w:val="00095E03"/>
    <w:rsid w:val="00097DC1"/>
    <w:rsid w:val="000B56F1"/>
    <w:rsid w:val="000B6F5A"/>
    <w:rsid w:val="000E22FF"/>
    <w:rsid w:val="000F04DC"/>
    <w:rsid w:val="00122495"/>
    <w:rsid w:val="001341EF"/>
    <w:rsid w:val="00150787"/>
    <w:rsid w:val="00153B1E"/>
    <w:rsid w:val="00175B7F"/>
    <w:rsid w:val="00183035"/>
    <w:rsid w:val="001A405C"/>
    <w:rsid w:val="001B7B56"/>
    <w:rsid w:val="001C1925"/>
    <w:rsid w:val="001E2A96"/>
    <w:rsid w:val="002012A5"/>
    <w:rsid w:val="00254422"/>
    <w:rsid w:val="00281E11"/>
    <w:rsid w:val="002934EC"/>
    <w:rsid w:val="002A78E4"/>
    <w:rsid w:val="002C1566"/>
    <w:rsid w:val="002C2A02"/>
    <w:rsid w:val="002C3687"/>
    <w:rsid w:val="002E324B"/>
    <w:rsid w:val="002F0FE5"/>
    <w:rsid w:val="002F3FE4"/>
    <w:rsid w:val="002F4091"/>
    <w:rsid w:val="003066C7"/>
    <w:rsid w:val="00306DE8"/>
    <w:rsid w:val="00321B88"/>
    <w:rsid w:val="00324399"/>
    <w:rsid w:val="003652A4"/>
    <w:rsid w:val="00366A96"/>
    <w:rsid w:val="00381614"/>
    <w:rsid w:val="0038757D"/>
    <w:rsid w:val="0038758E"/>
    <w:rsid w:val="0038760A"/>
    <w:rsid w:val="003A1D6C"/>
    <w:rsid w:val="003A7CA6"/>
    <w:rsid w:val="003C52C4"/>
    <w:rsid w:val="003D58CD"/>
    <w:rsid w:val="0040150E"/>
    <w:rsid w:val="00426D93"/>
    <w:rsid w:val="004361CA"/>
    <w:rsid w:val="004571A4"/>
    <w:rsid w:val="00461FDF"/>
    <w:rsid w:val="004706B7"/>
    <w:rsid w:val="00474730"/>
    <w:rsid w:val="004751A4"/>
    <w:rsid w:val="00482F35"/>
    <w:rsid w:val="004B40D1"/>
    <w:rsid w:val="004B52DB"/>
    <w:rsid w:val="004C455A"/>
    <w:rsid w:val="004D121A"/>
    <w:rsid w:val="004D1596"/>
    <w:rsid w:val="004E1086"/>
    <w:rsid w:val="004E2D81"/>
    <w:rsid w:val="004F74AE"/>
    <w:rsid w:val="005215DC"/>
    <w:rsid w:val="00537230"/>
    <w:rsid w:val="00543840"/>
    <w:rsid w:val="00557E92"/>
    <w:rsid w:val="00562541"/>
    <w:rsid w:val="005647FD"/>
    <w:rsid w:val="005731F3"/>
    <w:rsid w:val="00582064"/>
    <w:rsid w:val="005855B7"/>
    <w:rsid w:val="005A3974"/>
    <w:rsid w:val="005B0788"/>
    <w:rsid w:val="005D061E"/>
    <w:rsid w:val="005D520D"/>
    <w:rsid w:val="006041A2"/>
    <w:rsid w:val="00620472"/>
    <w:rsid w:val="00621737"/>
    <w:rsid w:val="00624ADF"/>
    <w:rsid w:val="006365C1"/>
    <w:rsid w:val="00643C87"/>
    <w:rsid w:val="00651BEC"/>
    <w:rsid w:val="00651C03"/>
    <w:rsid w:val="00652753"/>
    <w:rsid w:val="00655C89"/>
    <w:rsid w:val="00665347"/>
    <w:rsid w:val="00680706"/>
    <w:rsid w:val="00687BAC"/>
    <w:rsid w:val="006A4499"/>
    <w:rsid w:val="006A6090"/>
    <w:rsid w:val="006C1533"/>
    <w:rsid w:val="006E08E4"/>
    <w:rsid w:val="006E3CD4"/>
    <w:rsid w:val="006F4E0A"/>
    <w:rsid w:val="00717CC7"/>
    <w:rsid w:val="00720B5B"/>
    <w:rsid w:val="00725C52"/>
    <w:rsid w:val="007378E1"/>
    <w:rsid w:val="0074047E"/>
    <w:rsid w:val="00740E24"/>
    <w:rsid w:val="00741E78"/>
    <w:rsid w:val="007605E4"/>
    <w:rsid w:val="00764827"/>
    <w:rsid w:val="0078750E"/>
    <w:rsid w:val="0079035C"/>
    <w:rsid w:val="00790ACB"/>
    <w:rsid w:val="00792A08"/>
    <w:rsid w:val="007A4335"/>
    <w:rsid w:val="007B70BD"/>
    <w:rsid w:val="007C067E"/>
    <w:rsid w:val="007C1BC4"/>
    <w:rsid w:val="007C7DAC"/>
    <w:rsid w:val="007D0901"/>
    <w:rsid w:val="007D13B6"/>
    <w:rsid w:val="007D7779"/>
    <w:rsid w:val="007E0AF8"/>
    <w:rsid w:val="0080281D"/>
    <w:rsid w:val="00825EEC"/>
    <w:rsid w:val="0083128F"/>
    <w:rsid w:val="00832B24"/>
    <w:rsid w:val="00842DC1"/>
    <w:rsid w:val="0085352B"/>
    <w:rsid w:val="008549F0"/>
    <w:rsid w:val="008578CE"/>
    <w:rsid w:val="00883607"/>
    <w:rsid w:val="008960AB"/>
    <w:rsid w:val="008B13E2"/>
    <w:rsid w:val="008B29E3"/>
    <w:rsid w:val="008B3B2F"/>
    <w:rsid w:val="008B4772"/>
    <w:rsid w:val="008E3E43"/>
    <w:rsid w:val="008F4A1F"/>
    <w:rsid w:val="008F69A8"/>
    <w:rsid w:val="0090462A"/>
    <w:rsid w:val="009069AE"/>
    <w:rsid w:val="009162F5"/>
    <w:rsid w:val="00923EE5"/>
    <w:rsid w:val="00924A9A"/>
    <w:rsid w:val="00941D93"/>
    <w:rsid w:val="009651BD"/>
    <w:rsid w:val="00972535"/>
    <w:rsid w:val="00973332"/>
    <w:rsid w:val="00984F2D"/>
    <w:rsid w:val="009851E7"/>
    <w:rsid w:val="00990D87"/>
    <w:rsid w:val="00993B11"/>
    <w:rsid w:val="009C0955"/>
    <w:rsid w:val="009C2090"/>
    <w:rsid w:val="009D2DFA"/>
    <w:rsid w:val="009E3DEA"/>
    <w:rsid w:val="009E502F"/>
    <w:rsid w:val="009E51DE"/>
    <w:rsid w:val="00A14B7C"/>
    <w:rsid w:val="00A14E25"/>
    <w:rsid w:val="00A82966"/>
    <w:rsid w:val="00A8655C"/>
    <w:rsid w:val="00A91FA8"/>
    <w:rsid w:val="00A97C21"/>
    <w:rsid w:val="00AA2EB9"/>
    <w:rsid w:val="00AA3A34"/>
    <w:rsid w:val="00AD50AA"/>
    <w:rsid w:val="00AD529F"/>
    <w:rsid w:val="00AD5769"/>
    <w:rsid w:val="00AE59B4"/>
    <w:rsid w:val="00B22D3B"/>
    <w:rsid w:val="00B25E39"/>
    <w:rsid w:val="00B34944"/>
    <w:rsid w:val="00B37D23"/>
    <w:rsid w:val="00B43CB4"/>
    <w:rsid w:val="00B56F5F"/>
    <w:rsid w:val="00BA0446"/>
    <w:rsid w:val="00BB0987"/>
    <w:rsid w:val="00BB76DD"/>
    <w:rsid w:val="00BF7121"/>
    <w:rsid w:val="00BF7869"/>
    <w:rsid w:val="00C523B7"/>
    <w:rsid w:val="00C53228"/>
    <w:rsid w:val="00C616B8"/>
    <w:rsid w:val="00C61F51"/>
    <w:rsid w:val="00C66EB0"/>
    <w:rsid w:val="00C7707C"/>
    <w:rsid w:val="00C85B60"/>
    <w:rsid w:val="00C96DC4"/>
    <w:rsid w:val="00CA3619"/>
    <w:rsid w:val="00CA3853"/>
    <w:rsid w:val="00CA78FF"/>
    <w:rsid w:val="00CD3A1B"/>
    <w:rsid w:val="00CD6050"/>
    <w:rsid w:val="00CE1770"/>
    <w:rsid w:val="00D15CEF"/>
    <w:rsid w:val="00D210ED"/>
    <w:rsid w:val="00D231B6"/>
    <w:rsid w:val="00D33190"/>
    <w:rsid w:val="00D33FCD"/>
    <w:rsid w:val="00D56178"/>
    <w:rsid w:val="00D62065"/>
    <w:rsid w:val="00D66B0E"/>
    <w:rsid w:val="00D746C7"/>
    <w:rsid w:val="00D93A41"/>
    <w:rsid w:val="00D94044"/>
    <w:rsid w:val="00DB23D6"/>
    <w:rsid w:val="00DB3FBA"/>
    <w:rsid w:val="00DB5884"/>
    <w:rsid w:val="00DC7721"/>
    <w:rsid w:val="00DF6831"/>
    <w:rsid w:val="00DF70CD"/>
    <w:rsid w:val="00E028BA"/>
    <w:rsid w:val="00E04660"/>
    <w:rsid w:val="00E21FF2"/>
    <w:rsid w:val="00E27380"/>
    <w:rsid w:val="00E42719"/>
    <w:rsid w:val="00E47986"/>
    <w:rsid w:val="00E545C8"/>
    <w:rsid w:val="00E93C92"/>
    <w:rsid w:val="00EA39A5"/>
    <w:rsid w:val="00EA79C5"/>
    <w:rsid w:val="00EB12BE"/>
    <w:rsid w:val="00EB7109"/>
    <w:rsid w:val="00EC0575"/>
    <w:rsid w:val="00ED1A0F"/>
    <w:rsid w:val="00F05048"/>
    <w:rsid w:val="00F06E38"/>
    <w:rsid w:val="00F11023"/>
    <w:rsid w:val="00F13265"/>
    <w:rsid w:val="00F82556"/>
    <w:rsid w:val="00F8414C"/>
    <w:rsid w:val="00FA5C60"/>
    <w:rsid w:val="00FB36A9"/>
    <w:rsid w:val="00FC7511"/>
    <w:rsid w:val="00FD6503"/>
    <w:rsid w:val="014CE174"/>
    <w:rsid w:val="01F73386"/>
    <w:rsid w:val="020DEF59"/>
    <w:rsid w:val="0284D2D9"/>
    <w:rsid w:val="0523C572"/>
    <w:rsid w:val="07A6C990"/>
    <w:rsid w:val="0811DB19"/>
    <w:rsid w:val="08A8FD86"/>
    <w:rsid w:val="09F4C656"/>
    <w:rsid w:val="0BBFABA5"/>
    <w:rsid w:val="0BEF7E6F"/>
    <w:rsid w:val="0CD92377"/>
    <w:rsid w:val="0DC4F49D"/>
    <w:rsid w:val="0E194BEB"/>
    <w:rsid w:val="0F877775"/>
    <w:rsid w:val="1174EE3E"/>
    <w:rsid w:val="139E53A6"/>
    <w:rsid w:val="1613F90A"/>
    <w:rsid w:val="16745470"/>
    <w:rsid w:val="16D42DD6"/>
    <w:rsid w:val="17ADC767"/>
    <w:rsid w:val="1AF21A54"/>
    <w:rsid w:val="1CE1A2AD"/>
    <w:rsid w:val="1DBE0BC0"/>
    <w:rsid w:val="1EBFB23D"/>
    <w:rsid w:val="21BDEDAC"/>
    <w:rsid w:val="2269247C"/>
    <w:rsid w:val="24FC05E0"/>
    <w:rsid w:val="25320922"/>
    <w:rsid w:val="284C5D06"/>
    <w:rsid w:val="2949F244"/>
    <w:rsid w:val="2D977B6C"/>
    <w:rsid w:val="317E06A7"/>
    <w:rsid w:val="32C3ABB4"/>
    <w:rsid w:val="39D868FB"/>
    <w:rsid w:val="39E04446"/>
    <w:rsid w:val="3B88F40D"/>
    <w:rsid w:val="3C971DD9"/>
    <w:rsid w:val="3DB54AEE"/>
    <w:rsid w:val="3FD9FF36"/>
    <w:rsid w:val="41F52BD0"/>
    <w:rsid w:val="4367C423"/>
    <w:rsid w:val="444F4555"/>
    <w:rsid w:val="44D4243B"/>
    <w:rsid w:val="4607C758"/>
    <w:rsid w:val="4768FBCE"/>
    <w:rsid w:val="4772B294"/>
    <w:rsid w:val="493D40D3"/>
    <w:rsid w:val="4A863C7C"/>
    <w:rsid w:val="4AAC0023"/>
    <w:rsid w:val="4AAE2EA1"/>
    <w:rsid w:val="4B1495D2"/>
    <w:rsid w:val="4B9022EE"/>
    <w:rsid w:val="4EBFEE9F"/>
    <w:rsid w:val="51B35EF1"/>
    <w:rsid w:val="53E8FD0B"/>
    <w:rsid w:val="55D36644"/>
    <w:rsid w:val="589A4EDC"/>
    <w:rsid w:val="5A590042"/>
    <w:rsid w:val="5E054958"/>
    <w:rsid w:val="5ED7BBC3"/>
    <w:rsid w:val="5F2FAADE"/>
    <w:rsid w:val="5F8A524D"/>
    <w:rsid w:val="60D9DFAA"/>
    <w:rsid w:val="60F1BE0B"/>
    <w:rsid w:val="62189809"/>
    <w:rsid w:val="64AE3268"/>
    <w:rsid w:val="65A39EA8"/>
    <w:rsid w:val="65F6F19D"/>
    <w:rsid w:val="684F9339"/>
    <w:rsid w:val="68742DBE"/>
    <w:rsid w:val="6D2DEEA6"/>
    <w:rsid w:val="6D926498"/>
    <w:rsid w:val="6F18B011"/>
    <w:rsid w:val="7017E76D"/>
    <w:rsid w:val="7100FC17"/>
    <w:rsid w:val="71F54877"/>
    <w:rsid w:val="736A8AA5"/>
    <w:rsid w:val="74BF5C45"/>
    <w:rsid w:val="76C166BC"/>
    <w:rsid w:val="7A4C85CE"/>
    <w:rsid w:val="7BBD3EEB"/>
    <w:rsid w:val="7E58F95C"/>
    <w:rsid w:val="7FCA43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76768F"/>
  <w15:chartTrackingRefBased/>
  <w15:docId w15:val="{A1A27D0F-9ED3-4F29-B4EE-E39861005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n-US"/>
    </w:rPr>
  </w:style>
  <w:style w:type="paragraph" w:styleId="Heading1">
    <w:name w:val="heading 1"/>
    <w:basedOn w:val="Normal"/>
    <w:next w:val="Normal"/>
    <w:link w:val="Heading1Char"/>
    <w:qFormat/>
    <w:rsid w:val="003A7CA6"/>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3A7CA6"/>
    <w:rPr>
      <w:b/>
      <w:kern w:val="28"/>
      <w:sz w:val="36"/>
      <w:lang w:val="en-US" w:eastAsia="en-US"/>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val="en-US" w:eastAsia="en-US"/>
    </w:r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image" Target="media/image2.jpg"/><Relationship Id="rId42" Type="http://schemas.openxmlformats.org/officeDocument/2006/relationships/image" Target="media/image10.jpg"/><Relationship Id="rId47" Type="http://schemas.openxmlformats.org/officeDocument/2006/relationships/image" Target="media/image15.jpg"/><Relationship Id="rId50" Type="http://schemas.openxmlformats.org/officeDocument/2006/relationships/fontTable" Target="fontTable.xml"/><Relationship Id="R605a2dbf10734288" Type="http://schemas.microsoft.com/office/2018/08/relationships/commentsExtensible" Target="commentsExtensi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image" Target="media/image1.jpg"/><Relationship Id="rId38" Type="http://schemas.openxmlformats.org/officeDocument/2006/relationships/image" Target="media/image6.jpg"/><Relationship Id="rId46" Type="http://schemas.openxmlformats.org/officeDocument/2006/relationships/image" Target="media/image14.jp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0.xml"/><Relationship Id="rId41"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image" Target="media/image5.jpg"/><Relationship Id="rId40" Type="http://schemas.openxmlformats.org/officeDocument/2006/relationships/image" Target="media/image8.jpg"/><Relationship Id="rId45"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image" Target="media/image4.jpg"/><Relationship Id="rId49" Type="http://schemas.openxmlformats.org/officeDocument/2006/relationships/image" Target="media/image17.jpg"/><Relationship Id="rId10" Type="http://schemas.openxmlformats.org/officeDocument/2006/relationships/comments" Target="comments.xml"/><Relationship Id="rId19" Type="http://schemas.openxmlformats.org/officeDocument/2006/relationships/header" Target="header5.xml"/><Relationship Id="rId31" Type="http://schemas.openxmlformats.org/officeDocument/2006/relationships/header" Target="header11.xml"/><Relationship Id="rId44" Type="http://schemas.openxmlformats.org/officeDocument/2006/relationships/image" Target="media/image12.jp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footer" Target="footer10.xml"/><Relationship Id="rId35" Type="http://schemas.openxmlformats.org/officeDocument/2006/relationships/image" Target="media/image3.jpg"/><Relationship Id="rId43" Type="http://schemas.openxmlformats.org/officeDocument/2006/relationships/image" Target="media/image11.jpg"/><Relationship Id="rId48" Type="http://schemas.openxmlformats.org/officeDocument/2006/relationships/image" Target="media/image16.jpg"/><Relationship Id="rId8" Type="http://schemas.openxmlformats.org/officeDocument/2006/relationships/header" Target="header1.xml"/><Relationship Id="rId51"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23C52-D398-42E0-9C09-6967426A8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Template>
  <TotalTime>4</TotalTime>
  <Pages>47</Pages>
  <Words>5321</Words>
  <Characters>29268</Characters>
  <Application>Microsoft Office Word</Application>
  <DocSecurity>0</DocSecurity>
  <Lines>243</Lines>
  <Paragraphs>69</Paragraphs>
  <ScaleCrop>false</ScaleCrop>
  <Company>&lt;Enter team name here&gt;</Company>
  <LinksUpToDate>false</LinksUpToDate>
  <CharactersWithSpaces>34520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Gaucin, Juan A</cp:lastModifiedBy>
  <cp:revision>3</cp:revision>
  <cp:lastPrinted>2002-04-23T16:31:00Z</cp:lastPrinted>
  <dcterms:created xsi:type="dcterms:W3CDTF">2020-04-23T05:54:00Z</dcterms:created>
  <dcterms:modified xsi:type="dcterms:W3CDTF">2020-04-24T07:26:00Z</dcterms:modified>
</cp:coreProperties>
</file>